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148E" w14:textId="77777777" w:rsidR="00B862AB" w:rsidRDefault="00B862AB" w:rsidP="006856FE">
      <w:pPr>
        <w:jc w:val="center"/>
        <w:rPr>
          <w:rFonts w:ascii="IranNastaliq" w:hAnsi="IranNastaliq" w:cs="IranNastaliq"/>
          <w:sz w:val="96"/>
          <w:szCs w:val="96"/>
        </w:rPr>
      </w:pPr>
    </w:p>
    <w:p w14:paraId="02087CF2" w14:textId="77777777" w:rsidR="00B862AB" w:rsidRDefault="00B862AB" w:rsidP="006856FE">
      <w:pPr>
        <w:jc w:val="center"/>
        <w:rPr>
          <w:rFonts w:ascii="IranNastaliq" w:hAnsi="IranNastaliq" w:cs="IranNastaliq"/>
          <w:sz w:val="96"/>
          <w:szCs w:val="96"/>
        </w:rPr>
      </w:pPr>
    </w:p>
    <w:p w14:paraId="3B54E0BA" w14:textId="1ACB3DA4" w:rsidR="00F71FB2" w:rsidRPr="006856FE" w:rsidRDefault="0034238C" w:rsidP="006856FE">
      <w:pPr>
        <w:jc w:val="center"/>
        <w:rPr>
          <w:rFonts w:ascii="IranNastaliq" w:hAnsi="IranNastaliq" w:cs="IranNastaliq"/>
          <w:sz w:val="96"/>
          <w:szCs w:val="96"/>
        </w:rPr>
        <w:sectPr w:rsidR="00F71FB2" w:rsidRPr="006856FE" w:rsidSect="004D3F65">
          <w:footerReference w:type="default" r:id="rId8"/>
          <w:footnotePr>
            <w:numRestart w:val="eachPage"/>
          </w:footnotePr>
          <w:endnotePr>
            <w:numFmt w:val="decimal"/>
          </w:endnotePr>
          <w:pgSz w:w="11907" w:h="16839"/>
          <w:pgMar w:top="1418" w:right="1418" w:bottom="1134" w:left="1418" w:header="720" w:footer="567" w:gutter="284"/>
          <w:pgNumType w:fmt="arabicAbjad"/>
          <w:cols w:space="720"/>
          <w:titlePg/>
          <w:bidi/>
          <w:rtlGutter/>
          <w:docGrid w:linePitch="326"/>
        </w:sectPr>
      </w:pPr>
      <w:r w:rsidRPr="005931FD">
        <w:rPr>
          <w:rFonts w:ascii="IranNastaliq" w:hAnsi="IranNastaliq" w:cs="IranNastaliq"/>
          <w:sz w:val="96"/>
          <w:szCs w:val="96"/>
          <w:rtl/>
        </w:rPr>
        <w:t xml:space="preserve">به نام او که </w:t>
      </w:r>
      <w:r w:rsidR="00422FE8">
        <w:rPr>
          <w:rFonts w:ascii="IranNastaliq" w:hAnsi="IranNastaliq" w:cs="IranNastaliq" w:hint="cs"/>
          <w:sz w:val="96"/>
          <w:szCs w:val="96"/>
          <w:rtl/>
        </w:rPr>
        <w:t>جان را فکرت آموخ</w:t>
      </w:r>
      <w:r w:rsidRPr="005931FD">
        <w:rPr>
          <w:rFonts w:ascii="IranNastaliq" w:hAnsi="IranNastaliq" w:cs="IranNastaliq"/>
          <w:sz w:val="96"/>
          <w:szCs w:val="96"/>
          <w:rtl/>
        </w:rPr>
        <w:t>ت</w:t>
      </w:r>
    </w:p>
    <w:p w14:paraId="6C51DFA7" w14:textId="43AE7CEB" w:rsidR="00DB60CC" w:rsidRPr="00F71FB2" w:rsidRDefault="0068092A" w:rsidP="005E072D">
      <w:pPr>
        <w:spacing w:before="480" w:after="60"/>
        <w:ind w:left="567" w:right="567"/>
        <w:jc w:val="center"/>
        <w:outlineLvl w:val="0"/>
        <w:rPr>
          <w:rFonts w:eastAsia="MS Mincho" w:cs="B Mitra"/>
          <w:b/>
          <w:bCs/>
          <w:kern w:val="28"/>
          <w:sz w:val="34"/>
          <w:szCs w:val="36"/>
          <w:rtl/>
          <w:lang w:bidi="fa-IR"/>
        </w:rPr>
      </w:pPr>
      <w:bookmarkStart w:id="0" w:name="_Toc65451077"/>
      <w:bookmarkStart w:id="1" w:name="_Toc68476394"/>
      <w:r>
        <w:rPr>
          <w:rFonts w:eastAsia="MS Mincho" w:cs="B Mitra" w:hint="cs"/>
          <w:b/>
          <w:bCs/>
          <w:kern w:val="28"/>
          <w:sz w:val="34"/>
          <w:szCs w:val="36"/>
          <w:rtl/>
          <w:lang w:bidi="fa-IR"/>
        </w:rPr>
        <w:t xml:space="preserve">تمرین </w:t>
      </w:r>
      <w:r w:rsidR="00072F40">
        <w:rPr>
          <w:rFonts w:eastAsia="MS Mincho" w:cs="B Mitra" w:hint="cs"/>
          <w:b/>
          <w:bCs/>
          <w:kern w:val="28"/>
          <w:sz w:val="34"/>
          <w:szCs w:val="36"/>
          <w:rtl/>
          <w:lang w:bidi="fa-IR"/>
        </w:rPr>
        <w:t>سوم</w:t>
      </w:r>
      <w:r>
        <w:rPr>
          <w:rFonts w:eastAsia="MS Mincho" w:cs="B Mitra" w:hint="cs"/>
          <w:b/>
          <w:bCs/>
          <w:kern w:val="28"/>
          <w:sz w:val="34"/>
          <w:szCs w:val="36"/>
          <w:rtl/>
          <w:lang w:bidi="fa-IR"/>
        </w:rPr>
        <w:t xml:space="preserve"> درس وب معنایی</w:t>
      </w:r>
    </w:p>
    <w:p w14:paraId="69B1CA0E" w14:textId="77777777" w:rsidR="00F71FB2" w:rsidRPr="00F71FB2" w:rsidRDefault="00F71FB2" w:rsidP="00F71FB2">
      <w:pPr>
        <w:jc w:val="center"/>
        <w:rPr>
          <w:rFonts w:eastAsia="MS Mincho" w:cs="B Mitra"/>
          <w:sz w:val="22"/>
          <w:szCs w:val="24"/>
          <w:rtl/>
          <w:lang w:bidi="fa-IR"/>
        </w:rPr>
      </w:pPr>
    </w:p>
    <w:p w14:paraId="64A15A8B" w14:textId="36DE04F7" w:rsidR="00F71FB2" w:rsidRPr="00F71FB2" w:rsidRDefault="0091547E" w:rsidP="00274D62">
      <w:pPr>
        <w:jc w:val="center"/>
        <w:rPr>
          <w:rFonts w:eastAsia="MS Mincho" w:cs="B Mitra"/>
          <w:sz w:val="22"/>
          <w:szCs w:val="24"/>
          <w:vertAlign w:val="superscript"/>
          <w:lang w:eastAsia="ja-JP" w:bidi="fa-IR"/>
        </w:rPr>
      </w:pPr>
      <w:r>
        <w:rPr>
          <w:rFonts w:eastAsia="MS Mincho" w:cs="B Mitra" w:hint="cs"/>
          <w:sz w:val="22"/>
          <w:szCs w:val="24"/>
          <w:rtl/>
          <w:lang w:bidi="fa-IR"/>
        </w:rPr>
        <w:t>ن</w:t>
      </w:r>
      <w:r w:rsidR="00274D62" w:rsidRPr="00F71FB2">
        <w:rPr>
          <w:rFonts w:eastAsia="MS Mincho" w:cs="B Mitra" w:hint="cs"/>
          <w:sz w:val="22"/>
          <w:szCs w:val="24"/>
          <w:rtl/>
          <w:lang w:bidi="fa-IR"/>
        </w:rPr>
        <w:t>فیسه عامری</w:t>
      </w:r>
      <w:r w:rsidR="00274D62" w:rsidRPr="00F71FB2">
        <w:rPr>
          <w:rFonts w:eastAsia="MS Mincho" w:cs="B Mitra" w:hint="cs"/>
          <w:sz w:val="22"/>
          <w:szCs w:val="24"/>
          <w:vertAlign w:val="superscript"/>
          <w:rtl/>
          <w:lang w:bidi="fa-IR"/>
        </w:rPr>
        <w:t>1</w:t>
      </w:r>
    </w:p>
    <w:p w14:paraId="1D1B7013" w14:textId="77777777" w:rsidR="00F71FB2" w:rsidRPr="00F71FB2" w:rsidRDefault="00F71FB2" w:rsidP="00F71FB2">
      <w:pPr>
        <w:jc w:val="center"/>
        <w:rPr>
          <w:rFonts w:eastAsia="MS Mincho" w:cs="B Mitra"/>
          <w:sz w:val="22"/>
          <w:szCs w:val="24"/>
          <w:vertAlign w:val="superscript"/>
          <w:lang w:eastAsia="ja-JP" w:bidi="fa-IR"/>
        </w:rPr>
      </w:pPr>
    </w:p>
    <w:p w14:paraId="40A739C2" w14:textId="66373BE3" w:rsidR="00F71FB2" w:rsidRDefault="00F71FB2" w:rsidP="00F71FB2">
      <w:pPr>
        <w:jc w:val="center"/>
        <w:rPr>
          <w:rFonts w:eastAsia="MS Mincho" w:cs="B Mitra"/>
          <w:sz w:val="20"/>
          <w:szCs w:val="20"/>
          <w:rtl/>
          <w:lang w:bidi="fa-IR"/>
        </w:rPr>
      </w:pPr>
      <w:r w:rsidRPr="00F71FB2">
        <w:rPr>
          <w:rFonts w:eastAsia="MS Mincho" w:cs="B Mitra" w:hint="cs"/>
          <w:sz w:val="20"/>
          <w:szCs w:val="20"/>
          <w:vertAlign w:val="superscript"/>
          <w:rtl/>
          <w:lang w:bidi="fa-IR"/>
        </w:rPr>
        <w:t xml:space="preserve">1 </w:t>
      </w:r>
      <w:r w:rsidRPr="00F71FB2">
        <w:rPr>
          <w:rFonts w:eastAsia="MS Mincho" w:cs="B Mitra" w:hint="cs"/>
          <w:sz w:val="20"/>
          <w:szCs w:val="20"/>
          <w:rtl/>
          <w:lang w:bidi="fa-IR"/>
        </w:rPr>
        <w:t xml:space="preserve">دانشجو، دانشکده </w:t>
      </w:r>
      <w:r w:rsidR="00DC4E78">
        <w:rPr>
          <w:rFonts w:eastAsia="MS Mincho" w:cs="B Mitra" w:hint="cs"/>
          <w:sz w:val="20"/>
          <w:szCs w:val="20"/>
          <w:rtl/>
          <w:lang w:bidi="fa-IR"/>
        </w:rPr>
        <w:t>مهندسی</w:t>
      </w:r>
      <w:r w:rsidRPr="00F71FB2">
        <w:rPr>
          <w:rFonts w:eastAsia="MS Mincho" w:cs="B Mitra" w:hint="cs"/>
          <w:sz w:val="20"/>
          <w:szCs w:val="20"/>
          <w:rtl/>
          <w:lang w:bidi="fa-IR"/>
        </w:rPr>
        <w:t>، دانشگاه فردوسی، مشهد</w:t>
      </w:r>
    </w:p>
    <w:p w14:paraId="47B55874" w14:textId="130F47EA" w:rsidR="00E63164" w:rsidRDefault="00E63164" w:rsidP="006856FE">
      <w:pPr>
        <w:rPr>
          <w:rFonts w:eastAsia="MS Mincho" w:cs="B Mitra"/>
          <w:sz w:val="20"/>
          <w:szCs w:val="20"/>
          <w:rtl/>
          <w:lang w:bidi="fa-IR"/>
        </w:rPr>
      </w:pPr>
    </w:p>
    <w:p w14:paraId="4C469374" w14:textId="77777777" w:rsidR="00E63164" w:rsidRDefault="00E63164" w:rsidP="006856FE">
      <w:pPr>
        <w:rPr>
          <w:rFonts w:eastAsia="MS Mincho" w:cs="B Mitra"/>
          <w:sz w:val="20"/>
          <w:szCs w:val="20"/>
          <w:rtl/>
          <w:lang w:bidi="fa-IR"/>
        </w:rPr>
      </w:pPr>
    </w:p>
    <w:p w14:paraId="0A87598B" w14:textId="5FD16A4F" w:rsidR="00E63164" w:rsidRPr="009565BD" w:rsidRDefault="00E32031" w:rsidP="00E63164">
      <w:pPr>
        <w:spacing w:line="360" w:lineRule="auto"/>
        <w:jc w:val="center"/>
        <w:rPr>
          <w:rFonts w:cs="B Titr"/>
          <w:b/>
          <w:bCs/>
        </w:rPr>
      </w:pPr>
      <w:r>
        <w:rPr>
          <w:rFonts w:cs="B Titr" w:hint="cs"/>
          <w:b/>
          <w:bCs/>
          <w:rtl/>
        </w:rPr>
        <w:t>صورت سوال</w:t>
      </w:r>
    </w:p>
    <w:p w14:paraId="4437B36C" w14:textId="479FC35C" w:rsidR="00072F40" w:rsidRDefault="00072F40" w:rsidP="00072F40">
      <w:pPr>
        <w:spacing w:before="120"/>
      </w:pPr>
      <w:r>
        <w:rPr>
          <w:rtl/>
        </w:rPr>
        <w:t xml:space="preserve">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سوالات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بر رو</w:t>
      </w:r>
      <w:r>
        <w:rPr>
          <w:rFonts w:hint="cs"/>
          <w:rtl/>
        </w:rPr>
        <w:t>ی</w:t>
      </w:r>
      <w:r>
        <w:rPr>
          <w:rtl/>
        </w:rPr>
        <w:t xml:space="preserve"> مجموعه داده </w:t>
      </w:r>
      <w:r>
        <w:t>Adults</w:t>
      </w:r>
      <w:r>
        <w:rPr>
          <w:rtl/>
        </w:rPr>
        <w:t xml:space="preserve"> اجرا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هر مرحله را با استفاده از د</w:t>
      </w:r>
      <w:r>
        <w:rPr>
          <w:rFonts w:hint="cs"/>
          <w:rtl/>
        </w:rPr>
        <w:t>ی</w:t>
      </w:r>
      <w:r>
        <w:rPr>
          <w:rFonts w:hint="eastAsia"/>
          <w:rtl/>
        </w:rPr>
        <w:t>تافر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7EB2162" w14:textId="3EA9CE21" w:rsidR="00072F40" w:rsidRDefault="00072F40" w:rsidP="00072F40">
      <w:pPr>
        <w:pStyle w:val="ListParagraph"/>
        <w:numPr>
          <w:ilvl w:val="0"/>
          <w:numId w:val="50"/>
        </w:numPr>
        <w:spacing w:before="120"/>
        <w:rPr>
          <w:lang w:bidi="ar-SA"/>
        </w:rPr>
      </w:pPr>
      <w:r>
        <w:rPr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عدد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مجموعه داده را استخراج نما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</w:t>
      </w:r>
    </w:p>
    <w:p w14:paraId="026C7CB4" w14:textId="13559E02" w:rsidR="00072F40" w:rsidRDefault="00072F40" w:rsidP="00072F40">
      <w:pPr>
        <w:pStyle w:val="ListParagraph"/>
        <w:numPr>
          <w:ilvl w:val="0"/>
          <w:numId w:val="50"/>
        </w:numPr>
        <w:spacing w:before="120"/>
        <w:rPr>
          <w:lang w:bidi="ar-SA"/>
        </w:rPr>
      </w:pPr>
      <w:r>
        <w:rPr>
          <w:rtl/>
          <w:lang w:bidi="ar-SA"/>
        </w:rPr>
        <w:t>در کل مجموعه داده مقاد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خال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با </w:t>
      </w:r>
      <w:r>
        <w:rPr>
          <w:lang w:bidi="ar-SA"/>
        </w:rPr>
        <w:t>nan</w:t>
      </w:r>
      <w:r>
        <w:rPr>
          <w:rtl/>
          <w:lang w:bidi="ar-SA"/>
        </w:rPr>
        <w:t xml:space="preserve"> جا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</w:t>
      </w:r>
    </w:p>
    <w:p w14:paraId="16F8BF8A" w14:textId="4B665B5C" w:rsidR="00072F40" w:rsidRDefault="00072F40" w:rsidP="00072F40">
      <w:pPr>
        <w:pStyle w:val="ListParagraph"/>
        <w:numPr>
          <w:ilvl w:val="0"/>
          <w:numId w:val="50"/>
        </w:numPr>
        <w:spacing w:before="120"/>
        <w:rPr>
          <w:lang w:bidi="ar-SA"/>
        </w:rPr>
      </w:pPr>
      <w:r>
        <w:rPr>
          <w:rtl/>
          <w:lang w:bidi="ar-SA"/>
        </w:rPr>
        <w:t>در مجموعه داده فوق مقاد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عدد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فاقد مقدار را با مقدار 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انگ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آن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</w:t>
      </w:r>
    </w:p>
    <w:p w14:paraId="5FD8C2D0" w14:textId="4CFFBA69" w:rsidR="00072F40" w:rsidRDefault="00072F40" w:rsidP="00072F40">
      <w:pPr>
        <w:pStyle w:val="ListParagraph"/>
        <w:numPr>
          <w:ilvl w:val="0"/>
          <w:numId w:val="50"/>
        </w:numPr>
        <w:spacing w:before="120"/>
        <w:rPr>
          <w:lang w:bidi="ar-SA"/>
        </w:rPr>
      </w:pPr>
      <w:r>
        <w:rPr>
          <w:rtl/>
          <w:lang w:bidi="ar-SA"/>
        </w:rPr>
        <w:t xml:space="preserve">با استفاده از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روش نرمالساز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مقاد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عدد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نرمال نما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</w:t>
      </w:r>
    </w:p>
    <w:p w14:paraId="19B68074" w14:textId="133D104E" w:rsidR="00072F40" w:rsidRDefault="00072F40" w:rsidP="00072F40">
      <w:pPr>
        <w:pStyle w:val="ListParagraph"/>
        <w:numPr>
          <w:ilvl w:val="0"/>
          <w:numId w:val="50"/>
        </w:numPr>
        <w:spacing w:before="120"/>
        <w:rPr>
          <w:lang w:bidi="ar-SA"/>
        </w:rPr>
      </w:pPr>
      <w:r>
        <w:rPr>
          <w:rtl/>
          <w:lang w:bidi="ar-SA"/>
        </w:rPr>
        <w:t>مقاد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عدد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سن را به 11 </w:t>
      </w:r>
      <w:r>
        <w:rPr>
          <w:lang w:bidi="ar-SA"/>
        </w:rPr>
        <w:t>bins</w:t>
      </w:r>
      <w:r>
        <w:rPr>
          <w:rtl/>
          <w:lang w:bidi="ar-SA"/>
        </w:rPr>
        <w:t xml:space="preserve"> با عمق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کسان</w:t>
      </w:r>
      <w:r>
        <w:rPr>
          <w:rtl/>
          <w:lang w:bidi="ar-SA"/>
        </w:rPr>
        <w:t xml:space="preserve"> تقس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</w:t>
      </w:r>
    </w:p>
    <w:p w14:paraId="53FF1D86" w14:textId="40632B9E" w:rsidR="005E04BA" w:rsidRPr="007126E1" w:rsidRDefault="00072F40" w:rsidP="0045708C">
      <w:pPr>
        <w:pStyle w:val="ListParagraph"/>
        <w:numPr>
          <w:ilvl w:val="0"/>
          <w:numId w:val="50"/>
        </w:numPr>
        <w:spacing w:before="120"/>
        <w:rPr>
          <w:lang w:bidi="ar-SA"/>
        </w:rPr>
      </w:pPr>
      <w:r>
        <w:rPr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وستگ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</w:t>
      </w:r>
      <w:r>
        <w:rPr>
          <w:lang w:bidi="ar-SA"/>
        </w:rPr>
        <w:t>correlation</w:t>
      </w:r>
      <w:r>
        <w:rPr>
          <w:rtl/>
          <w:lang w:bidi="ar-SA"/>
        </w:rPr>
        <w:t xml:space="preserve">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tl/>
          <w:lang w:bidi="ar-SA"/>
        </w:rPr>
        <w:t xml:space="preserve"> را بدست آور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و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با کوار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انس</w:t>
      </w:r>
      <w:r>
        <w:rPr>
          <w:rtl/>
          <w:lang w:bidi="ar-SA"/>
        </w:rPr>
        <w:t xml:space="preserve"> بالا را حذف نما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و بگو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در انتها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چند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باق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خواهد ماند.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کار را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کبار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عدد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کبار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کل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tl/>
          <w:lang w:bidi="ar-SA"/>
        </w:rPr>
        <w:t xml:space="preserve"> انجام ده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و در مورد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نحوه</w:t>
      </w:r>
      <w:r>
        <w:rPr>
          <w:rtl/>
          <w:lang w:bidi="ar-SA"/>
        </w:rPr>
        <w:t xml:space="preserve"> تصم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خود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حذف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>‌</w:t>
      </w:r>
      <w:r>
        <w:rPr>
          <w:rFonts w:hint="eastAsia"/>
          <w:rtl/>
          <w:lang w:bidi="ar-SA"/>
        </w:rPr>
        <w:t>ها</w:t>
      </w:r>
      <w:r>
        <w:rPr>
          <w:rtl/>
          <w:lang w:bidi="ar-SA"/>
        </w:rPr>
        <w:t xml:space="preserve"> 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حات</w:t>
      </w:r>
      <w:r>
        <w:rPr>
          <w:rtl/>
          <w:lang w:bidi="ar-SA"/>
        </w:rPr>
        <w:t xml:space="preserve"> لازم را بنو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 w:rsidR="00AC3F47">
        <w:rPr>
          <w:rtl/>
          <w:lang w:bidi="ar-SA"/>
        </w:rPr>
        <w:t>.</w:t>
      </w:r>
    </w:p>
    <w:bookmarkEnd w:id="0"/>
    <w:bookmarkEnd w:id="1"/>
    <w:p w14:paraId="74738C3C" w14:textId="6375C157" w:rsidR="005446D0" w:rsidRDefault="00361D13" w:rsidP="0075438E">
      <w:pPr>
        <w:pStyle w:val="Heading1"/>
        <w:rPr>
          <w:rtl/>
        </w:rPr>
      </w:pPr>
      <w:r>
        <w:rPr>
          <w:rFonts w:hint="cs"/>
          <w:rtl/>
        </w:rPr>
        <w:lastRenderedPageBreak/>
        <w:t>شرح تکنیکال</w:t>
      </w:r>
    </w:p>
    <w:p w14:paraId="066235EC" w14:textId="660A274F" w:rsidR="00973362" w:rsidRPr="002B1587" w:rsidRDefault="00973362" w:rsidP="002B1587">
      <w:pPr>
        <w:pStyle w:val="NewParagraph"/>
        <w:rPr>
          <w:rFonts w:hint="cs"/>
          <w:rtl/>
          <w:lang w:bidi="fa-IR"/>
        </w:rPr>
      </w:pPr>
      <w:r>
        <w:rPr>
          <w:rtl/>
          <w:lang w:bidi="fa-IR"/>
        </w:rPr>
        <w:t xml:space="preserve">با استفاده از کتابخانه </w:t>
      </w:r>
      <w:r>
        <w:rPr>
          <w:lang w:bidi="fa-IR"/>
        </w:rPr>
        <w:t>Pandas</w:t>
      </w:r>
      <w:r>
        <w:rPr>
          <w:rtl/>
          <w:lang w:bidi="fa-IR"/>
        </w:rPr>
        <w:t xml:space="preserve"> در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تون،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تاست</w:t>
      </w:r>
      <w:r>
        <w:rPr>
          <w:rtl/>
          <w:lang w:bidi="fa-IR"/>
        </w:rPr>
        <w:t xml:space="preserve"> را استخراج کرد.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کار ابتدا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تاست</w:t>
      </w:r>
      <w:r>
        <w:rPr>
          <w:rtl/>
          <w:lang w:bidi="fa-IR"/>
        </w:rPr>
        <w:t xml:space="preserve"> را با استفاده از تابع </w:t>
      </w:r>
      <w:proofErr w:type="spellStart"/>
      <w:r>
        <w:rPr>
          <w:lang w:bidi="fa-IR"/>
        </w:rPr>
        <w:t>read_csv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هر تابع مشابه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تون</w:t>
      </w:r>
      <w:r>
        <w:rPr>
          <w:rtl/>
          <w:lang w:bidi="fa-IR"/>
        </w:rPr>
        <w:t xml:space="preserve"> بخوان</w:t>
      </w:r>
      <w:r>
        <w:rPr>
          <w:rFonts w:hint="cs"/>
          <w:rtl/>
          <w:lang w:bidi="fa-IR"/>
        </w:rPr>
        <w:t>ی</w:t>
      </w:r>
      <w:r w:rsidR="002B1587">
        <w:rPr>
          <w:rFonts w:hint="cs"/>
          <w:rtl/>
          <w:lang w:bidi="fa-IR"/>
        </w:rPr>
        <w:t>م</w:t>
      </w:r>
      <w:r>
        <w:rPr>
          <w:rtl/>
          <w:lang w:bidi="fa-IR"/>
        </w:rPr>
        <w:t xml:space="preserve">. سپس با استفاده از تابع </w:t>
      </w:r>
      <w:r>
        <w:rPr>
          <w:lang w:bidi="fa-IR"/>
        </w:rPr>
        <w:t>describe</w:t>
      </w:r>
      <w:r>
        <w:rPr>
          <w:rtl/>
          <w:lang w:bidi="fa-IR"/>
        </w:rPr>
        <w:t xml:space="preserve"> اطلاعات آمار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مشا</w:t>
      </w:r>
      <w:r>
        <w:rPr>
          <w:rFonts w:hint="eastAsia"/>
          <w:rtl/>
          <w:lang w:bidi="fa-IR"/>
        </w:rPr>
        <w:t>هده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 w:rsidR="002B1587">
        <w:rPr>
          <w:rFonts w:hint="cs"/>
          <w:rtl/>
          <w:lang w:bidi="fa-IR"/>
        </w:rPr>
        <w:t>م</w:t>
      </w:r>
      <w:r>
        <w:rPr>
          <w:rtl/>
          <w:lang w:bidi="fa-IR"/>
        </w:rPr>
        <w:t>.</w:t>
      </w:r>
      <w:r w:rsidR="002B1587">
        <w:rPr>
          <w:rFonts w:hint="cs"/>
          <w:rtl/>
          <w:lang w:bidi="fa-IR"/>
        </w:rPr>
        <w:t xml:space="preserve"> و با </w:t>
      </w:r>
      <w:r w:rsidR="002B1587">
        <w:rPr>
          <w:lang w:bidi="fa-IR"/>
        </w:rPr>
        <w:t>columns</w:t>
      </w:r>
      <w:r w:rsidR="002B1587">
        <w:rPr>
          <w:rFonts w:hint="cs"/>
          <w:rtl/>
          <w:lang w:bidi="fa-IR"/>
        </w:rPr>
        <w:t xml:space="preserve"> عنوان ستون‌های عددی را به دست بیاوریم. </w:t>
      </w:r>
      <w:r w:rsidR="002B1587">
        <w:rPr>
          <w:rtl/>
          <w:lang w:bidi="fa-IR"/>
        </w:rPr>
        <w:t>در ا</w:t>
      </w:r>
      <w:r w:rsidR="002B1587">
        <w:rPr>
          <w:rFonts w:hint="cs"/>
          <w:rtl/>
          <w:lang w:bidi="fa-IR"/>
        </w:rPr>
        <w:t>ی</w:t>
      </w:r>
      <w:r w:rsidR="002B1587">
        <w:rPr>
          <w:rFonts w:hint="eastAsia"/>
          <w:rtl/>
          <w:lang w:bidi="fa-IR"/>
        </w:rPr>
        <w:t>نجا</w:t>
      </w:r>
      <w:r w:rsidR="002B1587">
        <w:rPr>
          <w:rtl/>
          <w:lang w:bidi="fa-IR"/>
        </w:rPr>
        <w:t xml:space="preserve"> و</w:t>
      </w:r>
      <w:r w:rsidR="002B1587">
        <w:rPr>
          <w:rFonts w:hint="cs"/>
          <w:rtl/>
          <w:lang w:bidi="fa-IR"/>
        </w:rPr>
        <w:t>ی</w:t>
      </w:r>
      <w:r w:rsidR="002B1587">
        <w:rPr>
          <w:rFonts w:hint="eastAsia"/>
          <w:rtl/>
          <w:lang w:bidi="fa-IR"/>
        </w:rPr>
        <w:t>ژگ</w:t>
      </w:r>
      <w:r w:rsidR="002B1587">
        <w:rPr>
          <w:rFonts w:hint="cs"/>
          <w:rtl/>
          <w:lang w:bidi="fa-IR"/>
        </w:rPr>
        <w:t>ی‌</w:t>
      </w:r>
      <w:r w:rsidR="002B1587">
        <w:rPr>
          <w:rtl/>
          <w:lang w:bidi="fa-IR"/>
        </w:rPr>
        <w:t>ها</w:t>
      </w:r>
      <w:r w:rsidR="002B1587">
        <w:rPr>
          <w:rFonts w:hint="cs"/>
          <w:rtl/>
          <w:lang w:bidi="fa-IR"/>
        </w:rPr>
        <w:t>ی</w:t>
      </w:r>
      <w:r w:rsidR="002B1587">
        <w:rPr>
          <w:rtl/>
          <w:lang w:bidi="fa-IR"/>
        </w:rPr>
        <w:t xml:space="preserve"> عدد</w:t>
      </w:r>
      <w:r w:rsidR="002B1587">
        <w:rPr>
          <w:rFonts w:hint="cs"/>
          <w:rtl/>
          <w:lang w:bidi="fa-IR"/>
        </w:rPr>
        <w:t>ی</w:t>
      </w:r>
      <w:r w:rsidR="002B1587">
        <w:rPr>
          <w:rtl/>
          <w:lang w:bidi="fa-IR"/>
        </w:rPr>
        <w:t xml:space="preserve"> د</w:t>
      </w:r>
      <w:r w:rsidR="002B1587">
        <w:rPr>
          <w:rFonts w:hint="cs"/>
          <w:rtl/>
          <w:lang w:bidi="fa-IR"/>
        </w:rPr>
        <w:t>ی</w:t>
      </w:r>
      <w:r w:rsidR="002B1587">
        <w:rPr>
          <w:rFonts w:hint="eastAsia"/>
          <w:rtl/>
          <w:lang w:bidi="fa-IR"/>
        </w:rPr>
        <w:t>تاست</w:t>
      </w:r>
      <w:r w:rsidR="002B1587">
        <w:rPr>
          <w:rtl/>
          <w:lang w:bidi="fa-IR"/>
        </w:rPr>
        <w:t xml:space="preserve"> به صورت ل</w:t>
      </w:r>
      <w:r w:rsidR="002B1587">
        <w:rPr>
          <w:rFonts w:hint="cs"/>
          <w:rtl/>
          <w:lang w:bidi="fa-IR"/>
        </w:rPr>
        <w:t>ی</w:t>
      </w:r>
      <w:r w:rsidR="002B1587">
        <w:rPr>
          <w:rFonts w:hint="eastAsia"/>
          <w:rtl/>
          <w:lang w:bidi="fa-IR"/>
        </w:rPr>
        <w:t>ست</w:t>
      </w:r>
      <w:r w:rsidR="002B1587">
        <w:rPr>
          <w:rFonts w:hint="cs"/>
          <w:rtl/>
          <w:lang w:bidi="fa-IR"/>
        </w:rPr>
        <w:t>ی</w:t>
      </w:r>
      <w:r w:rsidR="002B1587">
        <w:rPr>
          <w:rtl/>
          <w:lang w:bidi="fa-IR"/>
        </w:rPr>
        <w:t xml:space="preserve"> از نام</w:t>
      </w:r>
      <w:r w:rsidR="002B1587">
        <w:rPr>
          <w:rFonts w:hint="cs"/>
          <w:rtl/>
          <w:lang w:bidi="fa-IR"/>
        </w:rPr>
        <w:t>‌</w:t>
      </w:r>
      <w:r w:rsidR="002B1587">
        <w:rPr>
          <w:rtl/>
          <w:lang w:bidi="fa-IR"/>
        </w:rPr>
        <w:t>ها</w:t>
      </w:r>
      <w:r w:rsidR="002B1587">
        <w:rPr>
          <w:rFonts w:hint="cs"/>
          <w:rtl/>
          <w:lang w:bidi="fa-IR"/>
        </w:rPr>
        <w:t>ی</w:t>
      </w:r>
      <w:r w:rsidR="002B1587">
        <w:rPr>
          <w:rtl/>
          <w:lang w:bidi="fa-IR"/>
        </w:rPr>
        <w:t xml:space="preserve"> ستون</w:t>
      </w:r>
      <w:r w:rsidR="002B1587">
        <w:rPr>
          <w:rFonts w:hint="cs"/>
          <w:rtl/>
          <w:lang w:bidi="fa-IR"/>
        </w:rPr>
        <w:t>‌</w:t>
      </w:r>
      <w:r w:rsidR="002B1587">
        <w:rPr>
          <w:rtl/>
          <w:lang w:bidi="fa-IR"/>
        </w:rPr>
        <w:t>ها (که عدد</w:t>
      </w:r>
      <w:r w:rsidR="002B1587">
        <w:rPr>
          <w:rFonts w:hint="cs"/>
          <w:rtl/>
          <w:lang w:bidi="fa-IR"/>
        </w:rPr>
        <w:t>ی</w:t>
      </w:r>
      <w:r w:rsidR="002B1587">
        <w:rPr>
          <w:rtl/>
          <w:lang w:bidi="fa-IR"/>
        </w:rPr>
        <w:t xml:space="preserve"> هستند) در متغ</w:t>
      </w:r>
      <w:r w:rsidR="002B1587">
        <w:rPr>
          <w:rFonts w:hint="cs"/>
          <w:rtl/>
          <w:lang w:bidi="fa-IR"/>
        </w:rPr>
        <w:t>ی</w:t>
      </w:r>
      <w:r w:rsidR="002B1587">
        <w:rPr>
          <w:rFonts w:hint="eastAsia"/>
          <w:rtl/>
          <w:lang w:bidi="fa-IR"/>
        </w:rPr>
        <w:t>ر</w:t>
      </w:r>
      <w:r w:rsidR="002B1587">
        <w:rPr>
          <w:rtl/>
          <w:lang w:bidi="fa-IR"/>
        </w:rPr>
        <w:t xml:space="preserve"> </w:t>
      </w:r>
      <w:proofErr w:type="spellStart"/>
      <w:r w:rsidR="002B1587">
        <w:rPr>
          <w:lang w:bidi="fa-IR"/>
        </w:rPr>
        <w:t>numeric_features</w:t>
      </w:r>
      <w:proofErr w:type="spellEnd"/>
      <w:r w:rsidR="002B1587">
        <w:rPr>
          <w:rtl/>
          <w:lang w:bidi="fa-IR"/>
        </w:rPr>
        <w:t xml:space="preserve"> قرار </w:t>
      </w:r>
      <w:r w:rsidR="002B1587">
        <w:rPr>
          <w:rFonts w:hint="cs"/>
          <w:rtl/>
          <w:lang w:bidi="fa-IR"/>
        </w:rPr>
        <w:t>دادیم</w:t>
      </w:r>
      <w:r w:rsidR="002B1587">
        <w:rPr>
          <w:rtl/>
          <w:lang w:bidi="fa-IR"/>
        </w:rPr>
        <w:t>.</w:t>
      </w:r>
    </w:p>
    <w:p w14:paraId="673B44AB" w14:textId="77777777" w:rsidR="002B1587" w:rsidRDefault="0031290E" w:rsidP="002B1587">
      <w:pPr>
        <w:pStyle w:val="NewParagraph"/>
        <w:rPr>
          <w:rtl/>
          <w:lang w:bidi="fa-IR"/>
        </w:rPr>
      </w:pPr>
      <w:r>
        <w:rPr>
          <w:rFonts w:hint="eastAsia"/>
          <w:rtl/>
          <w:lang w:bidi="fa-IR"/>
        </w:rPr>
        <w:t>با</w:t>
      </w:r>
      <w:r>
        <w:rPr>
          <w:rtl/>
          <w:lang w:bidi="fa-IR"/>
        </w:rPr>
        <w:t xml:space="preserve"> توجه به پراکندگ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ما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داده‌ها را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تجز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و تحل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تا محدوده،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انه،</w:t>
      </w:r>
      <w:r>
        <w:rPr>
          <w:rtl/>
          <w:lang w:bidi="fa-IR"/>
        </w:rPr>
        <w:t xml:space="preserve"> حالت، انحراف استاندارد و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شود. بدون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اطلاعات،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پراکندگ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</w:t>
      </w:r>
      <w:r w:rsidR="002B1587">
        <w:rPr>
          <w:rFonts w:hint="cs"/>
          <w:rtl/>
          <w:lang w:bidi="fa-IR"/>
        </w:rPr>
        <w:t>‌</w:t>
      </w:r>
      <w:r>
        <w:rPr>
          <w:rtl/>
          <w:lang w:bidi="fa-IR"/>
        </w:rPr>
        <w:t>ها دشوار است.</w:t>
      </w:r>
    </w:p>
    <w:p w14:paraId="02D4AF6B" w14:textId="77777777" w:rsidR="002B1587" w:rsidRDefault="00564AA8" w:rsidP="002B1587">
      <w:pPr>
        <w:pStyle w:val="NewParagraph"/>
        <w:rPr>
          <w:rtl/>
          <w:lang w:bidi="fa-IR"/>
        </w:rPr>
      </w:pPr>
      <w:r w:rsidRPr="00564AA8">
        <w:rPr>
          <w:rtl/>
          <w:lang w:bidi="fa-IR"/>
        </w:rPr>
        <w:t>برا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جا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گز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ن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مقاد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ر</w:t>
      </w:r>
      <w:r w:rsidRPr="00564AA8">
        <w:rPr>
          <w:rtl/>
          <w:lang w:bidi="fa-IR"/>
        </w:rPr>
        <w:t xml:space="preserve"> خال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با </w:t>
      </w:r>
      <w:proofErr w:type="spellStart"/>
      <w:r w:rsidRPr="00564AA8">
        <w:rPr>
          <w:lang w:bidi="fa-IR"/>
        </w:rPr>
        <w:t>NaN</w:t>
      </w:r>
      <w:proofErr w:type="spellEnd"/>
      <w:r w:rsidRPr="00564AA8">
        <w:rPr>
          <w:rtl/>
          <w:lang w:bidi="fa-IR"/>
        </w:rPr>
        <w:t xml:space="preserve"> در و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ژگ</w:t>
      </w:r>
      <w:r w:rsidRPr="00564AA8">
        <w:rPr>
          <w:rFonts w:hint="cs"/>
          <w:rtl/>
          <w:lang w:bidi="fa-IR"/>
        </w:rPr>
        <w:t>ی‌</w:t>
      </w:r>
      <w:r w:rsidRPr="00564AA8">
        <w:rPr>
          <w:rFonts w:hint="eastAsia"/>
          <w:rtl/>
          <w:lang w:bidi="fa-IR"/>
        </w:rPr>
        <w:t>ها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اسم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م</w:t>
      </w:r>
      <w:r w:rsidRPr="00564AA8">
        <w:rPr>
          <w:rFonts w:hint="cs"/>
          <w:rtl/>
          <w:lang w:bidi="fa-IR"/>
        </w:rPr>
        <w:t>ی‌</w:t>
      </w:r>
      <w:r w:rsidRPr="00564AA8">
        <w:rPr>
          <w:rFonts w:hint="eastAsia"/>
          <w:rtl/>
          <w:lang w:bidi="fa-IR"/>
        </w:rPr>
        <w:t>توان</w:t>
      </w:r>
      <w:r w:rsidRPr="00564AA8">
        <w:rPr>
          <w:rtl/>
          <w:lang w:bidi="fa-IR"/>
        </w:rPr>
        <w:t xml:space="preserve"> از دستور</w:t>
      </w:r>
      <w:r w:rsidR="002B1587">
        <w:rPr>
          <w:rFonts w:hint="cs"/>
          <w:rtl/>
          <w:lang w:bidi="fa-IR"/>
        </w:rPr>
        <w:t xml:space="preserve"> </w:t>
      </w:r>
      <w:proofErr w:type="spellStart"/>
      <w:r w:rsidR="002B1587">
        <w:rPr>
          <w:lang w:bidi="fa-IR"/>
        </w:rPr>
        <w:t>fillna</w:t>
      </w:r>
      <w:proofErr w:type="spellEnd"/>
      <w:r w:rsidRPr="00564AA8">
        <w:rPr>
          <w:rtl/>
          <w:lang w:bidi="fa-IR"/>
        </w:rPr>
        <w:t xml:space="preserve"> استفاده کرد</w:t>
      </w:r>
      <w:r w:rsidR="002B1587">
        <w:rPr>
          <w:rFonts w:hint="cs"/>
          <w:rtl/>
          <w:lang w:bidi="fa-IR"/>
        </w:rPr>
        <w:t xml:space="preserve">. </w:t>
      </w:r>
      <w:r>
        <w:rPr>
          <w:rtl/>
          <w:lang w:bidi="fa-IR"/>
        </w:rPr>
        <w:t>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دستور، </w:t>
      </w:r>
      <w:proofErr w:type="spellStart"/>
      <w:r>
        <w:rPr>
          <w:lang w:bidi="fa-IR"/>
        </w:rPr>
        <w:t>fillna</w:t>
      </w:r>
      <w:proofErr w:type="spellEnd"/>
      <w:r>
        <w:rPr>
          <w:rtl/>
          <w:lang w:bidi="fa-IR"/>
        </w:rPr>
        <w:t xml:space="preserve"> به ما اجازه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 xml:space="preserve"> تا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خال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با </w:t>
      </w:r>
      <w:proofErr w:type="spellStart"/>
      <w:r>
        <w:rPr>
          <w:lang w:bidi="fa-IR"/>
        </w:rPr>
        <w:t>NaN</w:t>
      </w:r>
      <w:proofErr w:type="spellEnd"/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. مقدار </w:t>
      </w:r>
      <w:r>
        <w:rPr>
          <w:lang w:bidi="fa-IR"/>
        </w:rPr>
        <w:t>value=</w:t>
      </w:r>
      <w:proofErr w:type="spellStart"/>
      <w:r>
        <w:rPr>
          <w:lang w:bidi="fa-IR"/>
        </w:rPr>
        <w:t>np.nan</w:t>
      </w:r>
      <w:proofErr w:type="spellEnd"/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که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خواه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خال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با </w:t>
      </w:r>
      <w:proofErr w:type="spellStart"/>
      <w:r>
        <w:rPr>
          <w:lang w:bidi="fa-IR"/>
        </w:rPr>
        <w:t>NaN</w:t>
      </w:r>
      <w:proofErr w:type="spellEnd"/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.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inplace</w:t>
      </w:r>
      <w:proofErr w:type="spellEnd"/>
      <w:r>
        <w:rPr>
          <w:lang w:bidi="fa-IR"/>
        </w:rPr>
        <w:t>=True</w:t>
      </w:r>
      <w:r>
        <w:rPr>
          <w:rtl/>
          <w:lang w:bidi="fa-IR"/>
        </w:rPr>
        <w:t xml:space="preserve"> به ما اجازه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 xml:space="preserve"> تا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را در محل انجام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و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تافر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به‌روز رسان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.</w:t>
      </w:r>
      <w:r w:rsidR="002B1587">
        <w:rPr>
          <w:rFonts w:hint="cs"/>
          <w:rtl/>
          <w:lang w:bidi="fa-IR"/>
        </w:rPr>
        <w:t xml:space="preserve"> </w:t>
      </w:r>
    </w:p>
    <w:p w14:paraId="189D9C75" w14:textId="65D9ABB8" w:rsidR="00564AA8" w:rsidRPr="00564AA8" w:rsidRDefault="00564AA8" w:rsidP="002B1587">
      <w:pPr>
        <w:pStyle w:val="NewParagraph"/>
        <w:rPr>
          <w:rtl/>
          <w:lang w:bidi="fa-IR"/>
        </w:rPr>
      </w:pPr>
      <w:r w:rsidRPr="00564AA8">
        <w:rPr>
          <w:rtl/>
          <w:lang w:bidi="fa-IR"/>
        </w:rPr>
        <w:t>برا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جا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گز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ن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مقاد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ر</w:t>
      </w:r>
      <w:r w:rsidRPr="00564AA8">
        <w:rPr>
          <w:rtl/>
          <w:lang w:bidi="fa-IR"/>
        </w:rPr>
        <w:t xml:space="preserve"> عدد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فاقد مقدار با م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انگ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ن</w:t>
      </w:r>
      <w:r w:rsidRPr="00564AA8">
        <w:rPr>
          <w:rtl/>
          <w:lang w:bidi="fa-IR"/>
        </w:rPr>
        <w:t xml:space="preserve"> آن و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ژگ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،</w:t>
      </w:r>
      <w:r w:rsidRPr="00564AA8">
        <w:rPr>
          <w:rtl/>
          <w:lang w:bidi="fa-IR"/>
        </w:rPr>
        <w:t xml:space="preserve"> م</w:t>
      </w:r>
      <w:r w:rsidRPr="00564AA8">
        <w:rPr>
          <w:rFonts w:hint="cs"/>
          <w:rtl/>
          <w:lang w:bidi="fa-IR"/>
        </w:rPr>
        <w:t>ی‌</w:t>
      </w:r>
      <w:r w:rsidRPr="00564AA8">
        <w:rPr>
          <w:rFonts w:hint="eastAsia"/>
          <w:rtl/>
          <w:lang w:bidi="fa-IR"/>
        </w:rPr>
        <w:t>توان</w:t>
      </w:r>
      <w:r w:rsidRPr="00564AA8">
        <w:rPr>
          <w:rtl/>
          <w:lang w:bidi="fa-IR"/>
        </w:rPr>
        <w:t xml:space="preserve"> از تابع </w:t>
      </w:r>
      <w:proofErr w:type="spellStart"/>
      <w:r w:rsidRPr="00564AA8">
        <w:rPr>
          <w:lang w:bidi="fa-IR"/>
        </w:rPr>
        <w:t>fillna</w:t>
      </w:r>
      <w:proofErr w:type="spellEnd"/>
      <w:r w:rsidRPr="00564AA8">
        <w:rPr>
          <w:rtl/>
          <w:lang w:bidi="fa-IR"/>
        </w:rPr>
        <w:t xml:space="preserve"> در </w:t>
      </w:r>
      <w:r w:rsidRPr="00564AA8">
        <w:rPr>
          <w:lang w:bidi="fa-IR"/>
        </w:rPr>
        <w:t>pandas</w:t>
      </w:r>
      <w:r w:rsidRPr="00564AA8">
        <w:rPr>
          <w:rtl/>
          <w:lang w:bidi="fa-IR"/>
        </w:rPr>
        <w:t xml:space="preserve"> استفاده کرد. ابتدا م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انگ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ن</w:t>
      </w:r>
      <w:r w:rsidRPr="00564AA8">
        <w:rPr>
          <w:rtl/>
          <w:lang w:bidi="fa-IR"/>
        </w:rPr>
        <w:t xml:space="preserve"> هر و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ژگ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را با تابع </w:t>
      </w:r>
      <w:r w:rsidRPr="00564AA8">
        <w:rPr>
          <w:lang w:bidi="fa-IR"/>
        </w:rPr>
        <w:t>mean</w:t>
      </w:r>
      <w:r w:rsidRPr="00564AA8">
        <w:rPr>
          <w:rtl/>
          <w:lang w:bidi="fa-IR"/>
        </w:rPr>
        <w:t xml:space="preserve"> محاسبه م</w:t>
      </w:r>
      <w:r w:rsidRPr="00564AA8">
        <w:rPr>
          <w:rFonts w:hint="cs"/>
          <w:rtl/>
          <w:lang w:bidi="fa-IR"/>
        </w:rPr>
        <w:t>ی‌</w:t>
      </w:r>
      <w:r w:rsidRPr="00564AA8">
        <w:rPr>
          <w:rFonts w:hint="eastAsia"/>
          <w:rtl/>
          <w:lang w:bidi="fa-IR"/>
        </w:rPr>
        <w:t>کن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م،</w:t>
      </w:r>
      <w:r w:rsidRPr="00564AA8">
        <w:rPr>
          <w:rtl/>
          <w:lang w:bidi="fa-IR"/>
        </w:rPr>
        <w:t xml:space="preserve"> سپس با استفاده از تابع </w:t>
      </w:r>
      <w:proofErr w:type="spellStart"/>
      <w:r w:rsidRPr="00564AA8">
        <w:rPr>
          <w:lang w:bidi="fa-IR"/>
        </w:rPr>
        <w:t>fillna</w:t>
      </w:r>
      <w:proofErr w:type="spellEnd"/>
      <w:r w:rsidRPr="00564AA8">
        <w:rPr>
          <w:rtl/>
          <w:lang w:bidi="fa-IR"/>
        </w:rPr>
        <w:t xml:space="preserve"> مقاد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ر</w:t>
      </w:r>
      <w:r w:rsidRPr="00564AA8">
        <w:rPr>
          <w:rtl/>
          <w:lang w:bidi="fa-IR"/>
        </w:rPr>
        <w:t xml:space="preserve"> خال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را با م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انگ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ن</w:t>
      </w:r>
      <w:r w:rsidRPr="00564AA8">
        <w:rPr>
          <w:rtl/>
          <w:lang w:bidi="fa-IR"/>
        </w:rPr>
        <w:t xml:space="preserve"> آن و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ژگ</w:t>
      </w:r>
      <w:r w:rsidRPr="00564AA8">
        <w:rPr>
          <w:rFonts w:hint="cs"/>
          <w:rtl/>
          <w:lang w:bidi="fa-IR"/>
        </w:rPr>
        <w:t>ی</w:t>
      </w:r>
      <w:r w:rsidRPr="00564AA8">
        <w:rPr>
          <w:rtl/>
          <w:lang w:bidi="fa-IR"/>
        </w:rPr>
        <w:t xml:space="preserve"> جا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گز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ن</w:t>
      </w:r>
      <w:r w:rsidRPr="00564AA8">
        <w:rPr>
          <w:rtl/>
          <w:lang w:bidi="fa-IR"/>
        </w:rPr>
        <w:t xml:space="preserve"> م</w:t>
      </w:r>
      <w:r w:rsidRPr="00564AA8">
        <w:rPr>
          <w:rFonts w:hint="cs"/>
          <w:rtl/>
          <w:lang w:bidi="fa-IR"/>
        </w:rPr>
        <w:t>ی‌</w:t>
      </w:r>
      <w:r w:rsidRPr="00564AA8">
        <w:rPr>
          <w:rFonts w:hint="eastAsia"/>
          <w:rtl/>
          <w:lang w:bidi="fa-IR"/>
        </w:rPr>
        <w:t>کن</w:t>
      </w:r>
      <w:r w:rsidRPr="00564AA8">
        <w:rPr>
          <w:rFonts w:hint="cs"/>
          <w:rtl/>
          <w:lang w:bidi="fa-IR"/>
        </w:rPr>
        <w:t>ی</w:t>
      </w:r>
      <w:r w:rsidRPr="00564AA8">
        <w:rPr>
          <w:rFonts w:hint="eastAsia"/>
          <w:rtl/>
          <w:lang w:bidi="fa-IR"/>
        </w:rPr>
        <w:t>م</w:t>
      </w:r>
      <w:r w:rsidRPr="00564AA8">
        <w:rPr>
          <w:rtl/>
          <w:lang w:bidi="fa-IR"/>
        </w:rPr>
        <w:t>.</w:t>
      </w:r>
    </w:p>
    <w:p w14:paraId="4A10729D" w14:textId="5AC6E777" w:rsidR="00FA3E0A" w:rsidRDefault="00564AA8" w:rsidP="00FA3E0A">
      <w:pPr>
        <w:pStyle w:val="NewParagraph"/>
        <w:rPr>
          <w:rtl/>
          <w:lang w:bidi="fa-IR"/>
        </w:rPr>
      </w:pPr>
      <w:r>
        <w:rPr>
          <w:rtl/>
          <w:lang w:bidi="fa-IR"/>
        </w:rPr>
        <w:t>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کد ابتدا داده‌ها از فا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خوانده شده</w:t>
      </w:r>
      <w:r w:rsidR="005030E7">
        <w:rPr>
          <w:rFonts w:hint="cs"/>
          <w:rtl/>
          <w:lang w:bidi="fa-IR"/>
        </w:rPr>
        <w:t xml:space="preserve"> و</w:t>
      </w:r>
      <w:r>
        <w:rPr>
          <w:rtl/>
          <w:lang w:bidi="fa-IR"/>
        </w:rPr>
        <w:t xml:space="preserve"> سپس با استفاده از تابع </w:t>
      </w:r>
      <w:r>
        <w:rPr>
          <w:lang w:bidi="fa-IR"/>
        </w:rPr>
        <w:t>replace</w:t>
      </w:r>
      <w:r>
        <w:rPr>
          <w:rtl/>
          <w:lang w:bidi="fa-IR"/>
        </w:rPr>
        <w:t xml:space="preserve"> تمام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خال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</w:t>
      </w:r>
      <w:proofErr w:type="spellStart"/>
      <w:r>
        <w:rPr>
          <w:lang w:bidi="fa-IR"/>
        </w:rPr>
        <w:t>NaN</w:t>
      </w:r>
      <w:proofErr w:type="spellEnd"/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در ادامه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اگر نوع داده آن </w:t>
      </w:r>
      <w:r>
        <w:rPr>
          <w:lang w:bidi="fa-IR"/>
        </w:rPr>
        <w:t>float64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</w:t>
      </w:r>
      <w:r>
        <w:rPr>
          <w:lang w:bidi="fa-IR"/>
        </w:rPr>
        <w:t>int64</w:t>
      </w:r>
      <w:r>
        <w:rPr>
          <w:rtl/>
          <w:lang w:bidi="fa-IR"/>
        </w:rPr>
        <w:t xml:space="preserve"> باشد،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آن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استفاده از تابع </w:t>
      </w:r>
      <w:r>
        <w:rPr>
          <w:lang w:bidi="fa-IR"/>
        </w:rPr>
        <w:t>mean</w:t>
      </w:r>
      <w:r>
        <w:rPr>
          <w:rtl/>
          <w:lang w:bidi="fa-IR"/>
        </w:rPr>
        <w:t xml:space="preserve"> محاسبه شده و با استفاده از تابع </w:t>
      </w:r>
      <w:proofErr w:type="spellStart"/>
      <w:r>
        <w:rPr>
          <w:lang w:bidi="fa-IR"/>
        </w:rPr>
        <w:t>fillna</w:t>
      </w:r>
      <w:proofErr w:type="spellEnd"/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فاقد مقدار با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آن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</w:t>
      </w:r>
    </w:p>
    <w:p w14:paraId="49096E78" w14:textId="77777777" w:rsidR="007C44F6" w:rsidRDefault="002B1587" w:rsidP="007C44F6">
      <w:pPr>
        <w:pStyle w:val="NewParagraph"/>
        <w:rPr>
          <w:rtl/>
          <w:lang w:bidi="fa-IR"/>
        </w:rPr>
      </w:pPr>
      <w:r w:rsidRPr="002B1587">
        <w:rPr>
          <w:rtl/>
          <w:lang w:bidi="fa-IR"/>
        </w:rPr>
        <w:t>برا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نرمال‌ساز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داده‌ها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عدد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م</w:t>
      </w:r>
      <w:r w:rsidRPr="002B1587">
        <w:rPr>
          <w:rFonts w:hint="cs"/>
          <w:rtl/>
          <w:lang w:bidi="fa-IR"/>
        </w:rPr>
        <w:t>ی‌</w:t>
      </w:r>
      <w:r w:rsidRPr="002B1587">
        <w:rPr>
          <w:rFonts w:hint="eastAsia"/>
          <w:rtl/>
          <w:lang w:bidi="fa-IR"/>
        </w:rPr>
        <w:t>توان</w:t>
      </w:r>
      <w:r w:rsidRPr="002B1587">
        <w:rPr>
          <w:rtl/>
          <w:lang w:bidi="fa-IR"/>
        </w:rPr>
        <w:t xml:space="preserve"> از روش‌ها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مختلف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استفاده کرد. </w:t>
      </w:r>
      <w:r w:rsidRPr="002B1587">
        <w:rPr>
          <w:rFonts w:hint="cs"/>
          <w:rtl/>
          <w:lang w:bidi="fa-IR"/>
        </w:rPr>
        <w:t>ی</w:t>
      </w:r>
      <w:r w:rsidRPr="002B1587">
        <w:rPr>
          <w:rFonts w:hint="eastAsia"/>
          <w:rtl/>
          <w:lang w:bidi="fa-IR"/>
        </w:rPr>
        <w:t>ک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از روش‌ها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معمول استفاده از نرمال‌ساز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</w:t>
      </w:r>
      <w:r w:rsidRPr="002B1587">
        <w:rPr>
          <w:lang w:bidi="fa-IR"/>
        </w:rPr>
        <w:t>min-max</w:t>
      </w:r>
      <w:r w:rsidRPr="002B1587">
        <w:rPr>
          <w:rtl/>
          <w:lang w:bidi="fa-IR"/>
        </w:rPr>
        <w:t xml:space="preserve"> است</w:t>
      </w:r>
      <w:r w:rsidR="00FA3E0A">
        <w:rPr>
          <w:rFonts w:hint="cs"/>
          <w:rtl/>
          <w:lang w:bidi="fa-IR"/>
        </w:rPr>
        <w:t xml:space="preserve">. </w:t>
      </w:r>
      <w:r w:rsidRPr="002B1587">
        <w:rPr>
          <w:rtl/>
          <w:lang w:bidi="fa-IR"/>
        </w:rPr>
        <w:t xml:space="preserve">با استفاده از کتابخانه </w:t>
      </w:r>
      <w:r w:rsidRPr="002B1587">
        <w:rPr>
          <w:lang w:bidi="fa-IR"/>
        </w:rPr>
        <w:t>pandas</w:t>
      </w:r>
      <w:r w:rsidRPr="002B1587">
        <w:rPr>
          <w:rtl/>
          <w:lang w:bidi="fa-IR"/>
        </w:rPr>
        <w:t xml:space="preserve"> م</w:t>
      </w:r>
      <w:r w:rsidRPr="002B1587">
        <w:rPr>
          <w:rFonts w:hint="cs"/>
          <w:rtl/>
          <w:lang w:bidi="fa-IR"/>
        </w:rPr>
        <w:t>ی‌</w:t>
      </w:r>
      <w:r w:rsidRPr="002B1587">
        <w:rPr>
          <w:rFonts w:hint="eastAsia"/>
          <w:rtl/>
          <w:lang w:bidi="fa-IR"/>
        </w:rPr>
        <w:t>توان</w:t>
      </w:r>
      <w:r w:rsidRPr="002B1587">
        <w:rPr>
          <w:rFonts w:hint="cs"/>
          <w:rtl/>
          <w:lang w:bidi="fa-IR"/>
        </w:rPr>
        <w:t>ی</w:t>
      </w:r>
      <w:r w:rsidRPr="002B1587">
        <w:rPr>
          <w:rFonts w:hint="eastAsia"/>
          <w:rtl/>
          <w:lang w:bidi="fa-IR"/>
        </w:rPr>
        <w:t>م</w:t>
      </w:r>
      <w:r w:rsidRPr="002B1587">
        <w:rPr>
          <w:rtl/>
          <w:lang w:bidi="fa-IR"/>
        </w:rPr>
        <w:t xml:space="preserve"> به سادگ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داده‌ها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عدد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را نرمال‌ساز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کن</w:t>
      </w:r>
      <w:r w:rsidRPr="002B1587">
        <w:rPr>
          <w:rFonts w:hint="cs"/>
          <w:rtl/>
          <w:lang w:bidi="fa-IR"/>
        </w:rPr>
        <w:t>ی</w:t>
      </w:r>
      <w:r w:rsidRPr="002B1587">
        <w:rPr>
          <w:rFonts w:hint="eastAsia"/>
          <w:rtl/>
          <w:lang w:bidi="fa-IR"/>
        </w:rPr>
        <w:t>م</w:t>
      </w:r>
      <w:r w:rsidRPr="002B1587">
        <w:rPr>
          <w:rtl/>
          <w:lang w:bidi="fa-IR"/>
        </w:rPr>
        <w:t>. برا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ا</w:t>
      </w:r>
      <w:r w:rsidRPr="002B1587">
        <w:rPr>
          <w:rFonts w:hint="cs"/>
          <w:rtl/>
          <w:lang w:bidi="fa-IR"/>
        </w:rPr>
        <w:t>ی</w:t>
      </w:r>
      <w:r w:rsidRPr="002B1587">
        <w:rPr>
          <w:rFonts w:hint="eastAsia"/>
          <w:rtl/>
          <w:lang w:bidi="fa-IR"/>
        </w:rPr>
        <w:t>ن</w:t>
      </w:r>
      <w:r w:rsidRPr="002B1587">
        <w:rPr>
          <w:rtl/>
          <w:lang w:bidi="fa-IR"/>
        </w:rPr>
        <w:t xml:space="preserve"> کار، ابتدا به داده‌ها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عدد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دسترس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پ</w:t>
      </w:r>
      <w:r w:rsidRPr="002B1587">
        <w:rPr>
          <w:rFonts w:hint="cs"/>
          <w:rtl/>
          <w:lang w:bidi="fa-IR"/>
        </w:rPr>
        <w:t>ی</w:t>
      </w:r>
      <w:r w:rsidRPr="002B1587">
        <w:rPr>
          <w:rFonts w:hint="eastAsia"/>
          <w:rtl/>
          <w:lang w:bidi="fa-IR"/>
        </w:rPr>
        <w:t>دا</w:t>
      </w:r>
      <w:r w:rsidRPr="002B1587">
        <w:rPr>
          <w:rtl/>
          <w:lang w:bidi="fa-IR"/>
        </w:rPr>
        <w:t xml:space="preserve"> کرده و سپس با استفاده از تابع </w:t>
      </w:r>
      <w:r w:rsidRPr="002B1587">
        <w:rPr>
          <w:lang w:bidi="fa-IR"/>
        </w:rPr>
        <w:t>min</w:t>
      </w:r>
      <w:r w:rsidRPr="002B1587">
        <w:rPr>
          <w:rtl/>
          <w:lang w:bidi="fa-IR"/>
        </w:rPr>
        <w:t xml:space="preserve"> و </w:t>
      </w:r>
      <w:r w:rsidRPr="002B1587">
        <w:rPr>
          <w:lang w:bidi="fa-IR"/>
        </w:rPr>
        <w:t>max</w:t>
      </w:r>
      <w:r w:rsidRPr="002B1587">
        <w:rPr>
          <w:rtl/>
          <w:lang w:bidi="fa-IR"/>
        </w:rPr>
        <w:t>، حداقل و حداکثر مقدار هر ستون را بدست آور</w:t>
      </w:r>
      <w:r w:rsidRPr="002B1587">
        <w:rPr>
          <w:rFonts w:hint="cs"/>
          <w:rtl/>
          <w:lang w:bidi="fa-IR"/>
        </w:rPr>
        <w:t>ی</w:t>
      </w:r>
      <w:r w:rsidRPr="002B1587">
        <w:rPr>
          <w:rFonts w:hint="eastAsia"/>
          <w:rtl/>
          <w:lang w:bidi="fa-IR"/>
        </w:rPr>
        <w:t>م</w:t>
      </w:r>
      <w:r w:rsidRPr="002B1587">
        <w:rPr>
          <w:rtl/>
          <w:lang w:bidi="fa-IR"/>
        </w:rPr>
        <w:t>. سپس، داده‌</w:t>
      </w:r>
      <w:r w:rsidRPr="002B1587">
        <w:rPr>
          <w:rFonts w:hint="eastAsia"/>
          <w:rtl/>
          <w:lang w:bidi="fa-IR"/>
        </w:rPr>
        <w:t>ها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نرمال‌شده را محاسبه کرده و جا</w:t>
      </w:r>
      <w:r w:rsidRPr="002B1587">
        <w:rPr>
          <w:rFonts w:hint="cs"/>
          <w:rtl/>
          <w:lang w:bidi="fa-IR"/>
        </w:rPr>
        <w:t>ی</w:t>
      </w:r>
      <w:r w:rsidRPr="002B1587">
        <w:rPr>
          <w:rFonts w:hint="eastAsia"/>
          <w:rtl/>
          <w:lang w:bidi="fa-IR"/>
        </w:rPr>
        <w:t>گز</w:t>
      </w:r>
      <w:r w:rsidRPr="002B1587">
        <w:rPr>
          <w:rFonts w:hint="cs"/>
          <w:rtl/>
          <w:lang w:bidi="fa-IR"/>
        </w:rPr>
        <w:t>ی</w:t>
      </w:r>
      <w:r w:rsidRPr="002B1587">
        <w:rPr>
          <w:rFonts w:hint="eastAsia"/>
          <w:rtl/>
          <w:lang w:bidi="fa-IR"/>
        </w:rPr>
        <w:t>ن</w:t>
      </w:r>
      <w:r w:rsidRPr="002B1587">
        <w:rPr>
          <w:rtl/>
          <w:lang w:bidi="fa-IR"/>
        </w:rPr>
        <w:t xml:space="preserve"> داده‌ها</w:t>
      </w:r>
      <w:r w:rsidRPr="002B1587">
        <w:rPr>
          <w:rFonts w:hint="cs"/>
          <w:rtl/>
          <w:lang w:bidi="fa-IR"/>
        </w:rPr>
        <w:t>ی</w:t>
      </w:r>
      <w:r w:rsidRPr="002B1587">
        <w:rPr>
          <w:rtl/>
          <w:lang w:bidi="fa-IR"/>
        </w:rPr>
        <w:t xml:space="preserve"> اول</w:t>
      </w:r>
      <w:r w:rsidRPr="002B1587">
        <w:rPr>
          <w:rFonts w:hint="cs"/>
          <w:rtl/>
          <w:lang w:bidi="fa-IR"/>
        </w:rPr>
        <w:t>ی</w:t>
      </w:r>
      <w:r w:rsidRPr="002B1587">
        <w:rPr>
          <w:rFonts w:hint="eastAsia"/>
          <w:rtl/>
          <w:lang w:bidi="fa-IR"/>
        </w:rPr>
        <w:t>ه</w:t>
      </w:r>
      <w:r w:rsidRPr="002B1587">
        <w:rPr>
          <w:rtl/>
          <w:lang w:bidi="fa-IR"/>
        </w:rPr>
        <w:t xml:space="preserve"> کن</w:t>
      </w:r>
      <w:r w:rsidRPr="002B1587">
        <w:rPr>
          <w:rFonts w:hint="cs"/>
          <w:rtl/>
          <w:lang w:bidi="fa-IR"/>
        </w:rPr>
        <w:t>ی</w:t>
      </w:r>
      <w:r w:rsidRPr="002B1587">
        <w:rPr>
          <w:rFonts w:hint="eastAsia"/>
          <w:rtl/>
          <w:lang w:bidi="fa-IR"/>
        </w:rPr>
        <w:t>م</w:t>
      </w:r>
      <w:r w:rsidRPr="002B1587">
        <w:rPr>
          <w:rtl/>
          <w:lang w:bidi="fa-IR"/>
        </w:rPr>
        <w:t>.</w:t>
      </w:r>
      <w:r w:rsidR="005030E7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کد، ابتدا با استفاده از تابع </w:t>
      </w:r>
      <w:proofErr w:type="spellStart"/>
      <w:r>
        <w:rPr>
          <w:lang w:bidi="fa-IR"/>
        </w:rPr>
        <w:t>MinMaxScaler</w:t>
      </w:r>
      <w:proofErr w:type="spellEnd"/>
      <w:r>
        <w:rPr>
          <w:rtl/>
          <w:lang w:bidi="fa-IR"/>
        </w:rPr>
        <w:t xml:space="preserve"> که در کتابخانه </w:t>
      </w:r>
      <w:proofErr w:type="spellStart"/>
      <w:r>
        <w:rPr>
          <w:lang w:bidi="fa-IR"/>
        </w:rPr>
        <w:t>sklearn</w:t>
      </w:r>
      <w:proofErr w:type="spellEnd"/>
      <w:r>
        <w:rPr>
          <w:rtl/>
          <w:lang w:bidi="fa-IR"/>
        </w:rPr>
        <w:t xml:space="preserve"> قرار دارد،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نمونه از کلاس </w:t>
      </w:r>
      <w:proofErr w:type="spellStart"/>
      <w:r>
        <w:rPr>
          <w:lang w:bidi="fa-IR"/>
        </w:rPr>
        <w:t>MinMaxScaler</w:t>
      </w:r>
      <w:proofErr w:type="spellEnd"/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. سپس با استفاده از تابع </w:t>
      </w:r>
      <w:proofErr w:type="spellStart"/>
      <w:r>
        <w:rPr>
          <w:lang w:bidi="fa-IR"/>
        </w:rPr>
        <w:t>fit_transform</w:t>
      </w:r>
      <w:proofErr w:type="spellEnd"/>
      <w:r>
        <w:rPr>
          <w:rtl/>
          <w:lang w:bidi="fa-IR"/>
        </w:rPr>
        <w:t>،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5030E7">
        <w:rPr>
          <w:rFonts w:hint="cs"/>
          <w:rtl/>
          <w:lang w:bidi="fa-IR"/>
        </w:rPr>
        <w:t xml:space="preserve">نرمال می‌شوند و در متغیر </w:t>
      </w:r>
      <w:proofErr w:type="spellStart"/>
      <w:r w:rsidR="005030E7" w:rsidRPr="005030E7">
        <w:rPr>
          <w:lang w:bidi="fa-IR"/>
        </w:rPr>
        <w:t>normalized_data</w:t>
      </w:r>
      <w:proofErr w:type="spellEnd"/>
      <w:r w:rsidR="005030E7">
        <w:rPr>
          <w:rFonts w:hint="cs"/>
          <w:rtl/>
          <w:lang w:bidi="fa-IR"/>
        </w:rPr>
        <w:t xml:space="preserve"> ذخیره می‌کنیم.</w:t>
      </w:r>
    </w:p>
    <w:p w14:paraId="44E16EF0" w14:textId="77777777" w:rsidR="00322EC5" w:rsidRDefault="007C44F6" w:rsidP="00322EC5">
      <w:pPr>
        <w:pStyle w:val="NewParagraph"/>
        <w:rPr>
          <w:rtl/>
          <w:lang w:bidi="fa-IR"/>
        </w:rPr>
      </w:pPr>
      <w:r w:rsidRPr="007C44F6">
        <w:rPr>
          <w:rtl/>
          <w:lang w:bidi="fa-IR"/>
        </w:rPr>
        <w:t>برا</w:t>
      </w:r>
      <w:r w:rsidRPr="007C44F6">
        <w:rPr>
          <w:rFonts w:hint="cs"/>
          <w:rtl/>
          <w:lang w:bidi="fa-IR"/>
        </w:rPr>
        <w:t>ی</w:t>
      </w:r>
      <w:r w:rsidRPr="007C44F6">
        <w:rPr>
          <w:rtl/>
          <w:lang w:bidi="fa-IR"/>
        </w:rPr>
        <w:t xml:space="preserve"> تقس</w:t>
      </w:r>
      <w:r w:rsidRPr="007C44F6">
        <w:rPr>
          <w:rFonts w:hint="cs"/>
          <w:rtl/>
          <w:lang w:bidi="fa-IR"/>
        </w:rPr>
        <w:t>ی</w:t>
      </w:r>
      <w:r w:rsidRPr="007C44F6">
        <w:rPr>
          <w:rFonts w:hint="eastAsia"/>
          <w:rtl/>
          <w:lang w:bidi="fa-IR"/>
        </w:rPr>
        <w:t>م</w:t>
      </w:r>
      <w:r w:rsidRPr="007C44F6">
        <w:rPr>
          <w:rtl/>
          <w:lang w:bidi="fa-IR"/>
        </w:rPr>
        <w:t xml:space="preserve"> مقاد</w:t>
      </w:r>
      <w:r w:rsidRPr="007C44F6">
        <w:rPr>
          <w:rFonts w:hint="cs"/>
          <w:rtl/>
          <w:lang w:bidi="fa-IR"/>
        </w:rPr>
        <w:t>ی</w:t>
      </w:r>
      <w:r w:rsidRPr="007C44F6">
        <w:rPr>
          <w:rFonts w:hint="eastAsia"/>
          <w:rtl/>
          <w:lang w:bidi="fa-IR"/>
        </w:rPr>
        <w:t>ر</w:t>
      </w:r>
      <w:r w:rsidRPr="007C44F6">
        <w:rPr>
          <w:rtl/>
          <w:lang w:bidi="fa-IR"/>
        </w:rPr>
        <w:t xml:space="preserve"> عدد</w:t>
      </w:r>
      <w:r w:rsidRPr="007C44F6">
        <w:rPr>
          <w:rFonts w:hint="cs"/>
          <w:rtl/>
          <w:lang w:bidi="fa-IR"/>
        </w:rPr>
        <w:t>ی</w:t>
      </w:r>
      <w:r w:rsidRPr="007C44F6">
        <w:rPr>
          <w:rtl/>
          <w:lang w:bidi="fa-IR"/>
        </w:rPr>
        <w:t xml:space="preserve"> و</w:t>
      </w:r>
      <w:r w:rsidRPr="007C44F6">
        <w:rPr>
          <w:rFonts w:hint="cs"/>
          <w:rtl/>
          <w:lang w:bidi="fa-IR"/>
        </w:rPr>
        <w:t>ی</w:t>
      </w:r>
      <w:r w:rsidRPr="007C44F6">
        <w:rPr>
          <w:rFonts w:hint="eastAsia"/>
          <w:rtl/>
          <w:lang w:bidi="fa-IR"/>
        </w:rPr>
        <w:t>ژگ</w:t>
      </w:r>
      <w:r w:rsidRPr="007C44F6">
        <w:rPr>
          <w:rFonts w:hint="cs"/>
          <w:rtl/>
          <w:lang w:bidi="fa-IR"/>
        </w:rPr>
        <w:t>ی</w:t>
      </w:r>
      <w:r w:rsidRPr="007C44F6">
        <w:rPr>
          <w:rtl/>
          <w:lang w:bidi="fa-IR"/>
        </w:rPr>
        <w:t xml:space="preserve"> سن به 11 بازه با عمق </w:t>
      </w:r>
      <w:r w:rsidRPr="007C44F6">
        <w:rPr>
          <w:rFonts w:hint="cs"/>
          <w:rtl/>
          <w:lang w:bidi="fa-IR"/>
        </w:rPr>
        <w:t>ی</w:t>
      </w:r>
      <w:r w:rsidRPr="007C44F6">
        <w:rPr>
          <w:rFonts w:hint="eastAsia"/>
          <w:rtl/>
          <w:lang w:bidi="fa-IR"/>
        </w:rPr>
        <w:t>کسان،</w:t>
      </w:r>
      <w:r w:rsidRPr="007C44F6">
        <w:rPr>
          <w:rtl/>
          <w:lang w:bidi="fa-IR"/>
        </w:rPr>
        <w:t xml:space="preserve"> م</w:t>
      </w:r>
      <w:r w:rsidRPr="007C44F6">
        <w:rPr>
          <w:rFonts w:hint="cs"/>
          <w:rtl/>
          <w:lang w:bidi="fa-IR"/>
        </w:rPr>
        <w:t>ی</w:t>
      </w:r>
      <w:r w:rsidRPr="007C44F6">
        <w:rPr>
          <w:rtl/>
          <w:lang w:bidi="fa-IR"/>
        </w:rPr>
        <w:t xml:space="preserve"> توان از دستور </w:t>
      </w:r>
      <w:r w:rsidRPr="007C44F6">
        <w:rPr>
          <w:lang w:bidi="fa-IR"/>
        </w:rPr>
        <w:t>cut</w:t>
      </w:r>
      <w:r w:rsidRPr="007C44F6">
        <w:rPr>
          <w:rtl/>
          <w:lang w:bidi="fa-IR"/>
        </w:rPr>
        <w:t xml:space="preserve"> از کتابخانه </w:t>
      </w:r>
      <w:r w:rsidRPr="007C44F6">
        <w:rPr>
          <w:lang w:bidi="fa-IR"/>
        </w:rPr>
        <w:t>pandas</w:t>
      </w:r>
      <w:r w:rsidRPr="007C44F6">
        <w:rPr>
          <w:rtl/>
          <w:lang w:bidi="fa-IR"/>
        </w:rPr>
        <w:t xml:space="preserve"> استفاده کرد.</w:t>
      </w:r>
      <w:r>
        <w:rPr>
          <w:rFonts w:hint="cs"/>
          <w:rtl/>
          <w:lang w:bidi="fa-IR"/>
        </w:rPr>
        <w:t xml:space="preserve"> </w:t>
      </w:r>
      <w:r w:rsidRPr="007C44F6">
        <w:rPr>
          <w:rtl/>
          <w:lang w:bidi="fa-IR"/>
        </w:rPr>
        <w:t xml:space="preserve">ابتدا با استفاده از دستور </w:t>
      </w:r>
      <w:r w:rsidRPr="007C44F6">
        <w:rPr>
          <w:lang w:bidi="fa-IR"/>
        </w:rPr>
        <w:t>describe</w:t>
      </w:r>
      <w:r w:rsidRPr="007C44F6">
        <w:rPr>
          <w:rtl/>
          <w:lang w:bidi="fa-IR"/>
        </w:rPr>
        <w:t>، و</w:t>
      </w:r>
      <w:r w:rsidRPr="007C44F6">
        <w:rPr>
          <w:rFonts w:hint="cs"/>
          <w:rtl/>
          <w:lang w:bidi="fa-IR"/>
        </w:rPr>
        <w:t>ی</w:t>
      </w:r>
      <w:r w:rsidRPr="007C44F6">
        <w:rPr>
          <w:rFonts w:hint="eastAsia"/>
          <w:rtl/>
          <w:lang w:bidi="fa-IR"/>
        </w:rPr>
        <w:t>ژگ</w:t>
      </w:r>
      <w:r w:rsidRPr="007C44F6">
        <w:rPr>
          <w:rFonts w:hint="cs"/>
          <w:rtl/>
          <w:lang w:bidi="fa-IR"/>
        </w:rPr>
        <w:t>ی</w:t>
      </w:r>
      <w:r w:rsidRPr="007C44F6">
        <w:rPr>
          <w:rtl/>
          <w:lang w:bidi="fa-IR"/>
        </w:rPr>
        <w:t xml:space="preserve"> سن را بررس</w:t>
      </w:r>
      <w:r w:rsidRPr="007C44F6">
        <w:rPr>
          <w:rFonts w:hint="cs"/>
          <w:rtl/>
          <w:lang w:bidi="fa-IR"/>
        </w:rPr>
        <w:t>ی</w:t>
      </w:r>
      <w:r w:rsidRPr="007C44F6">
        <w:rPr>
          <w:rtl/>
          <w:lang w:bidi="fa-IR"/>
        </w:rPr>
        <w:t xml:space="preserve"> م</w:t>
      </w:r>
      <w:r w:rsidRPr="007C44F6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 w:rsidRPr="007C44F6">
        <w:rPr>
          <w:rtl/>
          <w:lang w:bidi="fa-IR"/>
        </w:rPr>
        <w:t>کن</w:t>
      </w:r>
      <w:r w:rsidRPr="007C44F6">
        <w:rPr>
          <w:rFonts w:hint="cs"/>
          <w:rtl/>
          <w:lang w:bidi="fa-IR"/>
        </w:rPr>
        <w:t>ی</w:t>
      </w:r>
      <w:r w:rsidRPr="007C44F6"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 xml:space="preserve">. </w:t>
      </w:r>
      <w:r>
        <w:rPr>
          <w:rtl/>
          <w:lang w:bidi="fa-IR"/>
        </w:rPr>
        <w:t>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نجا،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نام </w:t>
      </w:r>
      <w:proofErr w:type="spellStart"/>
      <w:r>
        <w:rPr>
          <w:lang w:bidi="fa-IR"/>
        </w:rPr>
        <w:t>age_group</w:t>
      </w:r>
      <w:proofErr w:type="spellEnd"/>
      <w:r>
        <w:rPr>
          <w:rtl/>
          <w:lang w:bidi="fa-IR"/>
        </w:rPr>
        <w:t xml:space="preserve"> به داده اضافه شده است که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آن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نمونه، شماره بازه‌ا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 که مقدار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سن آن در آن بازه قرار دارد.</w:t>
      </w:r>
    </w:p>
    <w:p w14:paraId="5CDEC7BC" w14:textId="77777777" w:rsidR="008A5036" w:rsidRDefault="00322EC5" w:rsidP="008A5036">
      <w:pPr>
        <w:pStyle w:val="NewParagraph"/>
        <w:rPr>
          <w:rtl/>
          <w:lang w:bidi="fa-IR"/>
        </w:rPr>
      </w:pPr>
      <w:r w:rsidRPr="00322EC5">
        <w:rPr>
          <w:rtl/>
          <w:lang w:bidi="fa-IR"/>
        </w:rPr>
        <w:lastRenderedPageBreak/>
        <w:t>برا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پ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دا</w:t>
      </w:r>
      <w:r w:rsidRPr="00322EC5">
        <w:rPr>
          <w:rtl/>
          <w:lang w:bidi="fa-IR"/>
        </w:rPr>
        <w:t xml:space="preserve"> کردن پ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وستگ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ب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ن</w:t>
      </w:r>
      <w:r w:rsidRPr="00322EC5">
        <w:rPr>
          <w:rtl/>
          <w:lang w:bidi="fa-IR"/>
        </w:rPr>
        <w:t xml:space="preserve">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ها،</w:t>
      </w:r>
      <w:r w:rsidRPr="00322EC5">
        <w:rPr>
          <w:rtl/>
          <w:lang w:bidi="fa-IR"/>
        </w:rPr>
        <w:t xml:space="preserve"> ابتدا 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ک</w:t>
      </w:r>
      <w:r w:rsidRPr="00322EC5">
        <w:rPr>
          <w:rtl/>
          <w:lang w:bidi="fa-IR"/>
        </w:rPr>
        <w:t xml:space="preserve"> ماتر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س</w:t>
      </w:r>
      <w:r w:rsidRPr="00322EC5">
        <w:rPr>
          <w:rtl/>
          <w:lang w:bidi="fa-IR"/>
        </w:rPr>
        <w:t xml:space="preserve"> کوار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انس</w:t>
      </w:r>
      <w:r w:rsidRPr="00322EC5">
        <w:rPr>
          <w:rtl/>
          <w:lang w:bidi="fa-IR"/>
        </w:rPr>
        <w:t xml:space="preserve"> برا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ها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عدد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ا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جاد</w:t>
      </w:r>
      <w:r w:rsidRPr="00322EC5">
        <w:rPr>
          <w:rtl/>
          <w:lang w:bidi="fa-IR"/>
        </w:rPr>
        <w:t xml:space="preserve"> م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کن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 w:rsidRPr="00322EC5">
        <w:rPr>
          <w:rtl/>
          <w:lang w:bidi="fa-IR"/>
        </w:rPr>
        <w:t xml:space="preserve"> و سپس ماتر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س</w:t>
      </w:r>
      <w:r w:rsidRPr="00322EC5">
        <w:rPr>
          <w:rtl/>
          <w:lang w:bidi="fa-IR"/>
        </w:rPr>
        <w:t xml:space="preserve"> همبستگ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را محاسبه م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کن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 w:rsidRPr="00322EC5">
        <w:rPr>
          <w:rtl/>
          <w:lang w:bidi="fa-IR"/>
        </w:rPr>
        <w:t>. با توجه به مقاد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ر</w:t>
      </w:r>
      <w:r w:rsidRPr="00322EC5">
        <w:rPr>
          <w:rtl/>
          <w:lang w:bidi="fa-IR"/>
        </w:rPr>
        <w:t xml:space="preserve"> کوار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انس</w:t>
      </w:r>
      <w:r w:rsidRPr="00322EC5">
        <w:rPr>
          <w:rtl/>
          <w:lang w:bidi="fa-IR"/>
        </w:rPr>
        <w:t xml:space="preserve"> و همبستگ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،</w:t>
      </w:r>
      <w:r w:rsidRPr="00322EC5">
        <w:rPr>
          <w:rtl/>
          <w:lang w:bidi="fa-IR"/>
        </w:rPr>
        <w:t xml:space="preserve"> م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توان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 w:rsidRPr="00322EC5">
        <w:rPr>
          <w:rtl/>
          <w:lang w:bidi="fa-IR"/>
        </w:rPr>
        <w:t xml:space="preserve">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ها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با کوار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انس</w:t>
      </w:r>
      <w:r w:rsidRPr="00322EC5">
        <w:rPr>
          <w:rtl/>
          <w:lang w:bidi="fa-IR"/>
        </w:rPr>
        <w:t xml:space="preserve"> بالا را حذف کن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 w:rsidRPr="00322EC5">
        <w:rPr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Pr="00322EC5">
        <w:rPr>
          <w:rtl/>
          <w:lang w:bidi="fa-IR"/>
        </w:rPr>
        <w:t>برا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ا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ن</w:t>
      </w:r>
      <w:r w:rsidRPr="00322EC5">
        <w:rPr>
          <w:rtl/>
          <w:lang w:bidi="fa-IR"/>
        </w:rPr>
        <w:t xml:space="preserve"> کار ابتدا داده‌ها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عدد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را از د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تافر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 w:rsidRPr="00322EC5">
        <w:rPr>
          <w:rtl/>
          <w:lang w:bidi="fa-IR"/>
        </w:rPr>
        <w:t xml:space="preserve"> جدا م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کن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 xml:space="preserve">. </w:t>
      </w:r>
      <w:r w:rsidRPr="00322EC5">
        <w:rPr>
          <w:rtl/>
          <w:lang w:bidi="fa-IR"/>
        </w:rPr>
        <w:t>سپس ماتر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س</w:t>
      </w:r>
      <w:r w:rsidRPr="00322EC5">
        <w:rPr>
          <w:rtl/>
          <w:lang w:bidi="fa-IR"/>
        </w:rPr>
        <w:t xml:space="preserve"> کوار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انس</w:t>
      </w:r>
      <w:r w:rsidRPr="00322EC5">
        <w:rPr>
          <w:rtl/>
          <w:lang w:bidi="fa-IR"/>
        </w:rPr>
        <w:t xml:space="preserve"> را با استفاده از تابع </w:t>
      </w:r>
      <w:proofErr w:type="spellStart"/>
      <w:r w:rsidRPr="00322EC5">
        <w:rPr>
          <w:lang w:bidi="fa-IR"/>
        </w:rPr>
        <w:t>c</w:t>
      </w:r>
      <w:r>
        <w:rPr>
          <w:lang w:bidi="fa-IR"/>
        </w:rPr>
        <w:t>ov</w:t>
      </w:r>
      <w:proofErr w:type="spellEnd"/>
      <w:r w:rsidRPr="00322EC5">
        <w:rPr>
          <w:rtl/>
          <w:lang w:bidi="fa-IR"/>
        </w:rPr>
        <w:t xml:space="preserve"> محاسبه م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کن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 xml:space="preserve">. </w:t>
      </w:r>
      <w:r w:rsidRPr="00322EC5">
        <w:rPr>
          <w:rtl/>
          <w:lang w:bidi="fa-IR"/>
        </w:rPr>
        <w:t>سپس ماتر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س</w:t>
      </w:r>
      <w:r w:rsidRPr="00322EC5">
        <w:rPr>
          <w:rtl/>
          <w:lang w:bidi="fa-IR"/>
        </w:rPr>
        <w:t xml:space="preserve"> همبستگ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را با استفاده از تابع </w:t>
      </w:r>
      <w:proofErr w:type="spellStart"/>
      <w:r w:rsidRPr="00322EC5">
        <w:rPr>
          <w:lang w:bidi="fa-IR"/>
        </w:rPr>
        <w:t>corr</w:t>
      </w:r>
      <w:proofErr w:type="spellEnd"/>
      <w:r w:rsidRPr="00322EC5">
        <w:rPr>
          <w:rtl/>
          <w:lang w:bidi="fa-IR"/>
        </w:rPr>
        <w:t xml:space="preserve"> محاسبه م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کن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 xml:space="preserve">. </w:t>
      </w:r>
      <w:r>
        <w:rPr>
          <w:rtl/>
          <w:lang w:bidi="fa-IR"/>
        </w:rPr>
        <w:t>حال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حذف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کوار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انس</w:t>
      </w:r>
      <w:r>
        <w:rPr>
          <w:rtl/>
          <w:lang w:bidi="fa-IR"/>
        </w:rPr>
        <w:t xml:space="preserve"> بالا،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به دو روش مختلف عمل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:</w:t>
      </w:r>
    </w:p>
    <w:p w14:paraId="6E226CD5" w14:textId="77777777" w:rsidR="008A5036" w:rsidRDefault="00322EC5" w:rsidP="008A5036">
      <w:pPr>
        <w:pStyle w:val="NewParagraph"/>
        <w:numPr>
          <w:ilvl w:val="0"/>
          <w:numId w:val="52"/>
        </w:numPr>
        <w:rPr>
          <w:rtl/>
          <w:lang w:bidi="fa-IR"/>
        </w:rPr>
      </w:pPr>
      <w:r>
        <w:rPr>
          <w:rFonts w:hint="eastAsia"/>
          <w:rtl/>
          <w:lang w:bidi="fa-IR"/>
        </w:rPr>
        <w:t>حذف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مقدار کوار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انس</w:t>
      </w:r>
      <w:r>
        <w:rPr>
          <w:rtl/>
          <w:lang w:bidi="fa-IR"/>
        </w:rPr>
        <w:t xml:space="preserve"> آن‌ها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حد آستانه‌ا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367E03B1" w14:textId="69A15AB9" w:rsidR="008A5036" w:rsidRDefault="00322EC5" w:rsidP="008A5036">
      <w:pPr>
        <w:pStyle w:val="NewParagraph"/>
        <w:numPr>
          <w:ilvl w:val="0"/>
          <w:numId w:val="52"/>
        </w:numPr>
        <w:rPr>
          <w:rtl/>
          <w:lang w:bidi="fa-IR"/>
        </w:rPr>
      </w:pPr>
      <w:r>
        <w:rPr>
          <w:rFonts w:hint="eastAsia"/>
          <w:rtl/>
          <w:lang w:bidi="fa-IR"/>
        </w:rPr>
        <w:t>حذف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همبستگ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آن‌ها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حد آستانه‌ا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  <w:r w:rsidR="008A5036">
        <w:rPr>
          <w:rFonts w:hint="cs"/>
          <w:rtl/>
          <w:lang w:bidi="fa-IR"/>
        </w:rPr>
        <w:t xml:space="preserve"> </w:t>
      </w:r>
    </w:p>
    <w:p w14:paraId="4EBFC9CB" w14:textId="33659079" w:rsidR="007C44F6" w:rsidRDefault="00322EC5" w:rsidP="008A5036">
      <w:pPr>
        <w:pStyle w:val="NewParagraph"/>
        <w:rPr>
          <w:lang w:bidi="fa-IR"/>
        </w:rPr>
      </w:pPr>
      <w:r>
        <w:rPr>
          <w:rFonts w:hint="eastAsia"/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کار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از تابع </w:t>
      </w:r>
      <w:r>
        <w:rPr>
          <w:lang w:bidi="fa-IR"/>
        </w:rPr>
        <w:t>heatmap</w:t>
      </w:r>
      <w:r>
        <w:rPr>
          <w:rtl/>
          <w:lang w:bidi="fa-IR"/>
        </w:rPr>
        <w:t xml:space="preserve"> کتابخانه </w:t>
      </w:r>
      <w:r>
        <w:rPr>
          <w:lang w:bidi="fa-IR"/>
        </w:rPr>
        <w:t>Seaborn</w:t>
      </w:r>
      <w:r>
        <w:rPr>
          <w:rtl/>
          <w:lang w:bidi="fa-IR"/>
        </w:rPr>
        <w:t xml:space="preserve"> استفاده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تا نمودار </w:t>
      </w:r>
      <w:r>
        <w:rPr>
          <w:lang w:bidi="fa-IR"/>
        </w:rPr>
        <w:t>heatmap</w:t>
      </w:r>
      <w:r>
        <w:rPr>
          <w:rtl/>
          <w:lang w:bidi="fa-IR"/>
        </w:rPr>
        <w:t xml:space="preserve"> از ماتر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همبستگ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رسم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. با توجه به مقدار همبستگ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را که با همبستگ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بالا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دارند، حذف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.</w:t>
      </w:r>
      <w:r w:rsidR="008A5036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طور مشابه،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حذف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مقدار کوار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انس</w:t>
      </w:r>
      <w:r>
        <w:rPr>
          <w:rtl/>
          <w:lang w:bidi="fa-IR"/>
        </w:rPr>
        <w:t xml:space="preserve"> آن‌ها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حد آستانه‌ا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است،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نمودار </w:t>
      </w:r>
      <w:r>
        <w:rPr>
          <w:lang w:bidi="fa-IR"/>
        </w:rPr>
        <w:t>heatmap</w:t>
      </w:r>
      <w:r>
        <w:rPr>
          <w:rtl/>
          <w:lang w:bidi="fa-IR"/>
        </w:rPr>
        <w:t xml:space="preserve"> از ماتر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کوار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انس</w:t>
      </w:r>
      <w:r>
        <w:rPr>
          <w:rtl/>
          <w:lang w:bidi="fa-IR"/>
        </w:rPr>
        <w:t xml:space="preserve"> را رسم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و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را که با کوار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انس</w:t>
      </w:r>
      <w:r>
        <w:rPr>
          <w:rtl/>
          <w:lang w:bidi="fa-IR"/>
        </w:rPr>
        <w:t xml:space="preserve"> بالا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دارند حذف کن</w:t>
      </w:r>
      <w:r>
        <w:rPr>
          <w:rFonts w:hint="cs"/>
          <w:rtl/>
          <w:lang w:bidi="fa-IR"/>
        </w:rPr>
        <w:t>ی</w:t>
      </w:r>
      <w:r w:rsidR="008A5036">
        <w:rPr>
          <w:rFonts w:hint="cs"/>
          <w:rtl/>
          <w:lang w:bidi="fa-IR"/>
        </w:rPr>
        <w:t xml:space="preserve">م. </w:t>
      </w:r>
      <w:r w:rsidRPr="00322EC5">
        <w:rPr>
          <w:rtl/>
          <w:lang w:bidi="fa-IR"/>
        </w:rPr>
        <w:t>برا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حذف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ها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با کوار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انس</w:t>
      </w:r>
      <w:r w:rsidRPr="00322EC5">
        <w:rPr>
          <w:rtl/>
          <w:lang w:bidi="fa-IR"/>
        </w:rPr>
        <w:t xml:space="preserve"> بالا، م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توان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 w:rsidRPr="00322EC5">
        <w:rPr>
          <w:rtl/>
          <w:lang w:bidi="fa-IR"/>
        </w:rPr>
        <w:t xml:space="preserve"> مقدار آستانه‌ا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برا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کوار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انس</w:t>
      </w:r>
      <w:r w:rsidRPr="00322EC5">
        <w:rPr>
          <w:rtl/>
          <w:lang w:bidi="fa-IR"/>
        </w:rPr>
        <w:t xml:space="preserve"> تع</w:t>
      </w:r>
      <w:r w:rsidRPr="00322EC5">
        <w:rPr>
          <w:rFonts w:hint="cs"/>
          <w:rtl/>
          <w:lang w:bidi="fa-IR"/>
        </w:rPr>
        <w:t>یی</w:t>
      </w:r>
      <w:r w:rsidRPr="00322EC5">
        <w:rPr>
          <w:rFonts w:hint="eastAsia"/>
          <w:rtl/>
          <w:lang w:bidi="fa-IR"/>
        </w:rPr>
        <w:t>ن</w:t>
      </w:r>
      <w:r w:rsidRPr="00322EC5">
        <w:rPr>
          <w:rtl/>
          <w:lang w:bidi="fa-IR"/>
        </w:rPr>
        <w:t xml:space="preserve"> کن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 w:rsidRPr="00322EC5">
        <w:rPr>
          <w:rtl/>
          <w:lang w:bidi="fa-IR"/>
        </w:rPr>
        <w:t xml:space="preserve"> و تمام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ها</w:t>
      </w:r>
      <w:r w:rsidRPr="00322EC5">
        <w:rPr>
          <w:rFonts w:hint="cs"/>
          <w:rtl/>
          <w:lang w:bidi="fa-IR"/>
        </w:rPr>
        <w:t>یی</w:t>
      </w:r>
      <w:r w:rsidRPr="00322EC5">
        <w:rPr>
          <w:rtl/>
          <w:lang w:bidi="fa-IR"/>
        </w:rPr>
        <w:t xml:space="preserve"> که کوار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انس</w:t>
      </w:r>
      <w:r w:rsidRPr="00322EC5">
        <w:rPr>
          <w:rtl/>
          <w:lang w:bidi="fa-IR"/>
        </w:rPr>
        <w:t xml:space="preserve"> آن با هر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د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گر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بالاتر از ا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ن</w:t>
      </w:r>
      <w:r w:rsidRPr="00322EC5">
        <w:rPr>
          <w:rtl/>
          <w:lang w:bidi="fa-IR"/>
        </w:rPr>
        <w:t xml:space="preserve"> آستانه باشد را حذف کن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</w:t>
      </w:r>
      <w:r w:rsidRPr="00322EC5">
        <w:rPr>
          <w:rtl/>
          <w:lang w:bidi="fa-IR"/>
        </w:rPr>
        <w:t>. ا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ن</w:t>
      </w:r>
      <w:r w:rsidRPr="00322EC5">
        <w:rPr>
          <w:rtl/>
          <w:lang w:bidi="fa-IR"/>
        </w:rPr>
        <w:t xml:space="preserve"> کار را م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توان</w:t>
      </w:r>
      <w:r w:rsidRPr="00322EC5">
        <w:rPr>
          <w:rtl/>
          <w:lang w:bidi="fa-IR"/>
        </w:rPr>
        <w:t xml:space="preserve"> با استفاده از 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ک</w:t>
      </w:r>
      <w:r w:rsidRPr="00322EC5">
        <w:rPr>
          <w:rtl/>
          <w:lang w:bidi="fa-IR"/>
        </w:rPr>
        <w:t xml:space="preserve"> حلقه </w:t>
      </w:r>
      <w:r w:rsidRPr="00322EC5">
        <w:rPr>
          <w:lang w:bidi="fa-IR"/>
        </w:rPr>
        <w:t>for</w:t>
      </w:r>
      <w:r w:rsidRPr="00322EC5">
        <w:rPr>
          <w:rtl/>
          <w:lang w:bidi="fa-IR"/>
        </w:rPr>
        <w:t xml:space="preserve"> انجام داد</w:t>
      </w:r>
      <w:r w:rsidR="008A5036">
        <w:rPr>
          <w:rFonts w:hint="cs"/>
          <w:rtl/>
          <w:lang w:bidi="fa-IR"/>
        </w:rPr>
        <w:t xml:space="preserve">. </w:t>
      </w:r>
      <w:r w:rsidRPr="00322EC5">
        <w:rPr>
          <w:rtl/>
          <w:lang w:bidi="fa-IR"/>
        </w:rPr>
        <w:t>در ا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ن</w:t>
      </w:r>
      <w:r w:rsidRPr="00322EC5">
        <w:rPr>
          <w:rtl/>
          <w:lang w:bidi="fa-IR"/>
        </w:rPr>
        <w:t xml:space="preserve"> کد، مقدار آستانه‌ا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که برا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کوار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انس</w:t>
      </w:r>
      <w:r w:rsidRPr="00322EC5">
        <w:rPr>
          <w:rtl/>
          <w:lang w:bidi="fa-IR"/>
        </w:rPr>
        <w:t xml:space="preserve"> تع</w:t>
      </w:r>
      <w:r w:rsidRPr="00322EC5">
        <w:rPr>
          <w:rFonts w:hint="cs"/>
          <w:rtl/>
          <w:lang w:bidi="fa-IR"/>
        </w:rPr>
        <w:t>یی</w:t>
      </w:r>
      <w:r w:rsidRPr="00322EC5">
        <w:rPr>
          <w:rFonts w:hint="eastAsia"/>
          <w:rtl/>
          <w:lang w:bidi="fa-IR"/>
        </w:rPr>
        <w:t>ن</w:t>
      </w:r>
      <w:r w:rsidRPr="00322EC5">
        <w:rPr>
          <w:rtl/>
          <w:lang w:bidi="fa-IR"/>
        </w:rPr>
        <w:t xml:space="preserve"> کرد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م،</w:t>
      </w:r>
      <w:r w:rsidRPr="00322EC5">
        <w:rPr>
          <w:rtl/>
          <w:lang w:bidi="fa-IR"/>
        </w:rPr>
        <w:t xml:space="preserve"> 0.8 بوده است. همچن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ن</w:t>
      </w:r>
      <w:r w:rsidRPr="00322EC5">
        <w:rPr>
          <w:rtl/>
          <w:lang w:bidi="fa-IR"/>
        </w:rPr>
        <w:t xml:space="preserve"> در صورت وجود هر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که کوار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انس</w:t>
      </w:r>
      <w:r w:rsidRPr="00322EC5">
        <w:rPr>
          <w:rtl/>
          <w:lang w:bidi="fa-IR"/>
        </w:rPr>
        <w:t xml:space="preserve"> آن با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د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گر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بالاتر از ا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ن</w:t>
      </w:r>
      <w:r w:rsidRPr="00322EC5">
        <w:rPr>
          <w:rtl/>
          <w:lang w:bidi="fa-IR"/>
        </w:rPr>
        <w:t xml:space="preserve"> آستانه باشد، آن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حذف م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شود</w:t>
      </w:r>
      <w:r w:rsidRPr="00322EC5">
        <w:rPr>
          <w:rtl/>
          <w:lang w:bidi="fa-IR"/>
        </w:rPr>
        <w:t>. بعد از حذف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ها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با کوار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انس</w:t>
      </w:r>
      <w:r w:rsidRPr="00322EC5">
        <w:rPr>
          <w:rtl/>
          <w:lang w:bidi="fa-IR"/>
        </w:rPr>
        <w:t xml:space="preserve"> بالا، تعداد و</w:t>
      </w:r>
      <w:r w:rsidRPr="00322EC5">
        <w:rPr>
          <w:rFonts w:hint="cs"/>
          <w:rtl/>
          <w:lang w:bidi="fa-IR"/>
        </w:rPr>
        <w:t>ی</w:t>
      </w:r>
      <w:r w:rsidRPr="00322EC5">
        <w:rPr>
          <w:rFonts w:hint="eastAsia"/>
          <w:rtl/>
          <w:lang w:bidi="fa-IR"/>
        </w:rPr>
        <w:t>ژگ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ها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باق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مانده</w:t>
      </w:r>
      <w:r w:rsidRPr="00322EC5">
        <w:rPr>
          <w:rtl/>
          <w:lang w:bidi="fa-IR"/>
        </w:rPr>
        <w:t xml:space="preserve"> برا</w:t>
      </w:r>
      <w:r w:rsidRPr="00322EC5">
        <w:rPr>
          <w:rFonts w:hint="cs"/>
          <w:rtl/>
          <w:lang w:bidi="fa-IR"/>
        </w:rPr>
        <w:t>ی</w:t>
      </w:r>
      <w:r w:rsidRPr="00322EC5">
        <w:rPr>
          <w:rtl/>
          <w:lang w:bidi="fa-IR"/>
        </w:rPr>
        <w:t xml:space="preserve"> مجمو</w:t>
      </w:r>
      <w:r w:rsidRPr="00322EC5">
        <w:rPr>
          <w:rFonts w:hint="eastAsia"/>
          <w:rtl/>
          <w:lang w:bidi="fa-IR"/>
        </w:rPr>
        <w:t>عه</w:t>
      </w:r>
      <w:r w:rsidRPr="00322EC5">
        <w:rPr>
          <w:rtl/>
          <w:lang w:bidi="fa-IR"/>
        </w:rPr>
        <w:t xml:space="preserve"> داده را م</w:t>
      </w:r>
      <w:r w:rsidRPr="00322EC5">
        <w:rPr>
          <w:rFonts w:hint="cs"/>
          <w:rtl/>
          <w:lang w:bidi="fa-IR"/>
        </w:rPr>
        <w:t>ی‌</w:t>
      </w:r>
      <w:r w:rsidRPr="00322EC5">
        <w:rPr>
          <w:rFonts w:hint="eastAsia"/>
          <w:rtl/>
          <w:lang w:bidi="fa-IR"/>
        </w:rPr>
        <w:t>توان</w:t>
      </w:r>
      <w:r w:rsidRPr="00322EC5">
        <w:rPr>
          <w:rtl/>
          <w:lang w:bidi="fa-IR"/>
        </w:rPr>
        <w:t xml:space="preserve"> با استفاده از دستور </w:t>
      </w:r>
      <w:proofErr w:type="spellStart"/>
      <w:r w:rsidRPr="00322EC5">
        <w:rPr>
          <w:lang w:bidi="fa-IR"/>
        </w:rPr>
        <w:t>len</w:t>
      </w:r>
      <w:proofErr w:type="spellEnd"/>
      <w:r w:rsidRPr="00322EC5">
        <w:rPr>
          <w:lang w:bidi="fa-IR"/>
        </w:rPr>
        <w:t>(</w:t>
      </w:r>
      <w:proofErr w:type="spellStart"/>
      <w:r w:rsidRPr="00322EC5">
        <w:rPr>
          <w:lang w:bidi="fa-IR"/>
        </w:rPr>
        <w:t>data.columns</w:t>
      </w:r>
      <w:proofErr w:type="spellEnd"/>
      <w:r w:rsidRPr="00322EC5">
        <w:rPr>
          <w:lang w:bidi="fa-IR"/>
        </w:rPr>
        <w:t>)</w:t>
      </w:r>
      <w:r w:rsidRPr="00322EC5">
        <w:rPr>
          <w:rtl/>
          <w:lang w:bidi="fa-IR"/>
        </w:rPr>
        <w:t xml:space="preserve"> بدست آورد.</w:t>
      </w:r>
    </w:p>
    <w:p w14:paraId="231B8BB7" w14:textId="22BD6A73" w:rsidR="007C44F6" w:rsidRPr="007C44F6" w:rsidRDefault="007C44F6" w:rsidP="007C44F6">
      <w:pPr>
        <w:rPr>
          <w:rtl/>
          <w:lang w:bidi="fa-IR"/>
        </w:rPr>
      </w:pPr>
    </w:p>
    <w:p w14:paraId="3286726C" w14:textId="77777777" w:rsidR="007C44F6" w:rsidRPr="0031290E" w:rsidRDefault="007C44F6" w:rsidP="005030E7">
      <w:pPr>
        <w:pStyle w:val="NewParagraph"/>
        <w:rPr>
          <w:rtl/>
          <w:lang w:bidi="fa-IR"/>
        </w:rPr>
      </w:pPr>
    </w:p>
    <w:p w14:paraId="04111969" w14:textId="5AE6E0D4" w:rsidR="005446D0" w:rsidRPr="009565BD" w:rsidRDefault="00361D13" w:rsidP="00620895">
      <w:pPr>
        <w:pStyle w:val="Heading1"/>
      </w:pPr>
      <w:r>
        <w:rPr>
          <w:rFonts w:hint="cs"/>
          <w:rtl/>
        </w:rPr>
        <w:lastRenderedPageBreak/>
        <w:t>شرح نتایج</w:t>
      </w:r>
    </w:p>
    <w:p w14:paraId="4DEFFBD2" w14:textId="718B59C7" w:rsidR="007E0EC4" w:rsidRDefault="007E0EC4" w:rsidP="007E0EC4">
      <w:pPr>
        <w:pStyle w:val="NewParagrap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خروجی نتایج مسئله به شرح زیر است.</w:t>
      </w:r>
      <w:r w:rsidR="00056CA1">
        <w:rPr>
          <w:lang w:bidi="fa-IR"/>
        </w:rPr>
        <w:t xml:space="preserve"> </w:t>
      </w:r>
      <w:r w:rsidR="00056CA1">
        <w:rPr>
          <w:rFonts w:hint="cs"/>
          <w:rtl/>
          <w:lang w:bidi="fa-IR"/>
        </w:rPr>
        <w:t xml:space="preserve">همچنین به ترتیب سوال، فایل‌های </w:t>
      </w:r>
      <w:r w:rsidR="00056CA1" w:rsidRPr="00056CA1">
        <w:rPr>
          <w:lang w:bidi="fa-IR"/>
        </w:rPr>
        <w:t>numeric features.csv</w:t>
      </w:r>
      <w:r w:rsidR="00056CA1">
        <w:rPr>
          <w:rFonts w:hint="cs"/>
          <w:rtl/>
          <w:lang w:bidi="fa-IR"/>
        </w:rPr>
        <w:t xml:space="preserve"> و </w:t>
      </w:r>
      <w:proofErr w:type="spellStart"/>
      <w:r w:rsidR="00056CA1" w:rsidRPr="00056CA1">
        <w:rPr>
          <w:lang w:bidi="fa-IR"/>
        </w:rPr>
        <w:t>adult_data</w:t>
      </w:r>
      <w:proofErr w:type="spellEnd"/>
      <w:r w:rsidR="00056CA1" w:rsidRPr="00056CA1">
        <w:rPr>
          <w:lang w:bidi="fa-IR"/>
        </w:rPr>
        <w:t xml:space="preserve"> nan.csv</w:t>
      </w:r>
      <w:r w:rsidR="00056CA1">
        <w:rPr>
          <w:rFonts w:hint="cs"/>
          <w:rtl/>
          <w:lang w:bidi="fa-IR"/>
        </w:rPr>
        <w:t xml:space="preserve"> و </w:t>
      </w:r>
      <w:proofErr w:type="spellStart"/>
      <w:r w:rsidR="00056CA1" w:rsidRPr="00056CA1">
        <w:rPr>
          <w:lang w:bidi="fa-IR"/>
        </w:rPr>
        <w:t>adult_data</w:t>
      </w:r>
      <w:proofErr w:type="spellEnd"/>
      <w:r w:rsidR="00056CA1" w:rsidRPr="00056CA1">
        <w:rPr>
          <w:lang w:bidi="fa-IR"/>
        </w:rPr>
        <w:t xml:space="preserve"> mean.csv</w:t>
      </w:r>
      <w:r w:rsidR="00056CA1">
        <w:rPr>
          <w:rFonts w:hint="cs"/>
          <w:rtl/>
          <w:lang w:bidi="fa-IR"/>
        </w:rPr>
        <w:t xml:space="preserve"> و </w:t>
      </w:r>
      <w:proofErr w:type="spellStart"/>
      <w:r w:rsidR="00056CA1" w:rsidRPr="00056CA1">
        <w:rPr>
          <w:lang w:bidi="fa-IR"/>
        </w:rPr>
        <w:t>adult_data</w:t>
      </w:r>
      <w:proofErr w:type="spellEnd"/>
      <w:r w:rsidR="00056CA1" w:rsidRPr="00056CA1">
        <w:rPr>
          <w:lang w:bidi="fa-IR"/>
        </w:rPr>
        <w:t xml:space="preserve"> normalized.csv</w:t>
      </w:r>
      <w:r w:rsidR="00056CA1">
        <w:rPr>
          <w:rFonts w:hint="cs"/>
          <w:rtl/>
          <w:lang w:bidi="fa-IR"/>
        </w:rPr>
        <w:t xml:space="preserve"> که در پوشه </w:t>
      </w:r>
      <w:r w:rsidR="00056CA1">
        <w:rPr>
          <w:lang w:bidi="fa-IR"/>
        </w:rPr>
        <w:t>results</w:t>
      </w:r>
      <w:r w:rsidR="00056CA1">
        <w:rPr>
          <w:rFonts w:hint="cs"/>
          <w:rtl/>
          <w:lang w:bidi="fa-IR"/>
        </w:rPr>
        <w:t xml:space="preserve"> قرار دارد نتایج دیتافریم هر مرحله ذخیره شده است.</w:t>
      </w:r>
    </w:p>
    <w:p w14:paraId="7EB9F94B" w14:textId="674C50F3" w:rsidR="0034586C" w:rsidRDefault="000B5A34" w:rsidP="007C1EBB">
      <w:pPr>
        <w:pStyle w:val="Figures"/>
        <w:rPr>
          <w:rFonts w:hint="cs"/>
          <w:rtl/>
          <w:lang w:bidi="fa-IR"/>
        </w:rPr>
      </w:pPr>
      <w:r>
        <w:drawing>
          <wp:inline distT="0" distB="0" distL="0" distR="0" wp14:anchorId="75CA76E1" wp14:editId="4C043DFA">
            <wp:extent cx="5579745" cy="3138805"/>
            <wp:effectExtent l="0" t="0" r="0" b="0"/>
            <wp:docPr id="20216416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4168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749A" w14:textId="5131576A" w:rsidR="00C96458" w:rsidRDefault="00C96458" w:rsidP="00C96458">
      <w:pPr>
        <w:pStyle w:val="Caption"/>
      </w:pPr>
      <w:r>
        <w:rPr>
          <w:rtl/>
        </w:rPr>
        <w:t xml:space="preserve">شکل </w:t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STYLEREF</w:instrText>
      </w:r>
      <w:r w:rsidR="00C568A9">
        <w:rPr>
          <w:rtl/>
        </w:rPr>
        <w:instrText xml:space="preserve"> 1 \</w:instrText>
      </w:r>
      <w:r w:rsidR="00C568A9">
        <w:instrText>s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‏2</w:t>
      </w:r>
      <w:r w:rsidR="00C568A9">
        <w:rPr>
          <w:rtl/>
        </w:rPr>
        <w:fldChar w:fldCharType="end"/>
      </w:r>
      <w:r w:rsidR="00C568A9">
        <w:rPr>
          <w:rtl/>
        </w:rPr>
        <w:noBreakHyphen/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SEQ</w:instrText>
      </w:r>
      <w:r w:rsidR="00C568A9">
        <w:rPr>
          <w:rtl/>
        </w:rPr>
        <w:instrText xml:space="preserve"> شکل \* </w:instrText>
      </w:r>
      <w:r w:rsidR="00C568A9">
        <w:instrText>ARABIC \s 1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1</w:t>
      </w:r>
      <w:r w:rsidR="00C568A9">
        <w:rPr>
          <w:rtl/>
        </w:rPr>
        <w:fldChar w:fldCharType="end"/>
      </w:r>
      <w:r>
        <w:rPr>
          <w:rFonts w:hint="cs"/>
          <w:rtl/>
        </w:rPr>
        <w:t xml:space="preserve">- </w:t>
      </w:r>
      <w:r w:rsidR="00470562">
        <w:rPr>
          <w:rFonts w:hint="cs"/>
          <w:rtl/>
        </w:rPr>
        <w:t xml:space="preserve">خروجی </w:t>
      </w:r>
      <w:r w:rsidR="000664CC">
        <w:rPr>
          <w:rFonts w:hint="cs"/>
          <w:rtl/>
        </w:rPr>
        <w:t>قسمت اول</w:t>
      </w:r>
      <w:r w:rsidR="00FF4665">
        <w:rPr>
          <w:rFonts w:hint="cs"/>
          <w:rtl/>
        </w:rPr>
        <w:t xml:space="preserve"> برنامه</w:t>
      </w:r>
    </w:p>
    <w:p w14:paraId="3BB800A7" w14:textId="21191ADE" w:rsidR="008C5D05" w:rsidRDefault="008C5D05" w:rsidP="008C5D05">
      <w:pPr>
        <w:pStyle w:val="NewParagraph"/>
        <w:rPr>
          <w:rtl/>
          <w:lang w:bidi="fa-IR"/>
        </w:rPr>
      </w:pPr>
      <w:r>
        <w:rPr>
          <w:rFonts w:hint="cs"/>
          <w:rtl/>
          <w:lang w:bidi="fa-IR"/>
        </w:rPr>
        <w:t>همانطور که در</w:t>
      </w:r>
      <w:r w:rsidR="00470562">
        <w:rPr>
          <w:rFonts w:hint="cs"/>
          <w:rtl/>
          <w:lang w:bidi="fa-IR"/>
        </w:rPr>
        <w:t xml:space="preserve"> تصویر</w:t>
      </w:r>
      <w:r>
        <w:rPr>
          <w:rFonts w:hint="cs"/>
          <w:rtl/>
          <w:lang w:bidi="fa-IR"/>
        </w:rPr>
        <w:t xml:space="preserve"> بالا مشاهده می‌کنید،</w:t>
      </w:r>
      <w:r w:rsidR="000664CC">
        <w:rPr>
          <w:rFonts w:hint="cs"/>
          <w:rtl/>
          <w:lang w:bidi="fa-IR"/>
        </w:rPr>
        <w:t xml:space="preserve"> ویژگی‌های عددی این مجموعه داده را استخراج کردیم</w:t>
      </w:r>
      <w:r w:rsidR="00565634">
        <w:rPr>
          <w:rFonts w:hint="cs"/>
          <w:rtl/>
          <w:lang w:bidi="fa-IR"/>
        </w:rPr>
        <w:t>.</w:t>
      </w:r>
    </w:p>
    <w:p w14:paraId="469D973B" w14:textId="349144B9" w:rsidR="006E2F0A" w:rsidRDefault="00F633AD" w:rsidP="006E2F0A">
      <w:pPr>
        <w:pStyle w:val="Figures"/>
      </w:pPr>
      <w:r>
        <w:rPr>
          <w:lang w:bidi="fa-IR"/>
        </w:rPr>
        <w:drawing>
          <wp:inline distT="0" distB="0" distL="0" distR="0" wp14:anchorId="25AC791C" wp14:editId="03407F33">
            <wp:extent cx="3902480" cy="2926080"/>
            <wp:effectExtent l="0" t="0" r="0" b="0"/>
            <wp:docPr id="98105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4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A2D3" w14:textId="6E707E19" w:rsidR="00565634" w:rsidRDefault="006E2F0A" w:rsidP="006E2F0A">
      <w:pPr>
        <w:pStyle w:val="Caption"/>
        <w:rPr>
          <w:noProof/>
          <w:rtl/>
        </w:rPr>
      </w:pPr>
      <w:r>
        <w:rPr>
          <w:rtl/>
        </w:rPr>
        <w:t xml:space="preserve">شکل </w:t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STYLEREF</w:instrText>
      </w:r>
      <w:r w:rsidR="00C568A9">
        <w:rPr>
          <w:rtl/>
        </w:rPr>
        <w:instrText xml:space="preserve"> 1 \</w:instrText>
      </w:r>
      <w:r w:rsidR="00C568A9">
        <w:instrText>s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‏2</w:t>
      </w:r>
      <w:r w:rsidR="00C568A9">
        <w:rPr>
          <w:rtl/>
        </w:rPr>
        <w:fldChar w:fldCharType="end"/>
      </w:r>
      <w:r w:rsidR="00C568A9">
        <w:rPr>
          <w:rtl/>
        </w:rPr>
        <w:noBreakHyphen/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SEQ</w:instrText>
      </w:r>
      <w:r w:rsidR="00C568A9">
        <w:rPr>
          <w:rtl/>
        </w:rPr>
        <w:instrText xml:space="preserve"> شکل \* </w:instrText>
      </w:r>
      <w:r w:rsidR="00C568A9">
        <w:instrText>ARABIC \s 1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2</w:t>
      </w:r>
      <w:r w:rsidR="00C568A9">
        <w:rPr>
          <w:rtl/>
        </w:rPr>
        <w:fldChar w:fldCharType="end"/>
      </w:r>
      <w:r>
        <w:rPr>
          <w:rFonts w:hint="cs"/>
          <w:noProof/>
          <w:rtl/>
        </w:rPr>
        <w:t xml:space="preserve">: نمودار هیستوگرام </w:t>
      </w:r>
      <w:r w:rsidR="005B292D" w:rsidRPr="005B292D">
        <w:rPr>
          <w:noProof/>
          <w:rtl/>
        </w:rPr>
        <w:t>مقاد</w:t>
      </w:r>
      <w:r w:rsidR="005B292D" w:rsidRPr="005B292D">
        <w:rPr>
          <w:rFonts w:hint="cs"/>
          <w:noProof/>
          <w:rtl/>
        </w:rPr>
        <w:t>ی</w:t>
      </w:r>
      <w:r w:rsidR="005B292D" w:rsidRPr="005B292D">
        <w:rPr>
          <w:rFonts w:hint="eastAsia"/>
          <w:noProof/>
          <w:rtl/>
        </w:rPr>
        <w:t>ر</w:t>
      </w:r>
      <w:r w:rsidR="005B292D" w:rsidRPr="005B292D">
        <w:rPr>
          <w:noProof/>
          <w:rtl/>
        </w:rPr>
        <w:t xml:space="preserve"> عدد</w:t>
      </w:r>
      <w:r w:rsidR="005B292D" w:rsidRPr="005B292D">
        <w:rPr>
          <w:rFonts w:hint="cs"/>
          <w:noProof/>
          <w:rtl/>
        </w:rPr>
        <w:t>ی</w:t>
      </w:r>
      <w:r w:rsidR="005B292D" w:rsidRPr="005B292D">
        <w:rPr>
          <w:noProof/>
          <w:rtl/>
        </w:rPr>
        <w:t xml:space="preserve"> و</w:t>
      </w:r>
      <w:r w:rsidR="005B292D" w:rsidRPr="005B292D">
        <w:rPr>
          <w:rFonts w:hint="cs"/>
          <w:noProof/>
          <w:rtl/>
        </w:rPr>
        <w:t>ی</w:t>
      </w:r>
      <w:r w:rsidR="005B292D" w:rsidRPr="005B292D">
        <w:rPr>
          <w:rFonts w:hint="eastAsia"/>
          <w:noProof/>
          <w:rtl/>
        </w:rPr>
        <w:t>ژگ</w:t>
      </w:r>
      <w:r w:rsidR="005B292D" w:rsidRPr="005B292D">
        <w:rPr>
          <w:rFonts w:hint="cs"/>
          <w:noProof/>
          <w:rtl/>
        </w:rPr>
        <w:t>ی</w:t>
      </w:r>
      <w:r w:rsidR="005B292D" w:rsidRPr="005B292D">
        <w:rPr>
          <w:noProof/>
          <w:rtl/>
        </w:rPr>
        <w:t xml:space="preserve"> سن را به 11 </w:t>
      </w:r>
      <w:r w:rsidR="005B292D" w:rsidRPr="005B292D">
        <w:rPr>
          <w:noProof/>
        </w:rPr>
        <w:t>bins</w:t>
      </w:r>
      <w:r w:rsidR="005B292D" w:rsidRPr="005B292D">
        <w:rPr>
          <w:noProof/>
          <w:rtl/>
        </w:rPr>
        <w:t xml:space="preserve"> با عمق </w:t>
      </w:r>
      <w:r w:rsidR="005B292D" w:rsidRPr="005B292D">
        <w:rPr>
          <w:rFonts w:hint="cs"/>
          <w:noProof/>
          <w:rtl/>
        </w:rPr>
        <w:t>ی</w:t>
      </w:r>
      <w:r w:rsidR="005B292D" w:rsidRPr="005B292D">
        <w:rPr>
          <w:rFonts w:hint="eastAsia"/>
          <w:noProof/>
          <w:rtl/>
        </w:rPr>
        <w:t>کسان</w:t>
      </w:r>
      <w:r w:rsidR="005B292D" w:rsidRPr="005B292D">
        <w:rPr>
          <w:noProof/>
          <w:rtl/>
        </w:rPr>
        <w:t xml:space="preserve"> تقس</w:t>
      </w:r>
      <w:r w:rsidR="005B292D" w:rsidRPr="005B292D">
        <w:rPr>
          <w:rFonts w:hint="cs"/>
          <w:noProof/>
          <w:rtl/>
        </w:rPr>
        <w:t>ی</w:t>
      </w:r>
      <w:r w:rsidR="005B292D">
        <w:rPr>
          <w:rFonts w:hint="cs"/>
          <w:noProof/>
          <w:rtl/>
        </w:rPr>
        <w:t>م کردیم.</w:t>
      </w:r>
    </w:p>
    <w:p w14:paraId="6F943914" w14:textId="0F5FD9DD" w:rsidR="00C257E1" w:rsidRDefault="00C257E1" w:rsidP="00C257E1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>همانطور که در تصویر بالا مشاهده می‌کنید،</w:t>
      </w:r>
      <w:r w:rsidR="00EF27D8">
        <w:rPr>
          <w:rFonts w:hint="cs"/>
          <w:rtl/>
          <w:lang w:bidi="fa-IR"/>
        </w:rPr>
        <w:t xml:space="preserve"> </w:t>
      </w:r>
      <w:r w:rsidR="0058235E">
        <w:rPr>
          <w:rFonts w:hint="cs"/>
          <w:rtl/>
          <w:lang w:bidi="fa-IR"/>
        </w:rPr>
        <w:t>بیشت</w:t>
      </w:r>
      <w:r w:rsidR="00EF27D8">
        <w:rPr>
          <w:rFonts w:hint="cs"/>
          <w:rtl/>
          <w:lang w:bidi="fa-IR"/>
        </w:rPr>
        <w:t>ر</w:t>
      </w:r>
      <w:r w:rsidR="0058235E">
        <w:rPr>
          <w:rFonts w:hint="cs"/>
          <w:rtl/>
          <w:lang w:bidi="fa-IR"/>
        </w:rPr>
        <w:t>ین گروه</w:t>
      </w:r>
      <w:r w:rsidR="00F155EE">
        <w:rPr>
          <w:rFonts w:hint="cs"/>
          <w:rtl/>
          <w:lang w:bidi="fa-IR"/>
        </w:rPr>
        <w:t xml:space="preserve"> سنی مربوط به گروه یک است که در بازه (20-30) سال است.</w:t>
      </w:r>
    </w:p>
    <w:p w14:paraId="1EC4E320" w14:textId="70348C56" w:rsidR="008B43A9" w:rsidRDefault="00F633AD" w:rsidP="00F633AD">
      <w:pPr>
        <w:pStyle w:val="Figures"/>
      </w:pPr>
      <w:r w:rsidRPr="00F633AD">
        <w:drawing>
          <wp:inline distT="0" distB="0" distL="0" distR="0" wp14:anchorId="17371B39" wp14:editId="736B0FAA">
            <wp:extent cx="4056793" cy="3383280"/>
            <wp:effectExtent l="0" t="0" r="0" b="0"/>
            <wp:docPr id="344971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793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70041" w14:textId="11E0DC38" w:rsidR="00C257E1" w:rsidRDefault="008B43A9" w:rsidP="008B43A9">
      <w:pPr>
        <w:pStyle w:val="Caption"/>
        <w:rPr>
          <w:rtl/>
        </w:rPr>
      </w:pPr>
      <w:r>
        <w:rPr>
          <w:rtl/>
        </w:rPr>
        <w:t xml:space="preserve">شکل </w:t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STYLEREF</w:instrText>
      </w:r>
      <w:r w:rsidR="00C568A9">
        <w:rPr>
          <w:rtl/>
        </w:rPr>
        <w:instrText xml:space="preserve"> 1 \</w:instrText>
      </w:r>
      <w:r w:rsidR="00C568A9">
        <w:instrText>s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‏2</w:t>
      </w:r>
      <w:r w:rsidR="00C568A9">
        <w:rPr>
          <w:rtl/>
        </w:rPr>
        <w:fldChar w:fldCharType="end"/>
      </w:r>
      <w:r w:rsidR="00C568A9">
        <w:rPr>
          <w:rtl/>
        </w:rPr>
        <w:noBreakHyphen/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SEQ</w:instrText>
      </w:r>
      <w:r w:rsidR="00C568A9">
        <w:rPr>
          <w:rtl/>
        </w:rPr>
        <w:instrText xml:space="preserve"> شکل \* </w:instrText>
      </w:r>
      <w:r w:rsidR="00C568A9">
        <w:instrText>ARABIC \s 1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3</w:t>
      </w:r>
      <w:r w:rsidR="00C568A9">
        <w:rPr>
          <w:rtl/>
        </w:rPr>
        <w:fldChar w:fldCharType="end"/>
      </w:r>
      <w:r>
        <w:rPr>
          <w:rFonts w:hint="cs"/>
          <w:rtl/>
        </w:rPr>
        <w:t xml:space="preserve">: </w:t>
      </w:r>
      <w:r w:rsidRPr="00A26C74">
        <w:rPr>
          <w:rtl/>
        </w:rPr>
        <w:t xml:space="preserve">نمودار </w:t>
      </w:r>
      <w:r w:rsidR="00E95D66" w:rsidRPr="00E95D66">
        <w:t>heatmap</w:t>
      </w:r>
      <w:r w:rsidR="00E95D66">
        <w:rPr>
          <w:rFonts w:hint="cs"/>
          <w:rtl/>
        </w:rPr>
        <w:t xml:space="preserve"> کواریانس مجموعه داده</w:t>
      </w:r>
    </w:p>
    <w:p w14:paraId="379768AC" w14:textId="026A7C06" w:rsidR="00DB3A6F" w:rsidRDefault="00F633AD" w:rsidP="00DB3A6F">
      <w:pPr>
        <w:pStyle w:val="Figures"/>
      </w:pPr>
      <w:r>
        <w:rPr>
          <w:lang w:bidi="fa-IR"/>
        </w:rPr>
        <w:drawing>
          <wp:inline distT="0" distB="0" distL="0" distR="0" wp14:anchorId="7F38E1B7" wp14:editId="060D24AC">
            <wp:extent cx="4227898" cy="3383280"/>
            <wp:effectExtent l="0" t="0" r="0" b="0"/>
            <wp:docPr id="943248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98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B76F" w14:textId="485E4F5E" w:rsidR="006C78CC" w:rsidRDefault="00DB3A6F" w:rsidP="004C3A60">
      <w:pPr>
        <w:pStyle w:val="Caption"/>
      </w:pPr>
      <w:r>
        <w:rPr>
          <w:rtl/>
        </w:rPr>
        <w:t xml:space="preserve">شکل </w:t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STYLEREF</w:instrText>
      </w:r>
      <w:r w:rsidR="00C568A9">
        <w:rPr>
          <w:rtl/>
        </w:rPr>
        <w:instrText xml:space="preserve"> 1 \</w:instrText>
      </w:r>
      <w:r w:rsidR="00C568A9">
        <w:instrText>s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‏2</w:t>
      </w:r>
      <w:r w:rsidR="00C568A9">
        <w:rPr>
          <w:rtl/>
        </w:rPr>
        <w:fldChar w:fldCharType="end"/>
      </w:r>
      <w:r w:rsidR="00C568A9">
        <w:rPr>
          <w:rtl/>
        </w:rPr>
        <w:noBreakHyphen/>
      </w:r>
      <w:r w:rsidR="00C568A9">
        <w:rPr>
          <w:rtl/>
        </w:rPr>
        <w:fldChar w:fldCharType="begin"/>
      </w:r>
      <w:r w:rsidR="00C568A9">
        <w:rPr>
          <w:rtl/>
        </w:rPr>
        <w:instrText xml:space="preserve"> </w:instrText>
      </w:r>
      <w:r w:rsidR="00C568A9">
        <w:instrText>SEQ</w:instrText>
      </w:r>
      <w:r w:rsidR="00C568A9">
        <w:rPr>
          <w:rtl/>
        </w:rPr>
        <w:instrText xml:space="preserve"> شکل \* </w:instrText>
      </w:r>
      <w:r w:rsidR="00C568A9">
        <w:instrText>ARABIC \s 1</w:instrText>
      </w:r>
      <w:r w:rsidR="00C568A9">
        <w:rPr>
          <w:rtl/>
        </w:rPr>
        <w:instrText xml:space="preserve"> </w:instrText>
      </w:r>
      <w:r w:rsidR="00C568A9">
        <w:rPr>
          <w:rtl/>
        </w:rPr>
        <w:fldChar w:fldCharType="separate"/>
      </w:r>
      <w:r w:rsidR="00BD5F59">
        <w:rPr>
          <w:noProof/>
          <w:rtl/>
        </w:rPr>
        <w:t>4</w:t>
      </w:r>
      <w:r w:rsidR="00C568A9">
        <w:rPr>
          <w:rtl/>
        </w:rPr>
        <w:fldChar w:fldCharType="end"/>
      </w:r>
      <w:r>
        <w:rPr>
          <w:rFonts w:hint="cs"/>
          <w:rtl/>
        </w:rPr>
        <w:t xml:space="preserve">: </w:t>
      </w:r>
      <w:r w:rsidR="00E95D66" w:rsidRPr="00A26C74">
        <w:rPr>
          <w:rtl/>
        </w:rPr>
        <w:t xml:space="preserve">نمودار </w:t>
      </w:r>
      <w:r w:rsidR="00E95D66" w:rsidRPr="00E95D66">
        <w:t>heatmap</w:t>
      </w:r>
      <w:r w:rsidR="00E95D66">
        <w:rPr>
          <w:rFonts w:hint="cs"/>
          <w:rtl/>
        </w:rPr>
        <w:t xml:space="preserve"> </w:t>
      </w:r>
      <w:r w:rsidR="00E95D66" w:rsidRPr="00E95D66">
        <w:t>correlation</w:t>
      </w:r>
      <w:r w:rsidR="00E95D66" w:rsidRPr="00E95D66">
        <w:rPr>
          <w:rtl/>
        </w:rPr>
        <w:t xml:space="preserve"> </w:t>
      </w:r>
      <w:r w:rsidR="00E95D66">
        <w:rPr>
          <w:rFonts w:hint="cs"/>
          <w:rtl/>
        </w:rPr>
        <w:t>مجموعه داده</w:t>
      </w:r>
    </w:p>
    <w:p w14:paraId="17B56586" w14:textId="58B6ED5F" w:rsidR="002D4090" w:rsidRDefault="002D4090" w:rsidP="002D4090">
      <w:pPr>
        <w:keepNext/>
        <w:pageBreakBefore/>
        <w:spacing w:before="240" w:after="240"/>
        <w:outlineLvl w:val="0"/>
        <w:rPr>
          <w:rFonts w:cs="B Titr"/>
          <w:b/>
          <w:bCs/>
          <w:kern w:val="32"/>
          <w:sz w:val="36"/>
          <w:szCs w:val="36"/>
        </w:rPr>
      </w:pPr>
      <w:r>
        <w:rPr>
          <w:rFonts w:cs="B Titr" w:hint="cs"/>
          <w:b/>
          <w:bCs/>
          <w:kern w:val="32"/>
          <w:sz w:val="36"/>
          <w:szCs w:val="36"/>
          <w:rtl/>
        </w:rPr>
        <w:lastRenderedPageBreak/>
        <w:t>پیوست</w:t>
      </w:r>
    </w:p>
    <w:p w14:paraId="087A126C" w14:textId="71C6F0F8" w:rsidR="00737AA4" w:rsidRPr="00F633AD" w:rsidRDefault="005F7F7D" w:rsidP="00F633AD">
      <w:pPr>
        <w:pStyle w:val="Title"/>
        <w:bidi/>
        <w:rPr>
          <w:rFonts w:asciiTheme="minorHAnsi" w:hAnsiTheme="minorHAnsi" w:cstheme="minorBidi"/>
          <w:b/>
          <w:bCs/>
          <w:sz w:val="28"/>
          <w:szCs w:val="28"/>
        </w:rPr>
      </w:pPr>
      <w:r w:rsidRPr="00851D08">
        <w:rPr>
          <w:rFonts w:asciiTheme="minorHAnsi" w:hAnsiTheme="minorHAnsi" w:cstheme="minorBidi"/>
          <w:b/>
          <w:bCs/>
          <w:sz w:val="28"/>
          <w:szCs w:val="28"/>
          <w:rtl/>
        </w:rPr>
        <w:t>کد</w:t>
      </w:r>
      <w:r w:rsidR="00B564FF">
        <w:rPr>
          <w:rFonts w:asciiTheme="minorHAnsi" w:hAnsiTheme="minorHAnsi" w:cstheme="minorBidi" w:hint="cs"/>
          <w:b/>
          <w:bCs/>
          <w:sz w:val="28"/>
          <w:szCs w:val="28"/>
          <w:rtl/>
        </w:rPr>
        <w:t xml:space="preserve"> برنامه</w:t>
      </w:r>
    </w:p>
    <w:p w14:paraId="5BEFA765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BA8EF7"/>
          <w:sz w:val="18"/>
          <w:szCs w:val="18"/>
        </w:rPr>
        <w:t>import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pandas </w:t>
      </w:r>
      <w:r w:rsidRPr="0043078F">
        <w:rPr>
          <w:rFonts w:ascii="Consolas" w:hAnsi="Consolas" w:cs="Times New Roman"/>
          <w:color w:val="BA8EF7"/>
          <w:sz w:val="18"/>
          <w:szCs w:val="18"/>
        </w:rPr>
        <w:t>as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pd</w:t>
      </w:r>
      <w:proofErr w:type="gramEnd"/>
    </w:p>
    <w:p w14:paraId="13F5BE9D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gramStart"/>
      <w:r w:rsidRPr="0043078F">
        <w:rPr>
          <w:rFonts w:ascii="Consolas" w:hAnsi="Consolas" w:cs="Times New Roman"/>
          <w:color w:val="BA8EF7"/>
          <w:sz w:val="18"/>
          <w:szCs w:val="18"/>
        </w:rPr>
        <w:t>import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numpy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BA8EF7"/>
          <w:sz w:val="18"/>
          <w:szCs w:val="18"/>
        </w:rPr>
        <w:t>as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np</w:t>
      </w:r>
      <w:proofErr w:type="gramEnd"/>
    </w:p>
    <w:p w14:paraId="559E363F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gramStart"/>
      <w:r w:rsidRPr="0043078F">
        <w:rPr>
          <w:rFonts w:ascii="Consolas" w:hAnsi="Consolas" w:cs="Times New Roman"/>
          <w:color w:val="BA8EF7"/>
          <w:sz w:val="18"/>
          <w:szCs w:val="18"/>
        </w:rPr>
        <w:t>import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seaborn </w:t>
      </w:r>
      <w:r w:rsidRPr="0043078F">
        <w:rPr>
          <w:rFonts w:ascii="Consolas" w:hAnsi="Consolas" w:cs="Times New Roman"/>
          <w:color w:val="BA8EF7"/>
          <w:sz w:val="18"/>
          <w:szCs w:val="18"/>
        </w:rPr>
        <w:t>as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sns</w:t>
      </w:r>
      <w:proofErr w:type="spellEnd"/>
      <w:proofErr w:type="gramEnd"/>
    </w:p>
    <w:p w14:paraId="3193E4FB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BA8EF7"/>
          <w:sz w:val="18"/>
          <w:szCs w:val="18"/>
        </w:rPr>
        <w:t>from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matplotlib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import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pyplot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BA8EF7"/>
          <w:sz w:val="18"/>
          <w:szCs w:val="18"/>
        </w:rPr>
        <w:t>as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plt</w:t>
      </w:r>
      <w:proofErr w:type="spellEnd"/>
    </w:p>
    <w:p w14:paraId="11C43FB6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BA8EF7"/>
          <w:sz w:val="18"/>
          <w:szCs w:val="18"/>
        </w:rPr>
        <w:t>from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sklearn.preprocessing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import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MinMaxScaler</w:t>
      </w:r>
      <w:proofErr w:type="spellEnd"/>
    </w:p>
    <w:p w14:paraId="30CCEA62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40486D18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columns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[</w:t>
      </w:r>
      <w:r w:rsidRPr="0043078F">
        <w:rPr>
          <w:rFonts w:ascii="Consolas" w:hAnsi="Consolas" w:cs="Times New Roman"/>
          <w:color w:val="5BEC95"/>
          <w:sz w:val="18"/>
          <w:szCs w:val="18"/>
        </w:rPr>
        <w:t>'age'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</w:t>
      </w:r>
      <w:proofErr w:type="spellStart"/>
      <w:r w:rsidRPr="0043078F">
        <w:rPr>
          <w:rFonts w:ascii="Consolas" w:hAnsi="Consolas" w:cs="Times New Roman"/>
          <w:color w:val="5BEC95"/>
          <w:sz w:val="18"/>
          <w:szCs w:val="18"/>
        </w:rPr>
        <w:t>workclass</w:t>
      </w:r>
      <w:proofErr w:type="spellEnd"/>
      <w:r w:rsidRPr="0043078F">
        <w:rPr>
          <w:rFonts w:ascii="Consolas" w:hAnsi="Consolas" w:cs="Times New Roman"/>
          <w:color w:val="5BEC95"/>
          <w:sz w:val="18"/>
          <w:szCs w:val="18"/>
        </w:rPr>
        <w:t>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</w:t>
      </w:r>
      <w:proofErr w:type="spellStart"/>
      <w:r w:rsidRPr="0043078F">
        <w:rPr>
          <w:rFonts w:ascii="Consolas" w:hAnsi="Consolas" w:cs="Times New Roman"/>
          <w:color w:val="5BEC95"/>
          <w:sz w:val="18"/>
          <w:szCs w:val="18"/>
        </w:rPr>
        <w:t>fnlwgt</w:t>
      </w:r>
      <w:proofErr w:type="spellEnd"/>
      <w:r w:rsidRPr="0043078F">
        <w:rPr>
          <w:rFonts w:ascii="Consolas" w:hAnsi="Consolas" w:cs="Times New Roman"/>
          <w:color w:val="5BEC95"/>
          <w:sz w:val="18"/>
          <w:szCs w:val="18"/>
        </w:rPr>
        <w:t>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'education'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'education-num'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'marital-status'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</w:p>
    <w:p w14:paraId="358E141A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>           </w:t>
      </w:r>
      <w:r w:rsidRPr="0043078F">
        <w:rPr>
          <w:rFonts w:ascii="Consolas" w:hAnsi="Consolas" w:cs="Times New Roman"/>
          <w:color w:val="5BEC95"/>
          <w:sz w:val="18"/>
          <w:szCs w:val="18"/>
        </w:rPr>
        <w:t>'occupation'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'relationship'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'race'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'sex'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'capital-gain'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'capital-loss'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</w:p>
    <w:p w14:paraId="26A5EFE1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>           </w:t>
      </w:r>
      <w:r w:rsidRPr="0043078F">
        <w:rPr>
          <w:rFonts w:ascii="Consolas" w:hAnsi="Consolas" w:cs="Times New Roman"/>
          <w:color w:val="5BEC95"/>
          <w:sz w:val="18"/>
          <w:szCs w:val="18"/>
        </w:rPr>
        <w:t>'</w:t>
      </w:r>
      <w:proofErr w:type="gramStart"/>
      <w:r w:rsidRPr="0043078F">
        <w:rPr>
          <w:rFonts w:ascii="Consolas" w:hAnsi="Consolas" w:cs="Times New Roman"/>
          <w:color w:val="5BEC95"/>
          <w:sz w:val="18"/>
          <w:szCs w:val="18"/>
        </w:rPr>
        <w:t>hours</w:t>
      </w:r>
      <w:proofErr w:type="gramEnd"/>
      <w:r w:rsidRPr="0043078F">
        <w:rPr>
          <w:rFonts w:ascii="Consolas" w:hAnsi="Consolas" w:cs="Times New Roman"/>
          <w:color w:val="5BEC95"/>
          <w:sz w:val="18"/>
          <w:szCs w:val="18"/>
        </w:rPr>
        <w:t>-per-week'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'native-country'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'income'</w:t>
      </w:r>
      <w:r w:rsidRPr="0043078F">
        <w:rPr>
          <w:rFonts w:ascii="Consolas" w:hAnsi="Consolas" w:cs="Times New Roman"/>
          <w:color w:val="939DA5"/>
          <w:sz w:val="18"/>
          <w:szCs w:val="18"/>
        </w:rPr>
        <w:t>]</w:t>
      </w:r>
    </w:p>
    <w:p w14:paraId="46F05AB0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pd.read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_csv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5BEC95"/>
          <w:sz w:val="18"/>
          <w:szCs w:val="18"/>
        </w:rPr>
        <w:t>'data/adult.data.csv'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D979B5"/>
          <w:sz w:val="18"/>
          <w:szCs w:val="18"/>
        </w:rPr>
        <w:t>names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>columns)</w:t>
      </w:r>
    </w:p>
    <w:p w14:paraId="0DD3E483" w14:textId="77777777" w:rsidR="0043078F" w:rsidRPr="0043078F" w:rsidRDefault="0043078F" w:rsidP="0043078F">
      <w:pPr>
        <w:shd w:val="clear" w:color="auto" w:fill="232A2F"/>
        <w:bidi w:val="0"/>
        <w:spacing w:after="240"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14F22F83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707A84"/>
          <w:sz w:val="18"/>
          <w:szCs w:val="18"/>
        </w:rPr>
        <w:t># ========================== 1</w:t>
      </w:r>
    </w:p>
    <w:p w14:paraId="2A1577BA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numeric_features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data.describe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().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columns.tolist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()</w:t>
      </w:r>
    </w:p>
    <w:p w14:paraId="149EEAD2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gramStart"/>
      <w:r w:rsidRPr="0043078F">
        <w:rPr>
          <w:rFonts w:ascii="Consolas" w:hAnsi="Consolas" w:cs="Times New Roman"/>
          <w:color w:val="89DDFF"/>
          <w:sz w:val="18"/>
          <w:szCs w:val="18"/>
        </w:rPr>
        <w:t>print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5BEC95"/>
          <w:sz w:val="18"/>
          <w:szCs w:val="18"/>
        </w:rPr>
        <w:t>'numeric features:'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numeric_features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2FA3425F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25360650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df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numeric_features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]</w:t>
      </w:r>
    </w:p>
    <w:p w14:paraId="249CEFB3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df.to_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csv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5BEC95"/>
          <w:sz w:val="18"/>
          <w:szCs w:val="18"/>
        </w:rPr>
        <w:t>'numeric features.csv'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33A46831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707A84"/>
          <w:sz w:val="18"/>
          <w:szCs w:val="18"/>
        </w:rPr>
        <w:t># print(</w:t>
      </w:r>
      <w:proofErr w:type="spellStart"/>
      <w:r w:rsidRPr="0043078F">
        <w:rPr>
          <w:rFonts w:ascii="Consolas" w:hAnsi="Consolas" w:cs="Times New Roman"/>
          <w:color w:val="707A84"/>
          <w:sz w:val="18"/>
          <w:szCs w:val="18"/>
        </w:rPr>
        <w:t>df.to_</w:t>
      </w:r>
      <w:proofErr w:type="gramStart"/>
      <w:r w:rsidRPr="0043078F">
        <w:rPr>
          <w:rFonts w:ascii="Consolas" w:hAnsi="Consolas" w:cs="Times New Roman"/>
          <w:color w:val="707A84"/>
          <w:sz w:val="18"/>
          <w:szCs w:val="18"/>
        </w:rPr>
        <w:t>markdown</w:t>
      </w:r>
      <w:proofErr w:type="spellEnd"/>
      <w:r w:rsidRPr="0043078F">
        <w:rPr>
          <w:rFonts w:ascii="Consolas" w:hAnsi="Consolas" w:cs="Times New Roman"/>
          <w:color w:val="707A84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707A84"/>
          <w:sz w:val="18"/>
          <w:szCs w:val="18"/>
        </w:rPr>
        <w:t>))</w:t>
      </w:r>
    </w:p>
    <w:p w14:paraId="453DE230" w14:textId="77777777" w:rsidR="0043078F" w:rsidRPr="0043078F" w:rsidRDefault="0043078F" w:rsidP="0043078F">
      <w:pPr>
        <w:shd w:val="clear" w:color="auto" w:fill="232A2F"/>
        <w:bidi w:val="0"/>
        <w:spacing w:after="240"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721B22BA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707A84"/>
          <w:sz w:val="18"/>
          <w:szCs w:val="18"/>
        </w:rPr>
        <w:t># ========================== 2</w:t>
      </w:r>
    </w:p>
    <w:p w14:paraId="16102ADD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data.fillna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D979B5"/>
          <w:sz w:val="18"/>
          <w:szCs w:val="18"/>
        </w:rPr>
        <w:t>value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np.nan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inplace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FFA763"/>
          <w:sz w:val="18"/>
          <w:szCs w:val="18"/>
        </w:rPr>
        <w:t>True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05492C57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707A84"/>
          <w:sz w:val="18"/>
          <w:szCs w:val="18"/>
        </w:rPr>
        <w:t># print(</w:t>
      </w:r>
      <w:proofErr w:type="spellStart"/>
      <w:r w:rsidRPr="0043078F">
        <w:rPr>
          <w:rFonts w:ascii="Consolas" w:hAnsi="Consolas" w:cs="Times New Roman"/>
          <w:color w:val="707A84"/>
          <w:sz w:val="18"/>
          <w:szCs w:val="18"/>
        </w:rPr>
        <w:t>adult_data.to_</w:t>
      </w:r>
      <w:proofErr w:type="gramStart"/>
      <w:r w:rsidRPr="0043078F">
        <w:rPr>
          <w:rFonts w:ascii="Consolas" w:hAnsi="Consolas" w:cs="Times New Roman"/>
          <w:color w:val="707A84"/>
          <w:sz w:val="18"/>
          <w:szCs w:val="18"/>
        </w:rPr>
        <w:t>markdown</w:t>
      </w:r>
      <w:proofErr w:type="spellEnd"/>
      <w:r w:rsidRPr="0043078F">
        <w:rPr>
          <w:rFonts w:ascii="Consolas" w:hAnsi="Consolas" w:cs="Times New Roman"/>
          <w:color w:val="707A84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707A84"/>
          <w:sz w:val="18"/>
          <w:szCs w:val="18"/>
        </w:rPr>
        <w:t>))</w:t>
      </w:r>
    </w:p>
    <w:p w14:paraId="6336C717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adult_data.to_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csv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5BEC95"/>
          <w:sz w:val="18"/>
          <w:szCs w:val="18"/>
        </w:rPr>
        <w:t>'</w:t>
      </w:r>
      <w:proofErr w:type="spellStart"/>
      <w:r w:rsidRPr="0043078F">
        <w:rPr>
          <w:rFonts w:ascii="Consolas" w:hAnsi="Consolas" w:cs="Times New Roman"/>
          <w:color w:val="5BEC9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5BEC95"/>
          <w:sz w:val="18"/>
          <w:szCs w:val="18"/>
        </w:rPr>
        <w:t xml:space="preserve"> nan.csv'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4780B41E" w14:textId="77777777" w:rsidR="0043078F" w:rsidRPr="0043078F" w:rsidRDefault="0043078F" w:rsidP="0043078F">
      <w:pPr>
        <w:shd w:val="clear" w:color="auto" w:fill="232A2F"/>
        <w:bidi w:val="0"/>
        <w:spacing w:after="240"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2F8AB8EB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707A84"/>
          <w:sz w:val="18"/>
          <w:szCs w:val="18"/>
        </w:rPr>
        <w:t># ========================== 3</w:t>
      </w:r>
    </w:p>
    <w:p w14:paraId="77E4D6ED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numeric_features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]</w:t>
      </w:r>
    </w:p>
    <w:p w14:paraId="21162DD9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BA8EF7"/>
          <w:sz w:val="18"/>
          <w:szCs w:val="18"/>
        </w:rPr>
        <w:t>for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col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in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:</w:t>
      </w:r>
    </w:p>
    <w:p w14:paraId="6AE99919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if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[col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].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dtype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'float64'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BA8EF7"/>
          <w:sz w:val="18"/>
          <w:szCs w:val="18"/>
        </w:rPr>
        <w:t>or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[col].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dtype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5BEC95"/>
          <w:sz w:val="18"/>
          <w:szCs w:val="18"/>
        </w:rPr>
        <w:t>'int64'</w:t>
      </w:r>
      <w:r w:rsidRPr="0043078F">
        <w:rPr>
          <w:rFonts w:ascii="Consolas" w:hAnsi="Consolas" w:cs="Times New Roman"/>
          <w:color w:val="939DA5"/>
          <w:sz w:val="18"/>
          <w:szCs w:val="18"/>
        </w:rPr>
        <w:t>:</w:t>
      </w:r>
    </w:p>
    <w:p w14:paraId="1EA347EC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mean_value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[col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].mean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()</w:t>
      </w:r>
    </w:p>
    <w:p w14:paraId="790AFBAD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[col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].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fillna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D979B5"/>
          <w:sz w:val="18"/>
          <w:szCs w:val="18"/>
        </w:rPr>
        <w:t>value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mean_value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inplace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FFA763"/>
          <w:sz w:val="18"/>
          <w:szCs w:val="18"/>
        </w:rPr>
        <w:t>True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35661EF9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29BF0B81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numeric_features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]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numeric_data</w:t>
      </w:r>
      <w:proofErr w:type="spellEnd"/>
    </w:p>
    <w:p w14:paraId="21290D8F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adult_data.to_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csv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5BEC95"/>
          <w:sz w:val="18"/>
          <w:szCs w:val="18"/>
        </w:rPr>
        <w:t>'</w:t>
      </w:r>
      <w:proofErr w:type="spellStart"/>
      <w:r w:rsidRPr="0043078F">
        <w:rPr>
          <w:rFonts w:ascii="Consolas" w:hAnsi="Consolas" w:cs="Times New Roman"/>
          <w:color w:val="5BEC9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5BEC95"/>
          <w:sz w:val="18"/>
          <w:szCs w:val="18"/>
        </w:rPr>
        <w:t xml:space="preserve"> mean.csv'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3EF9FB8B" w14:textId="77777777" w:rsidR="0043078F" w:rsidRPr="0043078F" w:rsidRDefault="0043078F" w:rsidP="0043078F">
      <w:pPr>
        <w:shd w:val="clear" w:color="auto" w:fill="232A2F"/>
        <w:bidi w:val="0"/>
        <w:spacing w:after="240"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1733E01C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707A84"/>
          <w:sz w:val="18"/>
          <w:szCs w:val="18"/>
        </w:rPr>
        <w:t># ========================== 4</w:t>
      </w:r>
    </w:p>
    <w:p w14:paraId="3C295921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min_vals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numeric_data.min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194D215B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max_vals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numeric_data.max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3F0555C8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4AB8BC90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scaler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MinMaxScaler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2C26B129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normalized_data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scaler.fit_transform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63674B5B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0CC2DD9E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numeric_features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]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normalized_data</w:t>
      </w:r>
      <w:proofErr w:type="spellEnd"/>
    </w:p>
    <w:p w14:paraId="25D30543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adult_data.to_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csv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5BEC95"/>
          <w:sz w:val="18"/>
          <w:szCs w:val="18"/>
        </w:rPr>
        <w:t>'</w:t>
      </w:r>
      <w:proofErr w:type="spellStart"/>
      <w:r w:rsidRPr="0043078F">
        <w:rPr>
          <w:rFonts w:ascii="Consolas" w:hAnsi="Consolas" w:cs="Times New Roman"/>
          <w:color w:val="5BEC9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5BEC95"/>
          <w:sz w:val="18"/>
          <w:szCs w:val="18"/>
        </w:rPr>
        <w:t xml:space="preserve"> normalized.csv'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2B7D9257" w14:textId="77777777" w:rsidR="0043078F" w:rsidRPr="0043078F" w:rsidRDefault="0043078F" w:rsidP="0043078F">
      <w:pPr>
        <w:shd w:val="clear" w:color="auto" w:fill="232A2F"/>
        <w:bidi w:val="0"/>
        <w:spacing w:after="240"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0B63D386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707A84"/>
          <w:sz w:val="18"/>
          <w:szCs w:val="18"/>
        </w:rPr>
        <w:t># ========================== 5</w:t>
      </w:r>
    </w:p>
    <w:p w14:paraId="0FB66CD6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89DDFF"/>
          <w:sz w:val="18"/>
          <w:szCs w:val="18"/>
        </w:rPr>
        <w:t>print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r w:rsidRPr="0043078F">
        <w:rPr>
          <w:rFonts w:ascii="Consolas" w:hAnsi="Consolas" w:cs="Times New Roman"/>
          <w:color w:val="5BEC95"/>
          <w:sz w:val="18"/>
          <w:szCs w:val="18"/>
        </w:rPr>
        <w:t>'age'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].describe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())</w:t>
      </w:r>
    </w:p>
    <w:p w14:paraId="647A0736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age_group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pd.cut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r w:rsidRPr="0043078F">
        <w:rPr>
          <w:rFonts w:ascii="Consolas" w:hAnsi="Consolas" w:cs="Times New Roman"/>
          <w:color w:val="5BEC95"/>
          <w:sz w:val="18"/>
          <w:szCs w:val="18"/>
        </w:rPr>
        <w:t>'age'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], </w:t>
      </w:r>
      <w:r w:rsidRPr="0043078F">
        <w:rPr>
          <w:rFonts w:ascii="Consolas" w:hAnsi="Consolas" w:cs="Times New Roman"/>
          <w:color w:val="D979B5"/>
          <w:sz w:val="18"/>
          <w:szCs w:val="18"/>
        </w:rPr>
        <w:t>bins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89DDFF"/>
          <w:sz w:val="18"/>
          <w:szCs w:val="18"/>
        </w:rPr>
        <w:t>11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D979B5"/>
          <w:sz w:val="18"/>
          <w:szCs w:val="18"/>
        </w:rPr>
        <w:t>labels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FFA763"/>
          <w:sz w:val="18"/>
          <w:szCs w:val="18"/>
        </w:rPr>
        <w:t>False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387388AC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age_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group.hist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()</w:t>
      </w:r>
    </w:p>
    <w:p w14:paraId="434EF119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plt.title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5BEC95"/>
          <w:sz w:val="18"/>
          <w:szCs w:val="18"/>
        </w:rPr>
        <w:t>'age group'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468411EA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plt.xlabel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5BEC95"/>
          <w:sz w:val="18"/>
          <w:szCs w:val="18"/>
        </w:rPr>
        <w:t>'group'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53B022EF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plt.ylabel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5BEC95"/>
          <w:sz w:val="18"/>
          <w:szCs w:val="18"/>
        </w:rPr>
        <w:t>'count'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27391E5E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plt.savefig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5BEC95"/>
          <w:sz w:val="18"/>
          <w:szCs w:val="18"/>
        </w:rPr>
        <w:t>'age_group.png'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554EB312" w14:textId="77777777" w:rsidR="0043078F" w:rsidRPr="0043078F" w:rsidRDefault="0043078F" w:rsidP="0043078F">
      <w:pPr>
        <w:shd w:val="clear" w:color="auto" w:fill="232A2F"/>
        <w:bidi w:val="0"/>
        <w:spacing w:after="240"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473898D9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707A84"/>
          <w:sz w:val="18"/>
          <w:szCs w:val="18"/>
        </w:rPr>
        <w:t># ========================== 6</w:t>
      </w:r>
    </w:p>
    <w:p w14:paraId="614C9878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cov_matrix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adult_data.cov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5282130D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corr_matrix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data.corr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()</w:t>
      </w:r>
    </w:p>
    <w:p w14:paraId="6321C34B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214E11D4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plt.figure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figsize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89DDFF"/>
          <w:sz w:val="18"/>
          <w:szCs w:val="18"/>
        </w:rPr>
        <w:t>12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89DDFF"/>
          <w:sz w:val="18"/>
          <w:szCs w:val="18"/>
        </w:rPr>
        <w:t>10</w:t>
      </w:r>
      <w:r w:rsidRPr="0043078F">
        <w:rPr>
          <w:rFonts w:ascii="Consolas" w:hAnsi="Consolas" w:cs="Times New Roman"/>
          <w:color w:val="939DA5"/>
          <w:sz w:val="18"/>
          <w:szCs w:val="18"/>
        </w:rPr>
        <w:t>))</w:t>
      </w:r>
    </w:p>
    <w:p w14:paraId="4B0EB5FA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sns.heatmap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cov_matrix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cmap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sns.cubehelix_palette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as_cmap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FFA763"/>
          <w:sz w:val="18"/>
          <w:szCs w:val="18"/>
        </w:rPr>
        <w:t>True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), 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annot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FFA763"/>
          <w:sz w:val="18"/>
          <w:szCs w:val="18"/>
        </w:rPr>
        <w:t>True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fmt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5BEC95"/>
          <w:sz w:val="18"/>
          <w:szCs w:val="18"/>
        </w:rPr>
        <w:t>".1f"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0E6807FF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plt.savefig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5BEC95"/>
          <w:sz w:val="18"/>
          <w:szCs w:val="18"/>
        </w:rPr>
        <w:t>'cov_matrix.png'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480782C0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632FD3AB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plt.figure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figsize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89DDFF"/>
          <w:sz w:val="18"/>
          <w:szCs w:val="18"/>
        </w:rPr>
        <w:t>10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89DDFF"/>
          <w:sz w:val="18"/>
          <w:szCs w:val="18"/>
        </w:rPr>
        <w:t>8</w:t>
      </w:r>
      <w:r w:rsidRPr="0043078F">
        <w:rPr>
          <w:rFonts w:ascii="Consolas" w:hAnsi="Consolas" w:cs="Times New Roman"/>
          <w:color w:val="939DA5"/>
          <w:sz w:val="18"/>
          <w:szCs w:val="18"/>
        </w:rPr>
        <w:t>))</w:t>
      </w:r>
    </w:p>
    <w:p w14:paraId="3CD831BF" w14:textId="0253AA6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sns.heatmap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corr_matrix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cmap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sns.cubehelix_palette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as_cmap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FFA763"/>
          <w:sz w:val="18"/>
          <w:szCs w:val="18"/>
        </w:rPr>
        <w:t>True</w:t>
      </w:r>
      <w:r w:rsidRPr="0043078F">
        <w:rPr>
          <w:rFonts w:ascii="Consolas" w:hAnsi="Consolas" w:cs="Times New Roman"/>
          <w:color w:val="939DA5"/>
          <w:sz w:val="18"/>
          <w:szCs w:val="18"/>
        </w:rPr>
        <w:t>),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annot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FFA763"/>
          <w:sz w:val="18"/>
          <w:szCs w:val="18"/>
        </w:rPr>
        <w:t>True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fmt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5BEC95"/>
          <w:sz w:val="18"/>
          <w:szCs w:val="18"/>
        </w:rPr>
        <w:t>".1f"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4CF93212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plt.savefig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5BEC95"/>
          <w:sz w:val="18"/>
          <w:szCs w:val="18"/>
        </w:rPr>
        <w:t>'corr_matrix.png'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0F02B389" w14:textId="77777777" w:rsidR="0043078F" w:rsidRPr="0043078F" w:rsidRDefault="0043078F" w:rsidP="0043078F">
      <w:pPr>
        <w:shd w:val="clear" w:color="auto" w:fill="232A2F"/>
        <w:bidi w:val="0"/>
        <w:spacing w:after="240"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75AE3DD2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89DDFF"/>
          <w:sz w:val="18"/>
          <w:szCs w:val="18"/>
        </w:rPr>
        <w:t>print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89DDFF"/>
          <w:sz w:val="18"/>
          <w:szCs w:val="18"/>
        </w:rPr>
        <w:t>len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))</w:t>
      </w:r>
    </w:p>
    <w:p w14:paraId="3886A431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threshold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89DDFF"/>
          <w:sz w:val="18"/>
          <w:szCs w:val="18"/>
        </w:rPr>
        <w:t>0.8</w:t>
      </w:r>
    </w:p>
    <w:p w14:paraId="2055ABDE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corr_features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gramStart"/>
      <w:r w:rsidRPr="0043078F">
        <w:rPr>
          <w:rFonts w:ascii="Consolas" w:hAnsi="Consolas" w:cs="Times New Roman"/>
          <w:color w:val="89DDFF"/>
          <w:sz w:val="18"/>
          <w:szCs w:val="18"/>
        </w:rPr>
        <w:t>set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11AF22BE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BA8EF7"/>
          <w:sz w:val="18"/>
          <w:szCs w:val="18"/>
        </w:rPr>
        <w:t>for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i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in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89DDFF"/>
          <w:sz w:val="18"/>
          <w:szCs w:val="18"/>
        </w:rPr>
        <w:t>range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89DDFF"/>
          <w:sz w:val="18"/>
          <w:szCs w:val="18"/>
        </w:rPr>
        <w:t>len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matrix.columns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)):</w:t>
      </w:r>
    </w:p>
    <w:p w14:paraId="06D48441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</w:t>
      </w:r>
      <w:r w:rsidRPr="0043078F">
        <w:rPr>
          <w:rFonts w:ascii="Consolas" w:hAnsi="Consolas" w:cs="Times New Roman"/>
          <w:color w:val="BA8EF7"/>
          <w:sz w:val="18"/>
          <w:szCs w:val="18"/>
        </w:rPr>
        <w:t>for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j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in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89DDFF"/>
          <w:sz w:val="18"/>
          <w:szCs w:val="18"/>
        </w:rPr>
        <w:t>range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i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):</w:t>
      </w:r>
    </w:p>
    <w:p w14:paraId="21E2720E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if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gramStart"/>
      <w:r w:rsidRPr="0043078F">
        <w:rPr>
          <w:rFonts w:ascii="Consolas" w:hAnsi="Consolas" w:cs="Times New Roman"/>
          <w:color w:val="89DDFF"/>
          <w:sz w:val="18"/>
          <w:szCs w:val="18"/>
        </w:rPr>
        <w:t>abs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corr_matrix.iloc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i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j]) </w:t>
      </w:r>
      <w:r w:rsidRPr="0043078F">
        <w:rPr>
          <w:rFonts w:ascii="Consolas" w:hAnsi="Consolas" w:cs="Times New Roman"/>
          <w:color w:val="FFFFFF"/>
          <w:sz w:val="18"/>
          <w:szCs w:val="18"/>
        </w:rPr>
        <w:t>&gt;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threshold:</w:t>
      </w:r>
    </w:p>
    <w:p w14:paraId="073E3EA8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   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colname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matrix.columns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i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]</w:t>
      </w:r>
    </w:p>
    <w:p w14:paraId="79F67604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   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corr_features.add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colname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7F1A6020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   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if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colname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in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:</w:t>
      </w:r>
    </w:p>
    <w:p w14:paraId="31E6A263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        </w:t>
      </w:r>
      <w:r w:rsidRPr="0043078F">
        <w:rPr>
          <w:rFonts w:ascii="Consolas" w:hAnsi="Consolas" w:cs="Times New Roman"/>
          <w:color w:val="89DDFF"/>
          <w:sz w:val="18"/>
          <w:szCs w:val="18"/>
        </w:rPr>
        <w:t>print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colname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77F0860E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        </w:t>
      </w:r>
      <w:r w:rsidRPr="0043078F">
        <w:rPr>
          <w:rFonts w:ascii="Consolas" w:hAnsi="Consolas" w:cs="Times New Roman"/>
          <w:color w:val="BA8EF7"/>
          <w:sz w:val="18"/>
          <w:szCs w:val="18"/>
        </w:rPr>
        <w:t>del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colname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]</w:t>
      </w:r>
    </w:p>
    <w:p w14:paraId="6153BBF9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89DDFF"/>
          <w:sz w:val="18"/>
          <w:szCs w:val="18"/>
        </w:rPr>
        <w:t>print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89DDFF"/>
          <w:sz w:val="18"/>
          <w:szCs w:val="18"/>
        </w:rPr>
        <w:t>len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adult_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))</w:t>
      </w:r>
    </w:p>
    <w:p w14:paraId="645F2715" w14:textId="77777777" w:rsidR="0043078F" w:rsidRPr="0043078F" w:rsidRDefault="0043078F" w:rsidP="0043078F">
      <w:pPr>
        <w:shd w:val="clear" w:color="auto" w:fill="232A2F"/>
        <w:bidi w:val="0"/>
        <w:spacing w:after="240"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316B327D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corr_matrix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data.corr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()</w:t>
      </w:r>
    </w:p>
    <w:p w14:paraId="787CA16D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89DDFF"/>
          <w:sz w:val="18"/>
          <w:szCs w:val="18"/>
        </w:rPr>
        <w:t>print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89DDFF"/>
          <w:sz w:val="18"/>
          <w:szCs w:val="18"/>
        </w:rPr>
        <w:t>len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))</w:t>
      </w:r>
    </w:p>
    <w:p w14:paraId="6049BF64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threshold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89DDFF"/>
          <w:sz w:val="18"/>
          <w:szCs w:val="18"/>
        </w:rPr>
        <w:t>0.8</w:t>
      </w:r>
    </w:p>
    <w:p w14:paraId="084055A5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corr_features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gramStart"/>
      <w:r w:rsidRPr="0043078F">
        <w:rPr>
          <w:rFonts w:ascii="Consolas" w:hAnsi="Consolas" w:cs="Times New Roman"/>
          <w:color w:val="89DDFF"/>
          <w:sz w:val="18"/>
          <w:szCs w:val="18"/>
        </w:rPr>
        <w:t>set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27224727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BA8EF7"/>
          <w:sz w:val="18"/>
          <w:szCs w:val="18"/>
        </w:rPr>
        <w:t>for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i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in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89DDFF"/>
          <w:sz w:val="18"/>
          <w:szCs w:val="18"/>
        </w:rPr>
        <w:t>range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89DDFF"/>
          <w:sz w:val="18"/>
          <w:szCs w:val="18"/>
        </w:rPr>
        <w:t>len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matrix.columns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)):</w:t>
      </w:r>
    </w:p>
    <w:p w14:paraId="69105D16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</w:t>
      </w:r>
      <w:r w:rsidRPr="0043078F">
        <w:rPr>
          <w:rFonts w:ascii="Consolas" w:hAnsi="Consolas" w:cs="Times New Roman"/>
          <w:color w:val="BA8EF7"/>
          <w:sz w:val="18"/>
          <w:szCs w:val="18"/>
        </w:rPr>
        <w:t>for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j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in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89DDFF"/>
          <w:sz w:val="18"/>
          <w:szCs w:val="18"/>
        </w:rPr>
        <w:t>range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i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):</w:t>
      </w:r>
    </w:p>
    <w:p w14:paraId="33CFFE7E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if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gramStart"/>
      <w:r w:rsidRPr="0043078F">
        <w:rPr>
          <w:rFonts w:ascii="Consolas" w:hAnsi="Consolas" w:cs="Times New Roman"/>
          <w:color w:val="89DDFF"/>
          <w:sz w:val="18"/>
          <w:szCs w:val="18"/>
        </w:rPr>
        <w:t>abs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corr_matrix.iloc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i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j]) </w:t>
      </w:r>
      <w:r w:rsidRPr="0043078F">
        <w:rPr>
          <w:rFonts w:ascii="Consolas" w:hAnsi="Consolas" w:cs="Times New Roman"/>
          <w:color w:val="FFFFFF"/>
          <w:sz w:val="18"/>
          <w:szCs w:val="18"/>
        </w:rPr>
        <w:t>&gt;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threshold:</w:t>
      </w:r>
    </w:p>
    <w:p w14:paraId="4D62F805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   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colname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matrix.columns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i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]</w:t>
      </w:r>
    </w:p>
    <w:p w14:paraId="68D1C642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lastRenderedPageBreak/>
        <w:t xml:space="preserve">           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corr_features.add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colname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52AFC823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   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if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colname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r w:rsidRPr="0043078F">
        <w:rPr>
          <w:rFonts w:ascii="Consolas" w:hAnsi="Consolas" w:cs="Times New Roman"/>
          <w:color w:val="BA8EF7"/>
          <w:sz w:val="18"/>
          <w:szCs w:val="18"/>
        </w:rPr>
        <w:t>in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:</w:t>
      </w:r>
    </w:p>
    <w:p w14:paraId="3C9DD1B7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        </w:t>
      </w:r>
      <w:r w:rsidRPr="0043078F">
        <w:rPr>
          <w:rFonts w:ascii="Consolas" w:hAnsi="Consolas" w:cs="Times New Roman"/>
          <w:color w:val="89DDFF"/>
          <w:sz w:val="18"/>
          <w:szCs w:val="18"/>
        </w:rPr>
        <w:t>print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colname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0D831BA5" w14:textId="77777777" w:rsid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                </w:t>
      </w:r>
      <w:r w:rsidRPr="0043078F">
        <w:rPr>
          <w:rFonts w:ascii="Consolas" w:hAnsi="Consolas" w:cs="Times New Roman"/>
          <w:color w:val="BA8EF7"/>
          <w:sz w:val="18"/>
          <w:szCs w:val="18"/>
        </w:rPr>
        <w:t>del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 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numeric_data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[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colname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]</w:t>
      </w:r>
    </w:p>
    <w:p w14:paraId="0FD9B48A" w14:textId="77777777" w:rsidR="002E154E" w:rsidRPr="0043078F" w:rsidRDefault="002E154E" w:rsidP="002E154E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</w:p>
    <w:p w14:paraId="79C84B53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r w:rsidRPr="0043078F">
        <w:rPr>
          <w:rFonts w:ascii="Consolas" w:hAnsi="Consolas" w:cs="Times New Roman"/>
          <w:color w:val="89DDFF"/>
          <w:sz w:val="18"/>
          <w:szCs w:val="18"/>
        </w:rPr>
        <w:t>print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89DDFF"/>
          <w:sz w:val="18"/>
          <w:szCs w:val="18"/>
        </w:rPr>
        <w:t>len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numeric_</w:t>
      </w:r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data.columns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))</w:t>
      </w:r>
    </w:p>
    <w:p w14:paraId="13FEACCF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plt.figure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figsize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89DDFF"/>
          <w:sz w:val="18"/>
          <w:szCs w:val="18"/>
        </w:rPr>
        <w:t>10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r w:rsidRPr="0043078F">
        <w:rPr>
          <w:rFonts w:ascii="Consolas" w:hAnsi="Consolas" w:cs="Times New Roman"/>
          <w:color w:val="89DDFF"/>
          <w:sz w:val="18"/>
          <w:szCs w:val="18"/>
        </w:rPr>
        <w:t>8</w:t>
      </w:r>
      <w:r w:rsidRPr="0043078F">
        <w:rPr>
          <w:rFonts w:ascii="Consolas" w:hAnsi="Consolas" w:cs="Times New Roman"/>
          <w:color w:val="939DA5"/>
          <w:sz w:val="18"/>
          <w:szCs w:val="18"/>
        </w:rPr>
        <w:t>))</w:t>
      </w:r>
    </w:p>
    <w:p w14:paraId="2C384C34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sns.heatmap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corr_matrix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cmap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proofErr w:type="spellStart"/>
      <w:r w:rsidRPr="0043078F">
        <w:rPr>
          <w:rFonts w:ascii="Consolas" w:hAnsi="Consolas" w:cs="Times New Roman"/>
          <w:color w:val="939DA5"/>
          <w:sz w:val="18"/>
          <w:szCs w:val="18"/>
        </w:rPr>
        <w:t>sns.cubehelix_palette</w:t>
      </w:r>
      <w:proofErr w:type="spell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as_cmap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FFA763"/>
          <w:sz w:val="18"/>
          <w:szCs w:val="18"/>
        </w:rPr>
        <w:t>True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), 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annot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FFA763"/>
          <w:sz w:val="18"/>
          <w:szCs w:val="18"/>
        </w:rPr>
        <w:t>True</w:t>
      </w:r>
      <w:r w:rsidRPr="0043078F">
        <w:rPr>
          <w:rFonts w:ascii="Consolas" w:hAnsi="Consolas" w:cs="Times New Roman"/>
          <w:color w:val="939DA5"/>
          <w:sz w:val="18"/>
          <w:szCs w:val="18"/>
        </w:rPr>
        <w:t xml:space="preserve">, </w:t>
      </w:r>
      <w:proofErr w:type="spellStart"/>
      <w:r w:rsidRPr="0043078F">
        <w:rPr>
          <w:rFonts w:ascii="Consolas" w:hAnsi="Consolas" w:cs="Times New Roman"/>
          <w:color w:val="D979B5"/>
          <w:sz w:val="18"/>
          <w:szCs w:val="18"/>
        </w:rPr>
        <w:t>fmt</w:t>
      </w:r>
      <w:proofErr w:type="spellEnd"/>
      <w:r w:rsidRPr="0043078F">
        <w:rPr>
          <w:rFonts w:ascii="Consolas" w:hAnsi="Consolas" w:cs="Times New Roman"/>
          <w:color w:val="FFFFFF"/>
          <w:sz w:val="18"/>
          <w:szCs w:val="18"/>
        </w:rPr>
        <w:t>=</w:t>
      </w:r>
      <w:r w:rsidRPr="0043078F">
        <w:rPr>
          <w:rFonts w:ascii="Consolas" w:hAnsi="Consolas" w:cs="Times New Roman"/>
          <w:color w:val="5BEC95"/>
          <w:sz w:val="18"/>
          <w:szCs w:val="18"/>
        </w:rPr>
        <w:t>".1f"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06D039EA" w14:textId="77777777" w:rsidR="0043078F" w:rsidRPr="0043078F" w:rsidRDefault="0043078F" w:rsidP="0043078F">
      <w:pPr>
        <w:shd w:val="clear" w:color="auto" w:fill="232A2F"/>
        <w:bidi w:val="0"/>
        <w:spacing w:line="285" w:lineRule="atLeast"/>
        <w:jc w:val="left"/>
        <w:rPr>
          <w:rFonts w:ascii="Consolas" w:hAnsi="Consolas" w:cs="Times New Roman"/>
          <w:color w:val="939DA5"/>
          <w:sz w:val="18"/>
          <w:szCs w:val="18"/>
        </w:rPr>
      </w:pPr>
      <w:proofErr w:type="spellStart"/>
      <w:proofErr w:type="gramStart"/>
      <w:r w:rsidRPr="0043078F">
        <w:rPr>
          <w:rFonts w:ascii="Consolas" w:hAnsi="Consolas" w:cs="Times New Roman"/>
          <w:color w:val="939DA5"/>
          <w:sz w:val="18"/>
          <w:szCs w:val="18"/>
        </w:rPr>
        <w:t>plt.savefig</w:t>
      </w:r>
      <w:proofErr w:type="spellEnd"/>
      <w:proofErr w:type="gramEnd"/>
      <w:r w:rsidRPr="0043078F">
        <w:rPr>
          <w:rFonts w:ascii="Consolas" w:hAnsi="Consolas" w:cs="Times New Roman"/>
          <w:color w:val="939DA5"/>
          <w:sz w:val="18"/>
          <w:szCs w:val="18"/>
        </w:rPr>
        <w:t>(</w:t>
      </w:r>
      <w:r w:rsidRPr="0043078F">
        <w:rPr>
          <w:rFonts w:ascii="Consolas" w:hAnsi="Consolas" w:cs="Times New Roman"/>
          <w:color w:val="5BEC95"/>
          <w:sz w:val="18"/>
          <w:szCs w:val="18"/>
        </w:rPr>
        <w:t>'corr_matrix_num.png'</w:t>
      </w:r>
      <w:r w:rsidRPr="0043078F">
        <w:rPr>
          <w:rFonts w:ascii="Consolas" w:hAnsi="Consolas" w:cs="Times New Roman"/>
          <w:color w:val="939DA5"/>
          <w:sz w:val="18"/>
          <w:szCs w:val="18"/>
        </w:rPr>
        <w:t>)</w:t>
      </w:r>
    </w:p>
    <w:p w14:paraId="1A519010" w14:textId="77777777" w:rsidR="00A872D1" w:rsidRPr="0043078F" w:rsidRDefault="00A872D1" w:rsidP="00A872D1">
      <w:pPr>
        <w:rPr>
          <w:lang w:bidi="fa-IR"/>
        </w:rPr>
      </w:pPr>
    </w:p>
    <w:sectPr w:rsidR="00A872D1" w:rsidRPr="0043078F" w:rsidSect="00FE130E">
      <w:footerReference w:type="default" r:id="rId13"/>
      <w:footnotePr>
        <w:numRestart w:val="eachPage"/>
      </w:footnotePr>
      <w:endnotePr>
        <w:numFmt w:val="decimal"/>
      </w:endnotePr>
      <w:type w:val="continuous"/>
      <w:pgSz w:w="11907" w:h="16839"/>
      <w:pgMar w:top="1418" w:right="1418" w:bottom="1134" w:left="1418" w:header="720" w:footer="567" w:gutter="284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8B351" w14:textId="77777777" w:rsidR="00A90CC9" w:rsidRPr="00213560" w:rsidRDefault="00A90CC9" w:rsidP="00213560">
      <w:pPr>
        <w:bidi w:val="0"/>
        <w:rPr>
          <w:sz w:val="2"/>
          <w:lang w:bidi="fa-IR"/>
        </w:rPr>
      </w:pPr>
    </w:p>
  </w:endnote>
  <w:endnote w:type="continuationSeparator" w:id="0">
    <w:p w14:paraId="68B465D2" w14:textId="77777777" w:rsidR="00A90CC9" w:rsidRPr="008A3624" w:rsidRDefault="00A90CC9" w:rsidP="008A3624">
      <w:pPr>
        <w:bidi w:val="0"/>
        <w:rPr>
          <w:sz w:val="4"/>
          <w:lang w:bidi="fa-IR"/>
        </w:rPr>
      </w:pPr>
    </w:p>
  </w:endnote>
  <w:endnote w:type="continuationNotice" w:id="1">
    <w:p w14:paraId="4EEA8AE2" w14:textId="77777777" w:rsidR="00A90CC9" w:rsidRPr="008A3624" w:rsidRDefault="00A90CC9" w:rsidP="008A3624">
      <w:pPr>
        <w:bidi w:val="0"/>
        <w:rPr>
          <w:sz w:val="4"/>
          <w:lang w:bidi="fa-IR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altName w:val="Arial"/>
    <w:charset w:val="B2"/>
    <w:family w:val="auto"/>
    <w:pitch w:val="variable"/>
    <w:sig w:usb0="00002000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Nazanin">
    <w:altName w:val="Times New Roman"/>
    <w:panose1 w:val="00000000000000000000"/>
    <w:charset w:val="00"/>
    <w:family w:val="roman"/>
    <w:notTrueType/>
    <w:pitch w:val="default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59730322"/>
      <w:docPartObj>
        <w:docPartGallery w:val="Page Numbers (Bottom of Page)"/>
        <w:docPartUnique/>
      </w:docPartObj>
    </w:sdtPr>
    <w:sdtContent>
      <w:p w14:paraId="435DA82C" w14:textId="77777777" w:rsidR="00C82487" w:rsidRDefault="00C82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64</w:t>
        </w:r>
        <w:r>
          <w:rPr>
            <w:noProof/>
          </w:rPr>
          <w:fldChar w:fldCharType="end"/>
        </w:r>
      </w:p>
    </w:sdtContent>
  </w:sdt>
  <w:p w14:paraId="7B098283" w14:textId="77777777" w:rsidR="00C82487" w:rsidRDefault="00C82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AF602" w14:textId="77777777" w:rsidR="00C82487" w:rsidRDefault="00C82487" w:rsidP="00F75DE1">
    <w:pPr>
      <w:pStyle w:val="Footer"/>
      <w:tabs>
        <w:tab w:val="clear" w:pos="4320"/>
        <w:tab w:val="clear" w:pos="8640"/>
      </w:tabs>
      <w:jc w:val="center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1D25C" w14:textId="77777777" w:rsidR="00A90CC9" w:rsidRDefault="00A90CC9" w:rsidP="00213560">
      <w:pPr>
        <w:bidi w:val="0"/>
        <w:jc w:val="left"/>
      </w:pPr>
      <w:r>
        <w:separator/>
      </w:r>
    </w:p>
  </w:footnote>
  <w:footnote w:type="continuationSeparator" w:id="0">
    <w:p w14:paraId="1F65C761" w14:textId="77777777" w:rsidR="00A90CC9" w:rsidRDefault="00A90CC9" w:rsidP="008A3624">
      <w:pPr>
        <w:bidi w:val="0"/>
        <w:rPr>
          <w:lang w:bidi="fa-IR"/>
        </w:rPr>
      </w:pPr>
      <w:r>
        <w:continuationSeparator/>
      </w:r>
    </w:p>
  </w:footnote>
  <w:footnote w:type="continuationNotice" w:id="1">
    <w:p w14:paraId="442DB91E" w14:textId="77777777" w:rsidR="00A90CC9" w:rsidRDefault="00A90CC9" w:rsidP="008A3624">
      <w:pPr>
        <w:bidi w:val="0"/>
        <w:rPr>
          <w:lang w:bidi="fa-IR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1FC"/>
    <w:multiLevelType w:val="multilevel"/>
    <w:tmpl w:val="9E4E8798"/>
    <w:lvl w:ilvl="0">
      <w:start w:val="1"/>
      <w:numFmt w:val="decimal"/>
      <w:pStyle w:val="Heading1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-%1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3-%2-%1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-%3-%2-%1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CC3DE8"/>
    <w:multiLevelType w:val="multilevel"/>
    <w:tmpl w:val="B2BA04DC"/>
    <w:numStyleLink w:val="NormalNumbered"/>
  </w:abstractNum>
  <w:abstractNum w:abstractNumId="2" w15:restartNumberingAfterBreak="0">
    <w:nsid w:val="00FE3B97"/>
    <w:multiLevelType w:val="multilevel"/>
    <w:tmpl w:val="A8A8E644"/>
    <w:lvl w:ilvl="0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Nazanin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6405A"/>
    <w:multiLevelType w:val="multilevel"/>
    <w:tmpl w:val="B2BA04DC"/>
    <w:styleLink w:val="NormalNumbered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Nazanin"/>
        <w:sz w:val="24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0D07A4"/>
    <w:multiLevelType w:val="hybridMultilevel"/>
    <w:tmpl w:val="81FABF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80063F"/>
    <w:multiLevelType w:val="hybridMultilevel"/>
    <w:tmpl w:val="9E6C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F598A"/>
    <w:multiLevelType w:val="hybridMultilevel"/>
    <w:tmpl w:val="7A3267D8"/>
    <w:lvl w:ilvl="0" w:tplc="309633EC">
      <w:start w:val="1"/>
      <w:numFmt w:val="bullet"/>
      <w:lvlText w:val=""/>
      <w:lvlJc w:val="left"/>
      <w:pPr>
        <w:ind w:left="13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7" w15:restartNumberingAfterBreak="0">
    <w:nsid w:val="15477775"/>
    <w:multiLevelType w:val="hybridMultilevel"/>
    <w:tmpl w:val="50C0341E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8" w15:restartNumberingAfterBreak="0">
    <w:nsid w:val="18D12DA0"/>
    <w:multiLevelType w:val="hybridMultilevel"/>
    <w:tmpl w:val="28D28618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9" w15:restartNumberingAfterBreak="0">
    <w:nsid w:val="19D712CA"/>
    <w:multiLevelType w:val="hybridMultilevel"/>
    <w:tmpl w:val="22B0146E"/>
    <w:lvl w:ilvl="0" w:tplc="0409000F">
      <w:start w:val="1"/>
      <w:numFmt w:val="decimal"/>
      <w:lvlText w:val="%1."/>
      <w:lvlJc w:val="left"/>
      <w:pPr>
        <w:ind w:left="1009" w:hanging="360"/>
      </w:p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0" w15:restartNumberingAfterBreak="0">
    <w:nsid w:val="1A444A27"/>
    <w:multiLevelType w:val="hybridMultilevel"/>
    <w:tmpl w:val="16921E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1388B"/>
    <w:multiLevelType w:val="hybridMultilevel"/>
    <w:tmpl w:val="CBB80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A5BC1"/>
    <w:multiLevelType w:val="hybridMultilevel"/>
    <w:tmpl w:val="E0D4AD14"/>
    <w:lvl w:ilvl="0" w:tplc="FD00B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901CC"/>
    <w:multiLevelType w:val="hybridMultilevel"/>
    <w:tmpl w:val="57081ED2"/>
    <w:lvl w:ilvl="0" w:tplc="04090011">
      <w:start w:val="1"/>
      <w:numFmt w:val="decimal"/>
      <w:lvlText w:val="%1)"/>
      <w:lvlJc w:val="left"/>
      <w:pPr>
        <w:ind w:left="1009" w:hanging="360"/>
      </w:p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4" w15:restartNumberingAfterBreak="0">
    <w:nsid w:val="23360117"/>
    <w:multiLevelType w:val="hybridMultilevel"/>
    <w:tmpl w:val="FF8EB6E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A6E29"/>
    <w:multiLevelType w:val="hybridMultilevel"/>
    <w:tmpl w:val="5148BF2E"/>
    <w:lvl w:ilvl="0" w:tplc="DF566BBC">
      <w:start w:val="1"/>
      <w:numFmt w:val="decimal"/>
      <w:pStyle w:val="formula"/>
      <w:lvlText w:val="(%1)"/>
      <w:lvlJc w:val="right"/>
      <w:pPr>
        <w:tabs>
          <w:tab w:val="num" w:pos="721"/>
        </w:tabs>
        <w:ind w:left="721" w:hanging="21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C25790"/>
    <w:multiLevelType w:val="hybridMultilevel"/>
    <w:tmpl w:val="E0B4DFF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BA5A27"/>
    <w:multiLevelType w:val="multilevel"/>
    <w:tmpl w:val="599C2474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lvlText w:val="%2-%1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B987E5A"/>
    <w:multiLevelType w:val="hybridMultilevel"/>
    <w:tmpl w:val="E690A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B2EC2"/>
    <w:multiLevelType w:val="hybridMultilevel"/>
    <w:tmpl w:val="2DF2E9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E832FC"/>
    <w:multiLevelType w:val="hybridMultilevel"/>
    <w:tmpl w:val="6CC0939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DA70AF"/>
    <w:multiLevelType w:val="multilevel"/>
    <w:tmpl w:val="90D028FA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lvlText w:val="%2-%1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6C95D38"/>
    <w:multiLevelType w:val="hybridMultilevel"/>
    <w:tmpl w:val="06729B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13035"/>
    <w:multiLevelType w:val="hybridMultilevel"/>
    <w:tmpl w:val="1804BE4C"/>
    <w:lvl w:ilvl="0" w:tplc="04090011">
      <w:start w:val="1"/>
      <w:numFmt w:val="decimal"/>
      <w:lvlText w:val="%1)"/>
      <w:lvlJc w:val="left"/>
      <w:pPr>
        <w:ind w:left="1009" w:hanging="360"/>
      </w:pPr>
    </w:lvl>
    <w:lvl w:ilvl="1" w:tplc="FFFFFFFF" w:tentative="1">
      <w:start w:val="1"/>
      <w:numFmt w:val="lowerLetter"/>
      <w:lvlText w:val="%2."/>
      <w:lvlJc w:val="left"/>
      <w:pPr>
        <w:ind w:left="1729" w:hanging="360"/>
      </w:pPr>
    </w:lvl>
    <w:lvl w:ilvl="2" w:tplc="FFFFFFFF" w:tentative="1">
      <w:start w:val="1"/>
      <w:numFmt w:val="lowerRoman"/>
      <w:lvlText w:val="%3."/>
      <w:lvlJc w:val="right"/>
      <w:pPr>
        <w:ind w:left="2449" w:hanging="180"/>
      </w:pPr>
    </w:lvl>
    <w:lvl w:ilvl="3" w:tplc="FFFFFFFF" w:tentative="1">
      <w:start w:val="1"/>
      <w:numFmt w:val="decimal"/>
      <w:lvlText w:val="%4."/>
      <w:lvlJc w:val="left"/>
      <w:pPr>
        <w:ind w:left="3169" w:hanging="360"/>
      </w:pPr>
    </w:lvl>
    <w:lvl w:ilvl="4" w:tplc="FFFFFFFF" w:tentative="1">
      <w:start w:val="1"/>
      <w:numFmt w:val="lowerLetter"/>
      <w:lvlText w:val="%5."/>
      <w:lvlJc w:val="left"/>
      <w:pPr>
        <w:ind w:left="3889" w:hanging="360"/>
      </w:pPr>
    </w:lvl>
    <w:lvl w:ilvl="5" w:tplc="FFFFFFFF" w:tentative="1">
      <w:start w:val="1"/>
      <w:numFmt w:val="lowerRoman"/>
      <w:lvlText w:val="%6."/>
      <w:lvlJc w:val="right"/>
      <w:pPr>
        <w:ind w:left="4609" w:hanging="180"/>
      </w:pPr>
    </w:lvl>
    <w:lvl w:ilvl="6" w:tplc="FFFFFFFF" w:tentative="1">
      <w:start w:val="1"/>
      <w:numFmt w:val="decimal"/>
      <w:lvlText w:val="%7."/>
      <w:lvlJc w:val="left"/>
      <w:pPr>
        <w:ind w:left="5329" w:hanging="360"/>
      </w:pPr>
    </w:lvl>
    <w:lvl w:ilvl="7" w:tplc="FFFFFFFF" w:tentative="1">
      <w:start w:val="1"/>
      <w:numFmt w:val="lowerLetter"/>
      <w:lvlText w:val="%8."/>
      <w:lvlJc w:val="left"/>
      <w:pPr>
        <w:ind w:left="6049" w:hanging="360"/>
      </w:pPr>
    </w:lvl>
    <w:lvl w:ilvl="8" w:tplc="FFFFFFFF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24" w15:restartNumberingAfterBreak="0">
    <w:nsid w:val="49A20E81"/>
    <w:multiLevelType w:val="hybridMultilevel"/>
    <w:tmpl w:val="5EFC7DC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74767A"/>
    <w:multiLevelType w:val="hybridMultilevel"/>
    <w:tmpl w:val="CE9CE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A758A"/>
    <w:multiLevelType w:val="hybridMultilevel"/>
    <w:tmpl w:val="00D8DB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F6605C"/>
    <w:multiLevelType w:val="multilevel"/>
    <w:tmpl w:val="61580916"/>
    <w:lvl w:ilvl="0">
      <w:start w:val="1"/>
      <w:numFmt w:val="decimal"/>
      <w:pStyle w:val="ListParagraph1"/>
      <w:lvlText w:val="%1-"/>
      <w:lvlJc w:val="left"/>
      <w:pPr>
        <w:ind w:left="720" w:hanging="360"/>
      </w:pPr>
      <w:rPr>
        <w:rFonts w:ascii="Times New Roman" w:hAnsi="Times New Roman" w:cs="Nazanin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B32CD"/>
    <w:multiLevelType w:val="hybridMultilevel"/>
    <w:tmpl w:val="47E0AC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065E10"/>
    <w:multiLevelType w:val="multilevel"/>
    <w:tmpl w:val="E076AC5C"/>
    <w:lvl w:ilvl="0">
      <w:start w:val="1"/>
      <w:numFmt w:val="decimal"/>
      <w:pStyle w:val="a"/>
      <w:suff w:val="space"/>
      <w:lvlText w:val="شکل %1-"/>
      <w:lvlJc w:val="left"/>
      <w:pPr>
        <w:ind w:left="48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5580"/>
        </w:tabs>
        <w:ind w:left="52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40"/>
        </w:tabs>
        <w:ind w:left="57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60"/>
        </w:tabs>
        <w:ind w:left="62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80"/>
        </w:tabs>
        <w:ind w:left="67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740"/>
        </w:tabs>
        <w:ind w:left="72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0"/>
        </w:tabs>
        <w:ind w:left="7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180"/>
        </w:tabs>
        <w:ind w:left="82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540"/>
        </w:tabs>
        <w:ind w:left="8820" w:hanging="1440"/>
      </w:pPr>
      <w:rPr>
        <w:rFonts w:hint="default"/>
      </w:rPr>
    </w:lvl>
  </w:abstractNum>
  <w:abstractNum w:abstractNumId="30" w15:restartNumberingAfterBreak="0">
    <w:nsid w:val="62A47241"/>
    <w:multiLevelType w:val="hybridMultilevel"/>
    <w:tmpl w:val="F238F4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6B34003D"/>
    <w:multiLevelType w:val="hybridMultilevel"/>
    <w:tmpl w:val="A002EAA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FC7895"/>
    <w:multiLevelType w:val="multilevel"/>
    <w:tmpl w:val="8B28128E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lvlText w:val="%2-%1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-%2-%1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D05153C"/>
    <w:multiLevelType w:val="hybridMultilevel"/>
    <w:tmpl w:val="8CAC19BC"/>
    <w:lvl w:ilvl="0" w:tplc="0409000F">
      <w:start w:val="1"/>
      <w:numFmt w:val="decimal"/>
      <w:lvlText w:val="%1."/>
      <w:lvlJc w:val="left"/>
      <w:pPr>
        <w:ind w:left="100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35" w15:restartNumberingAfterBreak="0">
    <w:nsid w:val="6D1C26B8"/>
    <w:multiLevelType w:val="hybridMultilevel"/>
    <w:tmpl w:val="2D381062"/>
    <w:lvl w:ilvl="0" w:tplc="0409000D">
      <w:start w:val="1"/>
      <w:numFmt w:val="bullet"/>
      <w:lvlText w:val=""/>
      <w:lvlJc w:val="left"/>
      <w:pPr>
        <w:ind w:left="10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36" w15:restartNumberingAfterBreak="0">
    <w:nsid w:val="6FF856CC"/>
    <w:multiLevelType w:val="hybridMultilevel"/>
    <w:tmpl w:val="24369B0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2E735E"/>
    <w:multiLevelType w:val="hybridMultilevel"/>
    <w:tmpl w:val="3EC2EF1C"/>
    <w:lvl w:ilvl="0" w:tplc="0409000F">
      <w:start w:val="1"/>
      <w:numFmt w:val="decimal"/>
      <w:lvlText w:val="%1."/>
      <w:lvlJc w:val="left"/>
      <w:pPr>
        <w:ind w:left="1009" w:hanging="360"/>
      </w:p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38" w15:restartNumberingAfterBreak="0">
    <w:nsid w:val="714F3B12"/>
    <w:multiLevelType w:val="hybridMultilevel"/>
    <w:tmpl w:val="0B700306"/>
    <w:lvl w:ilvl="0" w:tplc="309633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71222"/>
    <w:multiLevelType w:val="hybridMultilevel"/>
    <w:tmpl w:val="8BEECB2E"/>
    <w:lvl w:ilvl="0" w:tplc="309633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B36F8"/>
    <w:multiLevelType w:val="hybridMultilevel"/>
    <w:tmpl w:val="0632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F1838"/>
    <w:multiLevelType w:val="hybridMultilevel"/>
    <w:tmpl w:val="AEE037F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6B6AD2"/>
    <w:multiLevelType w:val="hybridMultilevel"/>
    <w:tmpl w:val="6B20063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435D9F"/>
    <w:multiLevelType w:val="hybridMultilevel"/>
    <w:tmpl w:val="C3064A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444413"/>
    <w:multiLevelType w:val="multilevel"/>
    <w:tmpl w:val="915E639A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pStyle w:val="StyleUCSHeading2NotLatinItalic"/>
      <w:lvlText w:val="%1-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 w15:restartNumberingAfterBreak="0">
    <w:nsid w:val="7AC52E64"/>
    <w:multiLevelType w:val="hybridMultilevel"/>
    <w:tmpl w:val="B6C2A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9D6635"/>
    <w:multiLevelType w:val="hybridMultilevel"/>
    <w:tmpl w:val="B3F6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DD6611"/>
    <w:multiLevelType w:val="hybridMultilevel"/>
    <w:tmpl w:val="BF34B46E"/>
    <w:lvl w:ilvl="0" w:tplc="309633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356992">
    <w:abstractNumId w:val="31"/>
  </w:num>
  <w:num w:numId="2" w16cid:durableId="199168120">
    <w:abstractNumId w:val="3"/>
  </w:num>
  <w:num w:numId="3" w16cid:durableId="1467889644">
    <w:abstractNumId w:val="44"/>
  </w:num>
  <w:num w:numId="4" w16cid:durableId="1644658398">
    <w:abstractNumId w:val="27"/>
    <w:lvlOverride w:ilvl="0">
      <w:lvl w:ilvl="0">
        <w:start w:val="1"/>
        <w:numFmt w:val="decimal"/>
        <w:pStyle w:val="ListParagraph1"/>
        <w:lvlText w:val="%1-"/>
        <w:lvlJc w:val="left"/>
        <w:pPr>
          <w:ind w:left="720" w:hanging="360"/>
        </w:pPr>
        <w:rPr>
          <w:rFonts w:ascii="Times New Roman" w:hAnsi="Times New Roman" w:cs="Nazanin"/>
          <w:sz w:val="24"/>
          <w:szCs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858565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859946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8234165">
    <w:abstractNumId w:val="15"/>
  </w:num>
  <w:num w:numId="8" w16cid:durableId="1753426170">
    <w:abstractNumId w:val="29"/>
  </w:num>
  <w:num w:numId="9" w16cid:durableId="58191332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4892260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19271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659355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84712411">
    <w:abstractNumId w:val="25"/>
  </w:num>
  <w:num w:numId="14" w16cid:durableId="1449617563">
    <w:abstractNumId w:val="47"/>
  </w:num>
  <w:num w:numId="15" w16cid:durableId="1362315927">
    <w:abstractNumId w:val="38"/>
  </w:num>
  <w:num w:numId="16" w16cid:durableId="1060641367">
    <w:abstractNumId w:val="12"/>
  </w:num>
  <w:num w:numId="17" w16cid:durableId="1626698936">
    <w:abstractNumId w:val="18"/>
  </w:num>
  <w:num w:numId="18" w16cid:durableId="1162770064">
    <w:abstractNumId w:val="40"/>
  </w:num>
  <w:num w:numId="19" w16cid:durableId="1488472347">
    <w:abstractNumId w:val="46"/>
  </w:num>
  <w:num w:numId="20" w16cid:durableId="724916554">
    <w:abstractNumId w:val="8"/>
  </w:num>
  <w:num w:numId="21" w16cid:durableId="1306467052">
    <w:abstractNumId w:val="7"/>
  </w:num>
  <w:num w:numId="22" w16cid:durableId="1578247773">
    <w:abstractNumId w:val="34"/>
  </w:num>
  <w:num w:numId="23" w16cid:durableId="2064597397">
    <w:abstractNumId w:val="35"/>
  </w:num>
  <w:num w:numId="24" w16cid:durableId="46731178">
    <w:abstractNumId w:val="5"/>
  </w:num>
  <w:num w:numId="25" w16cid:durableId="610744216">
    <w:abstractNumId w:val="45"/>
  </w:num>
  <w:num w:numId="26" w16cid:durableId="1738898911">
    <w:abstractNumId w:val="26"/>
  </w:num>
  <w:num w:numId="27" w16cid:durableId="1615286283">
    <w:abstractNumId w:val="24"/>
  </w:num>
  <w:num w:numId="28" w16cid:durableId="393700128">
    <w:abstractNumId w:val="19"/>
  </w:num>
  <w:num w:numId="29" w16cid:durableId="1779057588">
    <w:abstractNumId w:val="16"/>
  </w:num>
  <w:num w:numId="30" w16cid:durableId="753160056">
    <w:abstractNumId w:val="20"/>
  </w:num>
  <w:num w:numId="31" w16cid:durableId="1507135277">
    <w:abstractNumId w:val="32"/>
  </w:num>
  <w:num w:numId="32" w16cid:durableId="1724517997">
    <w:abstractNumId w:val="41"/>
  </w:num>
  <w:num w:numId="33" w16cid:durableId="1238133423">
    <w:abstractNumId w:val="4"/>
  </w:num>
  <w:num w:numId="34" w16cid:durableId="830874795">
    <w:abstractNumId w:val="42"/>
  </w:num>
  <w:num w:numId="35" w16cid:durableId="217129396">
    <w:abstractNumId w:val="10"/>
  </w:num>
  <w:num w:numId="36" w16cid:durableId="1931818144">
    <w:abstractNumId w:val="6"/>
  </w:num>
  <w:num w:numId="37" w16cid:durableId="900287830">
    <w:abstractNumId w:val="39"/>
  </w:num>
  <w:num w:numId="38" w16cid:durableId="432675567">
    <w:abstractNumId w:val="22"/>
  </w:num>
  <w:num w:numId="39" w16cid:durableId="1716157633">
    <w:abstractNumId w:val="43"/>
  </w:num>
  <w:num w:numId="40" w16cid:durableId="607005076">
    <w:abstractNumId w:val="9"/>
  </w:num>
  <w:num w:numId="41" w16cid:durableId="1404378963">
    <w:abstractNumId w:val="30"/>
  </w:num>
  <w:num w:numId="42" w16cid:durableId="1434983544">
    <w:abstractNumId w:val="14"/>
  </w:num>
  <w:num w:numId="43" w16cid:durableId="2015838338">
    <w:abstractNumId w:val="28"/>
  </w:num>
  <w:num w:numId="44" w16cid:durableId="2094743208">
    <w:abstractNumId w:val="11"/>
  </w:num>
  <w:num w:numId="45" w16cid:durableId="1669479242">
    <w:abstractNumId w:val="21"/>
  </w:num>
  <w:num w:numId="46" w16cid:durableId="1034383097">
    <w:abstractNumId w:val="17"/>
  </w:num>
  <w:num w:numId="47" w16cid:durableId="1204632648">
    <w:abstractNumId w:val="33"/>
  </w:num>
  <w:num w:numId="48" w16cid:durableId="1502358467">
    <w:abstractNumId w:val="0"/>
  </w:num>
  <w:num w:numId="49" w16cid:durableId="1339112532">
    <w:abstractNumId w:val="13"/>
  </w:num>
  <w:num w:numId="50" w16cid:durableId="2071419485">
    <w:abstractNumId w:val="36"/>
  </w:num>
  <w:num w:numId="51" w16cid:durableId="36442579">
    <w:abstractNumId w:val="37"/>
  </w:num>
  <w:num w:numId="52" w16cid:durableId="383601121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hideGrammaticalError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Grid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pos w:val="sectEnd"/>
    <w:numFmt w:val="decimal"/>
    <w:endnote w:id="-1"/>
    <w:endnote w:id="0"/>
    <w:endnote w:id="1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CF4"/>
    <w:rsid w:val="000010FB"/>
    <w:rsid w:val="000016AF"/>
    <w:rsid w:val="000017F0"/>
    <w:rsid w:val="00001830"/>
    <w:rsid w:val="00001DFD"/>
    <w:rsid w:val="00004080"/>
    <w:rsid w:val="00006B59"/>
    <w:rsid w:val="00010088"/>
    <w:rsid w:val="000119A7"/>
    <w:rsid w:val="00011D96"/>
    <w:rsid w:val="00017397"/>
    <w:rsid w:val="0002396A"/>
    <w:rsid w:val="0002396F"/>
    <w:rsid w:val="00026869"/>
    <w:rsid w:val="000273B0"/>
    <w:rsid w:val="000311D3"/>
    <w:rsid w:val="00032AA6"/>
    <w:rsid w:val="000337FC"/>
    <w:rsid w:val="00034762"/>
    <w:rsid w:val="00034F30"/>
    <w:rsid w:val="00034F58"/>
    <w:rsid w:val="000351DA"/>
    <w:rsid w:val="00035AC3"/>
    <w:rsid w:val="000378AC"/>
    <w:rsid w:val="00037D67"/>
    <w:rsid w:val="00037DA9"/>
    <w:rsid w:val="00040D93"/>
    <w:rsid w:val="000427CF"/>
    <w:rsid w:val="00042A65"/>
    <w:rsid w:val="00042D33"/>
    <w:rsid w:val="00044409"/>
    <w:rsid w:val="00045CAC"/>
    <w:rsid w:val="0004717B"/>
    <w:rsid w:val="000475E3"/>
    <w:rsid w:val="00047F12"/>
    <w:rsid w:val="00050DE2"/>
    <w:rsid w:val="00052B3D"/>
    <w:rsid w:val="00053A63"/>
    <w:rsid w:val="00054625"/>
    <w:rsid w:val="00054652"/>
    <w:rsid w:val="00056CA1"/>
    <w:rsid w:val="00057E3E"/>
    <w:rsid w:val="00060A41"/>
    <w:rsid w:val="000613A5"/>
    <w:rsid w:val="000617AC"/>
    <w:rsid w:val="0006195F"/>
    <w:rsid w:val="0006269B"/>
    <w:rsid w:val="000644F6"/>
    <w:rsid w:val="000646D0"/>
    <w:rsid w:val="000650E7"/>
    <w:rsid w:val="000651C7"/>
    <w:rsid w:val="00065390"/>
    <w:rsid w:val="00065E73"/>
    <w:rsid w:val="000664CC"/>
    <w:rsid w:val="00066EEA"/>
    <w:rsid w:val="00067975"/>
    <w:rsid w:val="00067EB2"/>
    <w:rsid w:val="00070FCE"/>
    <w:rsid w:val="00071A92"/>
    <w:rsid w:val="00071B43"/>
    <w:rsid w:val="00071B6F"/>
    <w:rsid w:val="00071FD6"/>
    <w:rsid w:val="000726C5"/>
    <w:rsid w:val="00072F40"/>
    <w:rsid w:val="000734D0"/>
    <w:rsid w:val="00073A56"/>
    <w:rsid w:val="00077D26"/>
    <w:rsid w:val="000804E8"/>
    <w:rsid w:val="0008125E"/>
    <w:rsid w:val="00082E64"/>
    <w:rsid w:val="00082EEE"/>
    <w:rsid w:val="00083000"/>
    <w:rsid w:val="000840E6"/>
    <w:rsid w:val="00086281"/>
    <w:rsid w:val="00087BEA"/>
    <w:rsid w:val="00090A86"/>
    <w:rsid w:val="000916DE"/>
    <w:rsid w:val="000916F9"/>
    <w:rsid w:val="000917B2"/>
    <w:rsid w:val="00092CF4"/>
    <w:rsid w:val="00093003"/>
    <w:rsid w:val="00093CF8"/>
    <w:rsid w:val="000944E0"/>
    <w:rsid w:val="00094B4A"/>
    <w:rsid w:val="000958BF"/>
    <w:rsid w:val="000958D1"/>
    <w:rsid w:val="000967DB"/>
    <w:rsid w:val="00097535"/>
    <w:rsid w:val="000A083E"/>
    <w:rsid w:val="000A0BA0"/>
    <w:rsid w:val="000A1773"/>
    <w:rsid w:val="000A1C47"/>
    <w:rsid w:val="000A491C"/>
    <w:rsid w:val="000A6B45"/>
    <w:rsid w:val="000A6B4D"/>
    <w:rsid w:val="000A6F62"/>
    <w:rsid w:val="000A7737"/>
    <w:rsid w:val="000A79C6"/>
    <w:rsid w:val="000B00E8"/>
    <w:rsid w:val="000B0A13"/>
    <w:rsid w:val="000B0E04"/>
    <w:rsid w:val="000B115C"/>
    <w:rsid w:val="000B17E1"/>
    <w:rsid w:val="000B188F"/>
    <w:rsid w:val="000B1F6F"/>
    <w:rsid w:val="000B3ECD"/>
    <w:rsid w:val="000B41B6"/>
    <w:rsid w:val="000B4724"/>
    <w:rsid w:val="000B5756"/>
    <w:rsid w:val="000B5779"/>
    <w:rsid w:val="000B5A34"/>
    <w:rsid w:val="000B6E16"/>
    <w:rsid w:val="000B6EE0"/>
    <w:rsid w:val="000B70E1"/>
    <w:rsid w:val="000C0597"/>
    <w:rsid w:val="000C2679"/>
    <w:rsid w:val="000C2C83"/>
    <w:rsid w:val="000C2EEB"/>
    <w:rsid w:val="000C636C"/>
    <w:rsid w:val="000C68C7"/>
    <w:rsid w:val="000C6B52"/>
    <w:rsid w:val="000D0568"/>
    <w:rsid w:val="000D142D"/>
    <w:rsid w:val="000D17D8"/>
    <w:rsid w:val="000D238F"/>
    <w:rsid w:val="000D3102"/>
    <w:rsid w:val="000D3ED2"/>
    <w:rsid w:val="000D5F5A"/>
    <w:rsid w:val="000D6611"/>
    <w:rsid w:val="000D7088"/>
    <w:rsid w:val="000D7E1A"/>
    <w:rsid w:val="000E032C"/>
    <w:rsid w:val="000E0F58"/>
    <w:rsid w:val="000E0FF4"/>
    <w:rsid w:val="000E2498"/>
    <w:rsid w:val="000E280F"/>
    <w:rsid w:val="000E47EA"/>
    <w:rsid w:val="000E4D83"/>
    <w:rsid w:val="000E501E"/>
    <w:rsid w:val="000E53CB"/>
    <w:rsid w:val="000E59B6"/>
    <w:rsid w:val="000F293C"/>
    <w:rsid w:val="000F3399"/>
    <w:rsid w:val="000F41A4"/>
    <w:rsid w:val="000F41BE"/>
    <w:rsid w:val="000F457D"/>
    <w:rsid w:val="000F4CB0"/>
    <w:rsid w:val="000F507A"/>
    <w:rsid w:val="000F571E"/>
    <w:rsid w:val="000F632A"/>
    <w:rsid w:val="000F71F8"/>
    <w:rsid w:val="001001EC"/>
    <w:rsid w:val="0010068A"/>
    <w:rsid w:val="00102E77"/>
    <w:rsid w:val="0010315B"/>
    <w:rsid w:val="001040C6"/>
    <w:rsid w:val="00104D13"/>
    <w:rsid w:val="00105183"/>
    <w:rsid w:val="0010530D"/>
    <w:rsid w:val="0010600B"/>
    <w:rsid w:val="001071C9"/>
    <w:rsid w:val="0010795E"/>
    <w:rsid w:val="00107EC5"/>
    <w:rsid w:val="0011449D"/>
    <w:rsid w:val="00115C9F"/>
    <w:rsid w:val="001163B5"/>
    <w:rsid w:val="001167A0"/>
    <w:rsid w:val="00117941"/>
    <w:rsid w:val="0012054D"/>
    <w:rsid w:val="00120B9B"/>
    <w:rsid w:val="00121B01"/>
    <w:rsid w:val="001255C6"/>
    <w:rsid w:val="001306DF"/>
    <w:rsid w:val="00131F1A"/>
    <w:rsid w:val="0013265D"/>
    <w:rsid w:val="0013294E"/>
    <w:rsid w:val="00134211"/>
    <w:rsid w:val="001349DA"/>
    <w:rsid w:val="0013614C"/>
    <w:rsid w:val="0013675F"/>
    <w:rsid w:val="00140589"/>
    <w:rsid w:val="00141AEB"/>
    <w:rsid w:val="00145145"/>
    <w:rsid w:val="00146C3D"/>
    <w:rsid w:val="00147367"/>
    <w:rsid w:val="00147808"/>
    <w:rsid w:val="00151109"/>
    <w:rsid w:val="00151F57"/>
    <w:rsid w:val="001521C4"/>
    <w:rsid w:val="001525DA"/>
    <w:rsid w:val="0015330E"/>
    <w:rsid w:val="00153F5C"/>
    <w:rsid w:val="0015625D"/>
    <w:rsid w:val="00161D8A"/>
    <w:rsid w:val="00161EA3"/>
    <w:rsid w:val="00161F2C"/>
    <w:rsid w:val="001620AE"/>
    <w:rsid w:val="00163031"/>
    <w:rsid w:val="001666AD"/>
    <w:rsid w:val="00166AEA"/>
    <w:rsid w:val="00166B65"/>
    <w:rsid w:val="00166DDB"/>
    <w:rsid w:val="001677F0"/>
    <w:rsid w:val="00171889"/>
    <w:rsid w:val="0017262D"/>
    <w:rsid w:val="00172CA6"/>
    <w:rsid w:val="001733CC"/>
    <w:rsid w:val="00174668"/>
    <w:rsid w:val="00175743"/>
    <w:rsid w:val="00177FDA"/>
    <w:rsid w:val="001804EF"/>
    <w:rsid w:val="0018059C"/>
    <w:rsid w:val="00181CE0"/>
    <w:rsid w:val="0018374D"/>
    <w:rsid w:val="00183FB4"/>
    <w:rsid w:val="00184831"/>
    <w:rsid w:val="00184848"/>
    <w:rsid w:val="00185F43"/>
    <w:rsid w:val="00186BA6"/>
    <w:rsid w:val="00187B20"/>
    <w:rsid w:val="00190C5D"/>
    <w:rsid w:val="00190C9D"/>
    <w:rsid w:val="00190E47"/>
    <w:rsid w:val="00192E7D"/>
    <w:rsid w:val="0019343F"/>
    <w:rsid w:val="0019528C"/>
    <w:rsid w:val="001957D5"/>
    <w:rsid w:val="0019792E"/>
    <w:rsid w:val="001A24DB"/>
    <w:rsid w:val="001A34A9"/>
    <w:rsid w:val="001A3C0B"/>
    <w:rsid w:val="001A4094"/>
    <w:rsid w:val="001A4143"/>
    <w:rsid w:val="001A43EC"/>
    <w:rsid w:val="001A588C"/>
    <w:rsid w:val="001A5E27"/>
    <w:rsid w:val="001A68B3"/>
    <w:rsid w:val="001A6A8B"/>
    <w:rsid w:val="001B2085"/>
    <w:rsid w:val="001B2241"/>
    <w:rsid w:val="001B291E"/>
    <w:rsid w:val="001B33CD"/>
    <w:rsid w:val="001B37A1"/>
    <w:rsid w:val="001B44F4"/>
    <w:rsid w:val="001B4740"/>
    <w:rsid w:val="001B539D"/>
    <w:rsid w:val="001B5AB6"/>
    <w:rsid w:val="001B620F"/>
    <w:rsid w:val="001C0298"/>
    <w:rsid w:val="001C097C"/>
    <w:rsid w:val="001C1A4A"/>
    <w:rsid w:val="001C278A"/>
    <w:rsid w:val="001C414E"/>
    <w:rsid w:val="001C453A"/>
    <w:rsid w:val="001C5963"/>
    <w:rsid w:val="001C7970"/>
    <w:rsid w:val="001D1066"/>
    <w:rsid w:val="001D1AB2"/>
    <w:rsid w:val="001D21D9"/>
    <w:rsid w:val="001D2591"/>
    <w:rsid w:val="001D29D4"/>
    <w:rsid w:val="001D38CA"/>
    <w:rsid w:val="001D5659"/>
    <w:rsid w:val="001D5C74"/>
    <w:rsid w:val="001D5D6A"/>
    <w:rsid w:val="001D6B01"/>
    <w:rsid w:val="001D7979"/>
    <w:rsid w:val="001D7C4D"/>
    <w:rsid w:val="001E3654"/>
    <w:rsid w:val="001E38DA"/>
    <w:rsid w:val="001E535F"/>
    <w:rsid w:val="001E5639"/>
    <w:rsid w:val="001E6084"/>
    <w:rsid w:val="001F0E07"/>
    <w:rsid w:val="001F1EFD"/>
    <w:rsid w:val="001F22F3"/>
    <w:rsid w:val="001F3D8C"/>
    <w:rsid w:val="001F4A70"/>
    <w:rsid w:val="001F7233"/>
    <w:rsid w:val="001F7525"/>
    <w:rsid w:val="001F7708"/>
    <w:rsid w:val="001F77E1"/>
    <w:rsid w:val="00200281"/>
    <w:rsid w:val="00200E34"/>
    <w:rsid w:val="00201800"/>
    <w:rsid w:val="00201938"/>
    <w:rsid w:val="00201BF2"/>
    <w:rsid w:val="00203366"/>
    <w:rsid w:val="00203A77"/>
    <w:rsid w:val="00206263"/>
    <w:rsid w:val="0020769F"/>
    <w:rsid w:val="002113D6"/>
    <w:rsid w:val="002117AC"/>
    <w:rsid w:val="002123E1"/>
    <w:rsid w:val="00213560"/>
    <w:rsid w:val="0021360A"/>
    <w:rsid w:val="002141DC"/>
    <w:rsid w:val="002149D5"/>
    <w:rsid w:val="00216814"/>
    <w:rsid w:val="00217548"/>
    <w:rsid w:val="00217D93"/>
    <w:rsid w:val="002204E5"/>
    <w:rsid w:val="00220C92"/>
    <w:rsid w:val="00222121"/>
    <w:rsid w:val="0022246A"/>
    <w:rsid w:val="00223C8F"/>
    <w:rsid w:val="00223DEA"/>
    <w:rsid w:val="00224B78"/>
    <w:rsid w:val="00224D2E"/>
    <w:rsid w:val="00224F60"/>
    <w:rsid w:val="0022517B"/>
    <w:rsid w:val="002307AD"/>
    <w:rsid w:val="00230947"/>
    <w:rsid w:val="002309CD"/>
    <w:rsid w:val="00232723"/>
    <w:rsid w:val="00234910"/>
    <w:rsid w:val="0024203D"/>
    <w:rsid w:val="00243567"/>
    <w:rsid w:val="00243863"/>
    <w:rsid w:val="00243917"/>
    <w:rsid w:val="002439F7"/>
    <w:rsid w:val="00246274"/>
    <w:rsid w:val="00246556"/>
    <w:rsid w:val="00246CF8"/>
    <w:rsid w:val="00250234"/>
    <w:rsid w:val="002515D7"/>
    <w:rsid w:val="002517E5"/>
    <w:rsid w:val="00252819"/>
    <w:rsid w:val="00252C98"/>
    <w:rsid w:val="00253265"/>
    <w:rsid w:val="00253A93"/>
    <w:rsid w:val="002542F7"/>
    <w:rsid w:val="002554FE"/>
    <w:rsid w:val="0025621A"/>
    <w:rsid w:val="00256846"/>
    <w:rsid w:val="00256B27"/>
    <w:rsid w:val="00257519"/>
    <w:rsid w:val="00260544"/>
    <w:rsid w:val="00261409"/>
    <w:rsid w:val="0026276F"/>
    <w:rsid w:val="00264E60"/>
    <w:rsid w:val="00265142"/>
    <w:rsid w:val="002653CD"/>
    <w:rsid w:val="00265873"/>
    <w:rsid w:val="00265BF2"/>
    <w:rsid w:val="0026713D"/>
    <w:rsid w:val="00267962"/>
    <w:rsid w:val="00267B81"/>
    <w:rsid w:val="00267C11"/>
    <w:rsid w:val="00267FB1"/>
    <w:rsid w:val="0027004D"/>
    <w:rsid w:val="00270FCD"/>
    <w:rsid w:val="00271C36"/>
    <w:rsid w:val="0027330D"/>
    <w:rsid w:val="002735BA"/>
    <w:rsid w:val="00273727"/>
    <w:rsid w:val="00274D62"/>
    <w:rsid w:val="00276BBB"/>
    <w:rsid w:val="00277889"/>
    <w:rsid w:val="00280F35"/>
    <w:rsid w:val="00281654"/>
    <w:rsid w:val="00281D2B"/>
    <w:rsid w:val="00285DD8"/>
    <w:rsid w:val="00285E33"/>
    <w:rsid w:val="002903FD"/>
    <w:rsid w:val="00290889"/>
    <w:rsid w:val="00291465"/>
    <w:rsid w:val="00291623"/>
    <w:rsid w:val="00292813"/>
    <w:rsid w:val="0029283A"/>
    <w:rsid w:val="00292F62"/>
    <w:rsid w:val="0029329B"/>
    <w:rsid w:val="002949A3"/>
    <w:rsid w:val="00294B37"/>
    <w:rsid w:val="00297550"/>
    <w:rsid w:val="00297BC9"/>
    <w:rsid w:val="002A0F8A"/>
    <w:rsid w:val="002A32A6"/>
    <w:rsid w:val="002A36D9"/>
    <w:rsid w:val="002A3E43"/>
    <w:rsid w:val="002A66A1"/>
    <w:rsid w:val="002A69E5"/>
    <w:rsid w:val="002B0262"/>
    <w:rsid w:val="002B0C33"/>
    <w:rsid w:val="002B1586"/>
    <w:rsid w:val="002B1587"/>
    <w:rsid w:val="002B1B2A"/>
    <w:rsid w:val="002B2304"/>
    <w:rsid w:val="002B2F92"/>
    <w:rsid w:val="002B430E"/>
    <w:rsid w:val="002B4A2C"/>
    <w:rsid w:val="002B50E9"/>
    <w:rsid w:val="002B585F"/>
    <w:rsid w:val="002B615F"/>
    <w:rsid w:val="002C009D"/>
    <w:rsid w:val="002C0F52"/>
    <w:rsid w:val="002C1CC3"/>
    <w:rsid w:val="002C2E78"/>
    <w:rsid w:val="002C3520"/>
    <w:rsid w:val="002C3530"/>
    <w:rsid w:val="002C3CA6"/>
    <w:rsid w:val="002C3D6E"/>
    <w:rsid w:val="002C4252"/>
    <w:rsid w:val="002C55E0"/>
    <w:rsid w:val="002C61FA"/>
    <w:rsid w:val="002C7456"/>
    <w:rsid w:val="002D086E"/>
    <w:rsid w:val="002D1348"/>
    <w:rsid w:val="002D3F0E"/>
    <w:rsid w:val="002D4090"/>
    <w:rsid w:val="002D5AB7"/>
    <w:rsid w:val="002D743B"/>
    <w:rsid w:val="002D7FEA"/>
    <w:rsid w:val="002E154E"/>
    <w:rsid w:val="002E1665"/>
    <w:rsid w:val="002E2151"/>
    <w:rsid w:val="002E2975"/>
    <w:rsid w:val="002E70AF"/>
    <w:rsid w:val="002F098C"/>
    <w:rsid w:val="002F1FF7"/>
    <w:rsid w:val="002F23E7"/>
    <w:rsid w:val="002F2CF3"/>
    <w:rsid w:val="002F2CF7"/>
    <w:rsid w:val="002F3BE6"/>
    <w:rsid w:val="002F58E9"/>
    <w:rsid w:val="002F65D7"/>
    <w:rsid w:val="002F6ADF"/>
    <w:rsid w:val="002F7582"/>
    <w:rsid w:val="0030061D"/>
    <w:rsid w:val="00300815"/>
    <w:rsid w:val="0030193E"/>
    <w:rsid w:val="00301DE4"/>
    <w:rsid w:val="0030275F"/>
    <w:rsid w:val="00307CB2"/>
    <w:rsid w:val="003109FF"/>
    <w:rsid w:val="00310A3F"/>
    <w:rsid w:val="0031290E"/>
    <w:rsid w:val="003140F5"/>
    <w:rsid w:val="00315FCF"/>
    <w:rsid w:val="00315FF2"/>
    <w:rsid w:val="00317138"/>
    <w:rsid w:val="00317836"/>
    <w:rsid w:val="00317B14"/>
    <w:rsid w:val="003207EC"/>
    <w:rsid w:val="003215AF"/>
    <w:rsid w:val="00321F4A"/>
    <w:rsid w:val="00322EC5"/>
    <w:rsid w:val="00324B6E"/>
    <w:rsid w:val="0032537D"/>
    <w:rsid w:val="00325C7F"/>
    <w:rsid w:val="00330DC5"/>
    <w:rsid w:val="0033358C"/>
    <w:rsid w:val="00336283"/>
    <w:rsid w:val="0033699C"/>
    <w:rsid w:val="00340DD7"/>
    <w:rsid w:val="0034238C"/>
    <w:rsid w:val="00342D57"/>
    <w:rsid w:val="00343131"/>
    <w:rsid w:val="00343BC5"/>
    <w:rsid w:val="00343FC8"/>
    <w:rsid w:val="0034489F"/>
    <w:rsid w:val="00344927"/>
    <w:rsid w:val="00344B90"/>
    <w:rsid w:val="00344B9D"/>
    <w:rsid w:val="00344CE1"/>
    <w:rsid w:val="00344E2F"/>
    <w:rsid w:val="0034586C"/>
    <w:rsid w:val="003459A7"/>
    <w:rsid w:val="00352078"/>
    <w:rsid w:val="00352D50"/>
    <w:rsid w:val="003538B6"/>
    <w:rsid w:val="00353EC7"/>
    <w:rsid w:val="003543AE"/>
    <w:rsid w:val="0035516A"/>
    <w:rsid w:val="003560A2"/>
    <w:rsid w:val="00356C91"/>
    <w:rsid w:val="00357F66"/>
    <w:rsid w:val="00360F7D"/>
    <w:rsid w:val="003611AE"/>
    <w:rsid w:val="00361AB7"/>
    <w:rsid w:val="00361B69"/>
    <w:rsid w:val="00361D13"/>
    <w:rsid w:val="00362624"/>
    <w:rsid w:val="00362B01"/>
    <w:rsid w:val="00362C36"/>
    <w:rsid w:val="00363E71"/>
    <w:rsid w:val="00363F33"/>
    <w:rsid w:val="00364FDE"/>
    <w:rsid w:val="00365460"/>
    <w:rsid w:val="0036585C"/>
    <w:rsid w:val="0036599E"/>
    <w:rsid w:val="00366046"/>
    <w:rsid w:val="00366505"/>
    <w:rsid w:val="00366663"/>
    <w:rsid w:val="00367133"/>
    <w:rsid w:val="00370AAC"/>
    <w:rsid w:val="00371944"/>
    <w:rsid w:val="00374D9B"/>
    <w:rsid w:val="00375624"/>
    <w:rsid w:val="003756D1"/>
    <w:rsid w:val="00376B61"/>
    <w:rsid w:val="003774FC"/>
    <w:rsid w:val="00377773"/>
    <w:rsid w:val="00377A91"/>
    <w:rsid w:val="00377E28"/>
    <w:rsid w:val="00377F21"/>
    <w:rsid w:val="00381F4E"/>
    <w:rsid w:val="0038373A"/>
    <w:rsid w:val="00385C2B"/>
    <w:rsid w:val="00386F54"/>
    <w:rsid w:val="00391298"/>
    <w:rsid w:val="0039236B"/>
    <w:rsid w:val="00394529"/>
    <w:rsid w:val="0039463B"/>
    <w:rsid w:val="003951E1"/>
    <w:rsid w:val="0039554E"/>
    <w:rsid w:val="003959A3"/>
    <w:rsid w:val="0039660C"/>
    <w:rsid w:val="00397ECB"/>
    <w:rsid w:val="003A0170"/>
    <w:rsid w:val="003A302C"/>
    <w:rsid w:val="003A5106"/>
    <w:rsid w:val="003A5947"/>
    <w:rsid w:val="003A6C17"/>
    <w:rsid w:val="003A6FAD"/>
    <w:rsid w:val="003B3C3E"/>
    <w:rsid w:val="003B4C62"/>
    <w:rsid w:val="003B607D"/>
    <w:rsid w:val="003B76F0"/>
    <w:rsid w:val="003B7D39"/>
    <w:rsid w:val="003C0390"/>
    <w:rsid w:val="003C0B04"/>
    <w:rsid w:val="003C22ED"/>
    <w:rsid w:val="003C307D"/>
    <w:rsid w:val="003C337D"/>
    <w:rsid w:val="003C3774"/>
    <w:rsid w:val="003C3A73"/>
    <w:rsid w:val="003C5AE7"/>
    <w:rsid w:val="003C6672"/>
    <w:rsid w:val="003C6813"/>
    <w:rsid w:val="003C7555"/>
    <w:rsid w:val="003D0755"/>
    <w:rsid w:val="003D11B6"/>
    <w:rsid w:val="003D12A9"/>
    <w:rsid w:val="003D13B5"/>
    <w:rsid w:val="003D2479"/>
    <w:rsid w:val="003D2FC3"/>
    <w:rsid w:val="003D30EB"/>
    <w:rsid w:val="003D37AF"/>
    <w:rsid w:val="003D4BD9"/>
    <w:rsid w:val="003D7B39"/>
    <w:rsid w:val="003D7C57"/>
    <w:rsid w:val="003E010B"/>
    <w:rsid w:val="003E1296"/>
    <w:rsid w:val="003E15A6"/>
    <w:rsid w:val="003E2C0F"/>
    <w:rsid w:val="003E2F2D"/>
    <w:rsid w:val="003E3733"/>
    <w:rsid w:val="003E4E2E"/>
    <w:rsid w:val="003E56F3"/>
    <w:rsid w:val="003E58D2"/>
    <w:rsid w:val="003E634A"/>
    <w:rsid w:val="003E7B71"/>
    <w:rsid w:val="003E7F20"/>
    <w:rsid w:val="003F0CB6"/>
    <w:rsid w:val="003F0D9B"/>
    <w:rsid w:val="003F14EE"/>
    <w:rsid w:val="003F1E59"/>
    <w:rsid w:val="003F339C"/>
    <w:rsid w:val="003F4288"/>
    <w:rsid w:val="003F4E58"/>
    <w:rsid w:val="003F5661"/>
    <w:rsid w:val="003F5EF9"/>
    <w:rsid w:val="00400119"/>
    <w:rsid w:val="00401217"/>
    <w:rsid w:val="004014C6"/>
    <w:rsid w:val="0040221E"/>
    <w:rsid w:val="004027CF"/>
    <w:rsid w:val="00402CD3"/>
    <w:rsid w:val="00402D4F"/>
    <w:rsid w:val="004033CC"/>
    <w:rsid w:val="00403F95"/>
    <w:rsid w:val="00405321"/>
    <w:rsid w:val="00405911"/>
    <w:rsid w:val="00412ABC"/>
    <w:rsid w:val="0041330C"/>
    <w:rsid w:val="00414D4C"/>
    <w:rsid w:val="00414D9C"/>
    <w:rsid w:val="004152E1"/>
    <w:rsid w:val="00416B9F"/>
    <w:rsid w:val="004174CD"/>
    <w:rsid w:val="0041797A"/>
    <w:rsid w:val="00420CFF"/>
    <w:rsid w:val="00422D6A"/>
    <w:rsid w:val="00422FE8"/>
    <w:rsid w:val="004236F7"/>
    <w:rsid w:val="00423A4D"/>
    <w:rsid w:val="004263CE"/>
    <w:rsid w:val="00427356"/>
    <w:rsid w:val="00427787"/>
    <w:rsid w:val="00427C4F"/>
    <w:rsid w:val="0043053D"/>
    <w:rsid w:val="004306EC"/>
    <w:rsid w:val="0043078F"/>
    <w:rsid w:val="0043310E"/>
    <w:rsid w:val="004335E9"/>
    <w:rsid w:val="00434DC7"/>
    <w:rsid w:val="004354E2"/>
    <w:rsid w:val="00435623"/>
    <w:rsid w:val="004368BB"/>
    <w:rsid w:val="00440005"/>
    <w:rsid w:val="00441BBB"/>
    <w:rsid w:val="00442A84"/>
    <w:rsid w:val="00442DF5"/>
    <w:rsid w:val="00443689"/>
    <w:rsid w:val="00445EC5"/>
    <w:rsid w:val="0044672D"/>
    <w:rsid w:val="00446F72"/>
    <w:rsid w:val="0045130C"/>
    <w:rsid w:val="0045186C"/>
    <w:rsid w:val="00452B9A"/>
    <w:rsid w:val="00452C87"/>
    <w:rsid w:val="0045311D"/>
    <w:rsid w:val="00453A91"/>
    <w:rsid w:val="00454516"/>
    <w:rsid w:val="00454B52"/>
    <w:rsid w:val="00456D36"/>
    <w:rsid w:val="0046077A"/>
    <w:rsid w:val="00462F7E"/>
    <w:rsid w:val="00465BA6"/>
    <w:rsid w:val="00465C85"/>
    <w:rsid w:val="0046663A"/>
    <w:rsid w:val="00470562"/>
    <w:rsid w:val="00471583"/>
    <w:rsid w:val="004723BB"/>
    <w:rsid w:val="00472D98"/>
    <w:rsid w:val="00473EB0"/>
    <w:rsid w:val="00476104"/>
    <w:rsid w:val="004763E5"/>
    <w:rsid w:val="0047657C"/>
    <w:rsid w:val="004803D5"/>
    <w:rsid w:val="004820C5"/>
    <w:rsid w:val="00482FDD"/>
    <w:rsid w:val="00485C51"/>
    <w:rsid w:val="00491246"/>
    <w:rsid w:val="00491381"/>
    <w:rsid w:val="00491C6E"/>
    <w:rsid w:val="0049220C"/>
    <w:rsid w:val="00495794"/>
    <w:rsid w:val="00495ED8"/>
    <w:rsid w:val="00497090"/>
    <w:rsid w:val="004A0032"/>
    <w:rsid w:val="004A0A9A"/>
    <w:rsid w:val="004A4BBA"/>
    <w:rsid w:val="004A6D04"/>
    <w:rsid w:val="004A6D43"/>
    <w:rsid w:val="004A6D4C"/>
    <w:rsid w:val="004A6D75"/>
    <w:rsid w:val="004B0AAF"/>
    <w:rsid w:val="004B0DAE"/>
    <w:rsid w:val="004B1443"/>
    <w:rsid w:val="004B1705"/>
    <w:rsid w:val="004B2038"/>
    <w:rsid w:val="004B3045"/>
    <w:rsid w:val="004B56ED"/>
    <w:rsid w:val="004B600F"/>
    <w:rsid w:val="004C266D"/>
    <w:rsid w:val="004C3A60"/>
    <w:rsid w:val="004C3C70"/>
    <w:rsid w:val="004C4041"/>
    <w:rsid w:val="004C5DAF"/>
    <w:rsid w:val="004C610A"/>
    <w:rsid w:val="004C6534"/>
    <w:rsid w:val="004C65E5"/>
    <w:rsid w:val="004C6898"/>
    <w:rsid w:val="004C703C"/>
    <w:rsid w:val="004C749B"/>
    <w:rsid w:val="004D064D"/>
    <w:rsid w:val="004D0BC6"/>
    <w:rsid w:val="004D216D"/>
    <w:rsid w:val="004D3F65"/>
    <w:rsid w:val="004D4768"/>
    <w:rsid w:val="004D636C"/>
    <w:rsid w:val="004E2C3D"/>
    <w:rsid w:val="004E3578"/>
    <w:rsid w:val="004E4A48"/>
    <w:rsid w:val="004E52EF"/>
    <w:rsid w:val="004E54AE"/>
    <w:rsid w:val="004E5A78"/>
    <w:rsid w:val="004E5D67"/>
    <w:rsid w:val="004E70BE"/>
    <w:rsid w:val="004E7F29"/>
    <w:rsid w:val="004F0BC7"/>
    <w:rsid w:val="004F1B2F"/>
    <w:rsid w:val="004F1B46"/>
    <w:rsid w:val="004F2EB1"/>
    <w:rsid w:val="004F3025"/>
    <w:rsid w:val="004F36A9"/>
    <w:rsid w:val="004F48DF"/>
    <w:rsid w:val="004F5066"/>
    <w:rsid w:val="004F526C"/>
    <w:rsid w:val="004F7D4C"/>
    <w:rsid w:val="00500B69"/>
    <w:rsid w:val="00501461"/>
    <w:rsid w:val="00501669"/>
    <w:rsid w:val="00502B39"/>
    <w:rsid w:val="005030E7"/>
    <w:rsid w:val="00503FE9"/>
    <w:rsid w:val="00505AF7"/>
    <w:rsid w:val="00510620"/>
    <w:rsid w:val="00510F4A"/>
    <w:rsid w:val="00511562"/>
    <w:rsid w:val="005122DB"/>
    <w:rsid w:val="00512A09"/>
    <w:rsid w:val="00513A23"/>
    <w:rsid w:val="005143C8"/>
    <w:rsid w:val="00514ACA"/>
    <w:rsid w:val="00514BA4"/>
    <w:rsid w:val="00514CEC"/>
    <w:rsid w:val="005160F2"/>
    <w:rsid w:val="0052006F"/>
    <w:rsid w:val="00520B95"/>
    <w:rsid w:val="00521678"/>
    <w:rsid w:val="00522BF7"/>
    <w:rsid w:val="00524367"/>
    <w:rsid w:val="00526053"/>
    <w:rsid w:val="005302CE"/>
    <w:rsid w:val="0053091C"/>
    <w:rsid w:val="00531146"/>
    <w:rsid w:val="00531E8B"/>
    <w:rsid w:val="00532713"/>
    <w:rsid w:val="00532A14"/>
    <w:rsid w:val="0053602A"/>
    <w:rsid w:val="005364F8"/>
    <w:rsid w:val="00536A5C"/>
    <w:rsid w:val="00536D74"/>
    <w:rsid w:val="00536E53"/>
    <w:rsid w:val="00537A8A"/>
    <w:rsid w:val="00537FEF"/>
    <w:rsid w:val="005402FF"/>
    <w:rsid w:val="005446D0"/>
    <w:rsid w:val="005448C5"/>
    <w:rsid w:val="00544EFE"/>
    <w:rsid w:val="00546E18"/>
    <w:rsid w:val="00550746"/>
    <w:rsid w:val="00550D3D"/>
    <w:rsid w:val="005512B9"/>
    <w:rsid w:val="00551337"/>
    <w:rsid w:val="00551CD7"/>
    <w:rsid w:val="005522AC"/>
    <w:rsid w:val="00552DB5"/>
    <w:rsid w:val="00554E8D"/>
    <w:rsid w:val="00555B5B"/>
    <w:rsid w:val="00557F15"/>
    <w:rsid w:val="0056149A"/>
    <w:rsid w:val="00563F9D"/>
    <w:rsid w:val="00564AA8"/>
    <w:rsid w:val="00564B3E"/>
    <w:rsid w:val="00565634"/>
    <w:rsid w:val="005667F1"/>
    <w:rsid w:val="005673DD"/>
    <w:rsid w:val="005709DB"/>
    <w:rsid w:val="005716E6"/>
    <w:rsid w:val="005716EE"/>
    <w:rsid w:val="00571BE5"/>
    <w:rsid w:val="00571C8F"/>
    <w:rsid w:val="00572371"/>
    <w:rsid w:val="005726D9"/>
    <w:rsid w:val="00573739"/>
    <w:rsid w:val="005744F3"/>
    <w:rsid w:val="00577729"/>
    <w:rsid w:val="00580321"/>
    <w:rsid w:val="00580663"/>
    <w:rsid w:val="0058235E"/>
    <w:rsid w:val="00584CF7"/>
    <w:rsid w:val="00584EA8"/>
    <w:rsid w:val="0058567A"/>
    <w:rsid w:val="00585D5F"/>
    <w:rsid w:val="00585D66"/>
    <w:rsid w:val="00586399"/>
    <w:rsid w:val="0058653B"/>
    <w:rsid w:val="00586D58"/>
    <w:rsid w:val="00586E55"/>
    <w:rsid w:val="00590473"/>
    <w:rsid w:val="00591C08"/>
    <w:rsid w:val="0059293F"/>
    <w:rsid w:val="00592DBE"/>
    <w:rsid w:val="005931FD"/>
    <w:rsid w:val="005962E6"/>
    <w:rsid w:val="00597050"/>
    <w:rsid w:val="005A09FD"/>
    <w:rsid w:val="005A0DA4"/>
    <w:rsid w:val="005A2743"/>
    <w:rsid w:val="005A2B62"/>
    <w:rsid w:val="005A3B42"/>
    <w:rsid w:val="005A7E05"/>
    <w:rsid w:val="005B15BF"/>
    <w:rsid w:val="005B292D"/>
    <w:rsid w:val="005B2B22"/>
    <w:rsid w:val="005B2D4F"/>
    <w:rsid w:val="005B52D7"/>
    <w:rsid w:val="005B555C"/>
    <w:rsid w:val="005C1E7C"/>
    <w:rsid w:val="005C2EBD"/>
    <w:rsid w:val="005C3120"/>
    <w:rsid w:val="005C3BDA"/>
    <w:rsid w:val="005C49E6"/>
    <w:rsid w:val="005C5E10"/>
    <w:rsid w:val="005C6C63"/>
    <w:rsid w:val="005C7523"/>
    <w:rsid w:val="005D274C"/>
    <w:rsid w:val="005D275C"/>
    <w:rsid w:val="005D2F80"/>
    <w:rsid w:val="005D3494"/>
    <w:rsid w:val="005D3A02"/>
    <w:rsid w:val="005D3FB8"/>
    <w:rsid w:val="005D411C"/>
    <w:rsid w:val="005D4876"/>
    <w:rsid w:val="005D4C40"/>
    <w:rsid w:val="005D4DD4"/>
    <w:rsid w:val="005D60DE"/>
    <w:rsid w:val="005D7692"/>
    <w:rsid w:val="005E04BA"/>
    <w:rsid w:val="005E072D"/>
    <w:rsid w:val="005E12E3"/>
    <w:rsid w:val="005E173B"/>
    <w:rsid w:val="005E26ED"/>
    <w:rsid w:val="005E579E"/>
    <w:rsid w:val="005E649F"/>
    <w:rsid w:val="005E685C"/>
    <w:rsid w:val="005E7055"/>
    <w:rsid w:val="005F07C4"/>
    <w:rsid w:val="005F08D5"/>
    <w:rsid w:val="005F120A"/>
    <w:rsid w:val="005F1361"/>
    <w:rsid w:val="005F2871"/>
    <w:rsid w:val="005F31CC"/>
    <w:rsid w:val="005F3B93"/>
    <w:rsid w:val="005F3D6E"/>
    <w:rsid w:val="005F7F7D"/>
    <w:rsid w:val="0060069E"/>
    <w:rsid w:val="00601E85"/>
    <w:rsid w:val="00602524"/>
    <w:rsid w:val="00602AAE"/>
    <w:rsid w:val="00603252"/>
    <w:rsid w:val="00603748"/>
    <w:rsid w:val="00603BC5"/>
    <w:rsid w:val="006045DF"/>
    <w:rsid w:val="00604AF4"/>
    <w:rsid w:val="00607ED3"/>
    <w:rsid w:val="00610762"/>
    <w:rsid w:val="006117D1"/>
    <w:rsid w:val="00611C2B"/>
    <w:rsid w:val="00614299"/>
    <w:rsid w:val="00614B8C"/>
    <w:rsid w:val="006153F2"/>
    <w:rsid w:val="00615B64"/>
    <w:rsid w:val="006177D9"/>
    <w:rsid w:val="00620719"/>
    <w:rsid w:val="00620895"/>
    <w:rsid w:val="006208FB"/>
    <w:rsid w:val="00621660"/>
    <w:rsid w:val="00621EE7"/>
    <w:rsid w:val="00623F91"/>
    <w:rsid w:val="00624EE6"/>
    <w:rsid w:val="00626983"/>
    <w:rsid w:val="00632ABB"/>
    <w:rsid w:val="00633F8F"/>
    <w:rsid w:val="00634DFA"/>
    <w:rsid w:val="00634F2C"/>
    <w:rsid w:val="0063526F"/>
    <w:rsid w:val="00636AA5"/>
    <w:rsid w:val="00637FBA"/>
    <w:rsid w:val="006402DA"/>
    <w:rsid w:val="00640950"/>
    <w:rsid w:val="00640B76"/>
    <w:rsid w:val="00640D82"/>
    <w:rsid w:val="00642F05"/>
    <w:rsid w:val="0064328B"/>
    <w:rsid w:val="0064342A"/>
    <w:rsid w:val="006440A4"/>
    <w:rsid w:val="00644151"/>
    <w:rsid w:val="00645148"/>
    <w:rsid w:val="006451A6"/>
    <w:rsid w:val="00646E98"/>
    <w:rsid w:val="006479F2"/>
    <w:rsid w:val="006502C4"/>
    <w:rsid w:val="00650E3D"/>
    <w:rsid w:val="0065197D"/>
    <w:rsid w:val="00652A58"/>
    <w:rsid w:val="00652CD1"/>
    <w:rsid w:val="0065317E"/>
    <w:rsid w:val="00653238"/>
    <w:rsid w:val="006536E5"/>
    <w:rsid w:val="00653F6F"/>
    <w:rsid w:val="006556E0"/>
    <w:rsid w:val="00655F2E"/>
    <w:rsid w:val="00657AA0"/>
    <w:rsid w:val="006614E2"/>
    <w:rsid w:val="0066199F"/>
    <w:rsid w:val="00663EF6"/>
    <w:rsid w:val="006640EC"/>
    <w:rsid w:val="00665786"/>
    <w:rsid w:val="0066609A"/>
    <w:rsid w:val="00667772"/>
    <w:rsid w:val="00671BE2"/>
    <w:rsid w:val="00671E9F"/>
    <w:rsid w:val="006721A5"/>
    <w:rsid w:val="00673153"/>
    <w:rsid w:val="00673B26"/>
    <w:rsid w:val="00674C24"/>
    <w:rsid w:val="00675FE4"/>
    <w:rsid w:val="0067656F"/>
    <w:rsid w:val="0067772C"/>
    <w:rsid w:val="00680287"/>
    <w:rsid w:val="0068092A"/>
    <w:rsid w:val="006817BE"/>
    <w:rsid w:val="00682071"/>
    <w:rsid w:val="00682A63"/>
    <w:rsid w:val="00682CC0"/>
    <w:rsid w:val="00683499"/>
    <w:rsid w:val="00684317"/>
    <w:rsid w:val="006856FE"/>
    <w:rsid w:val="00685970"/>
    <w:rsid w:val="0068633C"/>
    <w:rsid w:val="00686401"/>
    <w:rsid w:val="006922A6"/>
    <w:rsid w:val="00692A99"/>
    <w:rsid w:val="00692FA8"/>
    <w:rsid w:val="00693462"/>
    <w:rsid w:val="00695FD2"/>
    <w:rsid w:val="00697761"/>
    <w:rsid w:val="006A203C"/>
    <w:rsid w:val="006A2C6A"/>
    <w:rsid w:val="006A5DCC"/>
    <w:rsid w:val="006A5DF0"/>
    <w:rsid w:val="006A6BBD"/>
    <w:rsid w:val="006B1D1D"/>
    <w:rsid w:val="006B2C4B"/>
    <w:rsid w:val="006B2CE9"/>
    <w:rsid w:val="006B3286"/>
    <w:rsid w:val="006B370A"/>
    <w:rsid w:val="006B5026"/>
    <w:rsid w:val="006B6CBD"/>
    <w:rsid w:val="006B6CF3"/>
    <w:rsid w:val="006C113C"/>
    <w:rsid w:val="006C1194"/>
    <w:rsid w:val="006C1248"/>
    <w:rsid w:val="006C1C48"/>
    <w:rsid w:val="006C24C9"/>
    <w:rsid w:val="006C2841"/>
    <w:rsid w:val="006C29E4"/>
    <w:rsid w:val="006C35D8"/>
    <w:rsid w:val="006C400E"/>
    <w:rsid w:val="006C416F"/>
    <w:rsid w:val="006C5389"/>
    <w:rsid w:val="006C78CC"/>
    <w:rsid w:val="006D4527"/>
    <w:rsid w:val="006D52E7"/>
    <w:rsid w:val="006D61DC"/>
    <w:rsid w:val="006D7E20"/>
    <w:rsid w:val="006E291E"/>
    <w:rsid w:val="006E2F0A"/>
    <w:rsid w:val="006E3B21"/>
    <w:rsid w:val="006E426C"/>
    <w:rsid w:val="006E44FB"/>
    <w:rsid w:val="006E4FCD"/>
    <w:rsid w:val="006E55A3"/>
    <w:rsid w:val="006F0064"/>
    <w:rsid w:val="006F21E4"/>
    <w:rsid w:val="006F30CD"/>
    <w:rsid w:val="006F3434"/>
    <w:rsid w:val="006F6BAF"/>
    <w:rsid w:val="006F6ED1"/>
    <w:rsid w:val="006F71B6"/>
    <w:rsid w:val="006F789E"/>
    <w:rsid w:val="006F7E83"/>
    <w:rsid w:val="0070087E"/>
    <w:rsid w:val="00700973"/>
    <w:rsid w:val="0070221E"/>
    <w:rsid w:val="00702258"/>
    <w:rsid w:val="00703630"/>
    <w:rsid w:val="00706629"/>
    <w:rsid w:val="00706969"/>
    <w:rsid w:val="00707ECF"/>
    <w:rsid w:val="0071026E"/>
    <w:rsid w:val="0071253C"/>
    <w:rsid w:val="007126AD"/>
    <w:rsid w:val="007126E1"/>
    <w:rsid w:val="00712A05"/>
    <w:rsid w:val="00712CDB"/>
    <w:rsid w:val="00713390"/>
    <w:rsid w:val="007137DA"/>
    <w:rsid w:val="00713C49"/>
    <w:rsid w:val="00714461"/>
    <w:rsid w:val="00714B14"/>
    <w:rsid w:val="00720C24"/>
    <w:rsid w:val="007218D8"/>
    <w:rsid w:val="00722156"/>
    <w:rsid w:val="00722D12"/>
    <w:rsid w:val="00723AEE"/>
    <w:rsid w:val="007242A9"/>
    <w:rsid w:val="0072663A"/>
    <w:rsid w:val="007317F3"/>
    <w:rsid w:val="00733362"/>
    <w:rsid w:val="00734B8A"/>
    <w:rsid w:val="0073542E"/>
    <w:rsid w:val="0073614C"/>
    <w:rsid w:val="00737AA4"/>
    <w:rsid w:val="00737C53"/>
    <w:rsid w:val="00737D7B"/>
    <w:rsid w:val="00737D84"/>
    <w:rsid w:val="007405B5"/>
    <w:rsid w:val="007410AA"/>
    <w:rsid w:val="00741DAB"/>
    <w:rsid w:val="00741DEA"/>
    <w:rsid w:val="0074277D"/>
    <w:rsid w:val="00743C60"/>
    <w:rsid w:val="00744F27"/>
    <w:rsid w:val="00745168"/>
    <w:rsid w:val="00745608"/>
    <w:rsid w:val="00746B8A"/>
    <w:rsid w:val="00746FD5"/>
    <w:rsid w:val="007514CC"/>
    <w:rsid w:val="0075328D"/>
    <w:rsid w:val="00753D8A"/>
    <w:rsid w:val="0075438E"/>
    <w:rsid w:val="00754D51"/>
    <w:rsid w:val="0075718F"/>
    <w:rsid w:val="0076208C"/>
    <w:rsid w:val="007632E2"/>
    <w:rsid w:val="00763E87"/>
    <w:rsid w:val="007647E0"/>
    <w:rsid w:val="007654DB"/>
    <w:rsid w:val="0076594C"/>
    <w:rsid w:val="0076601F"/>
    <w:rsid w:val="00766098"/>
    <w:rsid w:val="00771345"/>
    <w:rsid w:val="00771951"/>
    <w:rsid w:val="00772C90"/>
    <w:rsid w:val="00772FCD"/>
    <w:rsid w:val="007732CA"/>
    <w:rsid w:val="0077587B"/>
    <w:rsid w:val="00775D81"/>
    <w:rsid w:val="00776640"/>
    <w:rsid w:val="00776CE9"/>
    <w:rsid w:val="00776DDF"/>
    <w:rsid w:val="00780C3D"/>
    <w:rsid w:val="00781F26"/>
    <w:rsid w:val="007822CD"/>
    <w:rsid w:val="00782899"/>
    <w:rsid w:val="00782BEA"/>
    <w:rsid w:val="0078315F"/>
    <w:rsid w:val="007858B5"/>
    <w:rsid w:val="00785CCF"/>
    <w:rsid w:val="007869D9"/>
    <w:rsid w:val="0078710E"/>
    <w:rsid w:val="007879F4"/>
    <w:rsid w:val="007911F4"/>
    <w:rsid w:val="00791699"/>
    <w:rsid w:val="00791A50"/>
    <w:rsid w:val="0079215F"/>
    <w:rsid w:val="00792820"/>
    <w:rsid w:val="0079306A"/>
    <w:rsid w:val="00793D86"/>
    <w:rsid w:val="007944F9"/>
    <w:rsid w:val="007947C4"/>
    <w:rsid w:val="0079578E"/>
    <w:rsid w:val="0079591E"/>
    <w:rsid w:val="00797C2B"/>
    <w:rsid w:val="007A0744"/>
    <w:rsid w:val="007A1A02"/>
    <w:rsid w:val="007A2978"/>
    <w:rsid w:val="007A32D0"/>
    <w:rsid w:val="007A3DB0"/>
    <w:rsid w:val="007A430F"/>
    <w:rsid w:val="007A4465"/>
    <w:rsid w:val="007A7533"/>
    <w:rsid w:val="007A7C90"/>
    <w:rsid w:val="007B0D72"/>
    <w:rsid w:val="007B0E2F"/>
    <w:rsid w:val="007B19D8"/>
    <w:rsid w:val="007B296E"/>
    <w:rsid w:val="007B2F4B"/>
    <w:rsid w:val="007B39E8"/>
    <w:rsid w:val="007B40B7"/>
    <w:rsid w:val="007B5FCA"/>
    <w:rsid w:val="007B7B60"/>
    <w:rsid w:val="007C0082"/>
    <w:rsid w:val="007C1EBB"/>
    <w:rsid w:val="007C2AAD"/>
    <w:rsid w:val="007C2B10"/>
    <w:rsid w:val="007C2CDA"/>
    <w:rsid w:val="007C440E"/>
    <w:rsid w:val="007C44F6"/>
    <w:rsid w:val="007C461F"/>
    <w:rsid w:val="007C479C"/>
    <w:rsid w:val="007C49A9"/>
    <w:rsid w:val="007C6881"/>
    <w:rsid w:val="007C696D"/>
    <w:rsid w:val="007C7BFA"/>
    <w:rsid w:val="007C7DC0"/>
    <w:rsid w:val="007C7EA5"/>
    <w:rsid w:val="007D09B2"/>
    <w:rsid w:val="007D10C3"/>
    <w:rsid w:val="007D113B"/>
    <w:rsid w:val="007D25C3"/>
    <w:rsid w:val="007D277A"/>
    <w:rsid w:val="007D2BFE"/>
    <w:rsid w:val="007D46CE"/>
    <w:rsid w:val="007D6357"/>
    <w:rsid w:val="007D6502"/>
    <w:rsid w:val="007D71E6"/>
    <w:rsid w:val="007D7BD5"/>
    <w:rsid w:val="007E0EC4"/>
    <w:rsid w:val="007E18DB"/>
    <w:rsid w:val="007E21BD"/>
    <w:rsid w:val="007E43C2"/>
    <w:rsid w:val="007E5169"/>
    <w:rsid w:val="007E6565"/>
    <w:rsid w:val="007F0A0F"/>
    <w:rsid w:val="007F211A"/>
    <w:rsid w:val="007F23BC"/>
    <w:rsid w:val="007F27D2"/>
    <w:rsid w:val="007F3A4D"/>
    <w:rsid w:val="007F4971"/>
    <w:rsid w:val="007F4DAA"/>
    <w:rsid w:val="007F5223"/>
    <w:rsid w:val="007F622D"/>
    <w:rsid w:val="007F6C38"/>
    <w:rsid w:val="007F7B9E"/>
    <w:rsid w:val="00800910"/>
    <w:rsid w:val="00800F44"/>
    <w:rsid w:val="0080140B"/>
    <w:rsid w:val="008015C0"/>
    <w:rsid w:val="008018AA"/>
    <w:rsid w:val="00801BCE"/>
    <w:rsid w:val="008043AE"/>
    <w:rsid w:val="00805D4D"/>
    <w:rsid w:val="008078BF"/>
    <w:rsid w:val="00813E63"/>
    <w:rsid w:val="0081440E"/>
    <w:rsid w:val="00815C8A"/>
    <w:rsid w:val="0081614B"/>
    <w:rsid w:val="008161F7"/>
    <w:rsid w:val="00816C24"/>
    <w:rsid w:val="00822CE5"/>
    <w:rsid w:val="00824C10"/>
    <w:rsid w:val="008259F6"/>
    <w:rsid w:val="00825B88"/>
    <w:rsid w:val="0082614C"/>
    <w:rsid w:val="00830A1D"/>
    <w:rsid w:val="00830DA6"/>
    <w:rsid w:val="00831573"/>
    <w:rsid w:val="008325F7"/>
    <w:rsid w:val="00834D66"/>
    <w:rsid w:val="00834DF4"/>
    <w:rsid w:val="00840F9D"/>
    <w:rsid w:val="008412B5"/>
    <w:rsid w:val="00842821"/>
    <w:rsid w:val="008435EA"/>
    <w:rsid w:val="008437DC"/>
    <w:rsid w:val="0084462F"/>
    <w:rsid w:val="00845B95"/>
    <w:rsid w:val="00845C47"/>
    <w:rsid w:val="00846A8B"/>
    <w:rsid w:val="008473BC"/>
    <w:rsid w:val="008518CA"/>
    <w:rsid w:val="00851D08"/>
    <w:rsid w:val="008533D6"/>
    <w:rsid w:val="008535D3"/>
    <w:rsid w:val="00854C17"/>
    <w:rsid w:val="0085754E"/>
    <w:rsid w:val="00862699"/>
    <w:rsid w:val="00864450"/>
    <w:rsid w:val="008649CE"/>
    <w:rsid w:val="00865733"/>
    <w:rsid w:val="00865D04"/>
    <w:rsid w:val="00866192"/>
    <w:rsid w:val="008672BE"/>
    <w:rsid w:val="008700CA"/>
    <w:rsid w:val="0087020B"/>
    <w:rsid w:val="00870AE2"/>
    <w:rsid w:val="00870EC8"/>
    <w:rsid w:val="0087194D"/>
    <w:rsid w:val="00872D24"/>
    <w:rsid w:val="008735FD"/>
    <w:rsid w:val="0087389C"/>
    <w:rsid w:val="00875D86"/>
    <w:rsid w:val="00876FD7"/>
    <w:rsid w:val="00877F37"/>
    <w:rsid w:val="008809A5"/>
    <w:rsid w:val="00880CF4"/>
    <w:rsid w:val="00881A68"/>
    <w:rsid w:val="0088217D"/>
    <w:rsid w:val="0088455D"/>
    <w:rsid w:val="00884AC5"/>
    <w:rsid w:val="008850E1"/>
    <w:rsid w:val="00885E75"/>
    <w:rsid w:val="008875CF"/>
    <w:rsid w:val="00887837"/>
    <w:rsid w:val="00893B5B"/>
    <w:rsid w:val="00897277"/>
    <w:rsid w:val="00897C7B"/>
    <w:rsid w:val="008A2949"/>
    <w:rsid w:val="008A3624"/>
    <w:rsid w:val="008A40F7"/>
    <w:rsid w:val="008A502C"/>
    <w:rsid w:val="008A5036"/>
    <w:rsid w:val="008A56BE"/>
    <w:rsid w:val="008A5C34"/>
    <w:rsid w:val="008A71FD"/>
    <w:rsid w:val="008B04E7"/>
    <w:rsid w:val="008B0E72"/>
    <w:rsid w:val="008B1AE6"/>
    <w:rsid w:val="008B43A9"/>
    <w:rsid w:val="008B55F3"/>
    <w:rsid w:val="008B5A4F"/>
    <w:rsid w:val="008B5C2D"/>
    <w:rsid w:val="008B6C5B"/>
    <w:rsid w:val="008B7BE5"/>
    <w:rsid w:val="008C0287"/>
    <w:rsid w:val="008C0333"/>
    <w:rsid w:val="008C0578"/>
    <w:rsid w:val="008C1582"/>
    <w:rsid w:val="008C2FBD"/>
    <w:rsid w:val="008C371B"/>
    <w:rsid w:val="008C46D3"/>
    <w:rsid w:val="008C4778"/>
    <w:rsid w:val="008C5154"/>
    <w:rsid w:val="008C5D05"/>
    <w:rsid w:val="008C7CE4"/>
    <w:rsid w:val="008D0F2F"/>
    <w:rsid w:val="008D1078"/>
    <w:rsid w:val="008D16D5"/>
    <w:rsid w:val="008D2ECC"/>
    <w:rsid w:val="008D3FAB"/>
    <w:rsid w:val="008D4978"/>
    <w:rsid w:val="008D4F7F"/>
    <w:rsid w:val="008D6331"/>
    <w:rsid w:val="008E000D"/>
    <w:rsid w:val="008E052C"/>
    <w:rsid w:val="008E0F15"/>
    <w:rsid w:val="008E20AD"/>
    <w:rsid w:val="008E2424"/>
    <w:rsid w:val="008E261E"/>
    <w:rsid w:val="008E41AB"/>
    <w:rsid w:val="008E4CE2"/>
    <w:rsid w:val="008E5598"/>
    <w:rsid w:val="008E6ACC"/>
    <w:rsid w:val="008E6DBF"/>
    <w:rsid w:val="008F0303"/>
    <w:rsid w:val="008F196B"/>
    <w:rsid w:val="008F1CBD"/>
    <w:rsid w:val="008F23EE"/>
    <w:rsid w:val="008F277A"/>
    <w:rsid w:val="008F34C3"/>
    <w:rsid w:val="008F4E50"/>
    <w:rsid w:val="008F5369"/>
    <w:rsid w:val="008F54F6"/>
    <w:rsid w:val="008F57B5"/>
    <w:rsid w:val="008F6737"/>
    <w:rsid w:val="008F6FE7"/>
    <w:rsid w:val="008F731F"/>
    <w:rsid w:val="008F7736"/>
    <w:rsid w:val="008F7A1D"/>
    <w:rsid w:val="00900A8A"/>
    <w:rsid w:val="009018B5"/>
    <w:rsid w:val="00901F27"/>
    <w:rsid w:val="009029AD"/>
    <w:rsid w:val="00903803"/>
    <w:rsid w:val="0090439C"/>
    <w:rsid w:val="009049FF"/>
    <w:rsid w:val="009059F3"/>
    <w:rsid w:val="00907227"/>
    <w:rsid w:val="00910950"/>
    <w:rsid w:val="0091126F"/>
    <w:rsid w:val="009145DD"/>
    <w:rsid w:val="0091486D"/>
    <w:rsid w:val="009148BD"/>
    <w:rsid w:val="0091517E"/>
    <w:rsid w:val="0091547E"/>
    <w:rsid w:val="00915A00"/>
    <w:rsid w:val="00916B0D"/>
    <w:rsid w:val="00920D0B"/>
    <w:rsid w:val="00920FC1"/>
    <w:rsid w:val="00921B4F"/>
    <w:rsid w:val="00922217"/>
    <w:rsid w:val="0092230C"/>
    <w:rsid w:val="00922903"/>
    <w:rsid w:val="00922C7B"/>
    <w:rsid w:val="0092320D"/>
    <w:rsid w:val="00924D5F"/>
    <w:rsid w:val="00927BA8"/>
    <w:rsid w:val="00927D91"/>
    <w:rsid w:val="00930254"/>
    <w:rsid w:val="009317E3"/>
    <w:rsid w:val="00931E1A"/>
    <w:rsid w:val="00931E6C"/>
    <w:rsid w:val="00932032"/>
    <w:rsid w:val="00932547"/>
    <w:rsid w:val="00932AB4"/>
    <w:rsid w:val="00933984"/>
    <w:rsid w:val="009351CE"/>
    <w:rsid w:val="0093527C"/>
    <w:rsid w:val="00935ABE"/>
    <w:rsid w:val="00935DE2"/>
    <w:rsid w:val="00940ADE"/>
    <w:rsid w:val="00941372"/>
    <w:rsid w:val="009422D0"/>
    <w:rsid w:val="00943707"/>
    <w:rsid w:val="00943DC4"/>
    <w:rsid w:val="009459B8"/>
    <w:rsid w:val="009468F9"/>
    <w:rsid w:val="00950A17"/>
    <w:rsid w:val="009515E7"/>
    <w:rsid w:val="00951834"/>
    <w:rsid w:val="00951F36"/>
    <w:rsid w:val="00953A52"/>
    <w:rsid w:val="00954A5D"/>
    <w:rsid w:val="009551BB"/>
    <w:rsid w:val="00955F5B"/>
    <w:rsid w:val="009563B1"/>
    <w:rsid w:val="00956679"/>
    <w:rsid w:val="00956F6E"/>
    <w:rsid w:val="0096151E"/>
    <w:rsid w:val="0096212E"/>
    <w:rsid w:val="009621BD"/>
    <w:rsid w:val="00962315"/>
    <w:rsid w:val="00962D3D"/>
    <w:rsid w:val="009639DB"/>
    <w:rsid w:val="00964C38"/>
    <w:rsid w:val="00967CBB"/>
    <w:rsid w:val="009714B6"/>
    <w:rsid w:val="00971B2E"/>
    <w:rsid w:val="00971CB3"/>
    <w:rsid w:val="009720E2"/>
    <w:rsid w:val="0097243D"/>
    <w:rsid w:val="00972757"/>
    <w:rsid w:val="00973362"/>
    <w:rsid w:val="00973E33"/>
    <w:rsid w:val="00973F81"/>
    <w:rsid w:val="009747B9"/>
    <w:rsid w:val="00975168"/>
    <w:rsid w:val="0097738E"/>
    <w:rsid w:val="00977B39"/>
    <w:rsid w:val="00977B52"/>
    <w:rsid w:val="00977C14"/>
    <w:rsid w:val="00977CF3"/>
    <w:rsid w:val="00981A3A"/>
    <w:rsid w:val="00990460"/>
    <w:rsid w:val="00991105"/>
    <w:rsid w:val="00991247"/>
    <w:rsid w:val="009915A0"/>
    <w:rsid w:val="0099174B"/>
    <w:rsid w:val="00992802"/>
    <w:rsid w:val="0099494C"/>
    <w:rsid w:val="0099628E"/>
    <w:rsid w:val="00997163"/>
    <w:rsid w:val="00997567"/>
    <w:rsid w:val="009A0C42"/>
    <w:rsid w:val="009A28FE"/>
    <w:rsid w:val="009A4C4A"/>
    <w:rsid w:val="009A59AB"/>
    <w:rsid w:val="009A7050"/>
    <w:rsid w:val="009A7120"/>
    <w:rsid w:val="009A7517"/>
    <w:rsid w:val="009A7F4F"/>
    <w:rsid w:val="009B5B51"/>
    <w:rsid w:val="009B692D"/>
    <w:rsid w:val="009C0639"/>
    <w:rsid w:val="009C1435"/>
    <w:rsid w:val="009C23D3"/>
    <w:rsid w:val="009C2884"/>
    <w:rsid w:val="009C4628"/>
    <w:rsid w:val="009C5D18"/>
    <w:rsid w:val="009C5E17"/>
    <w:rsid w:val="009C72C6"/>
    <w:rsid w:val="009C7587"/>
    <w:rsid w:val="009C7752"/>
    <w:rsid w:val="009C7AEC"/>
    <w:rsid w:val="009D0819"/>
    <w:rsid w:val="009D185A"/>
    <w:rsid w:val="009D4816"/>
    <w:rsid w:val="009D4E69"/>
    <w:rsid w:val="009D5F7C"/>
    <w:rsid w:val="009D6601"/>
    <w:rsid w:val="009D7053"/>
    <w:rsid w:val="009E1FC1"/>
    <w:rsid w:val="009E27D7"/>
    <w:rsid w:val="009E33C8"/>
    <w:rsid w:val="009E35DB"/>
    <w:rsid w:val="009E52D0"/>
    <w:rsid w:val="009E569F"/>
    <w:rsid w:val="009E61C9"/>
    <w:rsid w:val="009E62DD"/>
    <w:rsid w:val="009E6473"/>
    <w:rsid w:val="009F0414"/>
    <w:rsid w:val="009F10F3"/>
    <w:rsid w:val="009F280A"/>
    <w:rsid w:val="009F3007"/>
    <w:rsid w:val="009F4B45"/>
    <w:rsid w:val="009F4F74"/>
    <w:rsid w:val="009F5468"/>
    <w:rsid w:val="009F59EC"/>
    <w:rsid w:val="009F5B3D"/>
    <w:rsid w:val="009F6A5D"/>
    <w:rsid w:val="009F7081"/>
    <w:rsid w:val="009F786E"/>
    <w:rsid w:val="00A00447"/>
    <w:rsid w:val="00A00557"/>
    <w:rsid w:val="00A007ED"/>
    <w:rsid w:val="00A008FC"/>
    <w:rsid w:val="00A009FD"/>
    <w:rsid w:val="00A01729"/>
    <w:rsid w:val="00A01853"/>
    <w:rsid w:val="00A02D8F"/>
    <w:rsid w:val="00A069F8"/>
    <w:rsid w:val="00A07064"/>
    <w:rsid w:val="00A071D7"/>
    <w:rsid w:val="00A073E1"/>
    <w:rsid w:val="00A1094C"/>
    <w:rsid w:val="00A11070"/>
    <w:rsid w:val="00A13E87"/>
    <w:rsid w:val="00A141B4"/>
    <w:rsid w:val="00A155D4"/>
    <w:rsid w:val="00A16EEB"/>
    <w:rsid w:val="00A176B7"/>
    <w:rsid w:val="00A1794C"/>
    <w:rsid w:val="00A2046A"/>
    <w:rsid w:val="00A208B6"/>
    <w:rsid w:val="00A215FA"/>
    <w:rsid w:val="00A2545F"/>
    <w:rsid w:val="00A25F47"/>
    <w:rsid w:val="00A261A9"/>
    <w:rsid w:val="00A26977"/>
    <w:rsid w:val="00A27B2C"/>
    <w:rsid w:val="00A30739"/>
    <w:rsid w:val="00A30BD9"/>
    <w:rsid w:val="00A31636"/>
    <w:rsid w:val="00A31AF7"/>
    <w:rsid w:val="00A32942"/>
    <w:rsid w:val="00A346F4"/>
    <w:rsid w:val="00A354D5"/>
    <w:rsid w:val="00A35694"/>
    <w:rsid w:val="00A35D07"/>
    <w:rsid w:val="00A36922"/>
    <w:rsid w:val="00A378B3"/>
    <w:rsid w:val="00A37B17"/>
    <w:rsid w:val="00A40CCE"/>
    <w:rsid w:val="00A4221F"/>
    <w:rsid w:val="00A42FCA"/>
    <w:rsid w:val="00A44789"/>
    <w:rsid w:val="00A44ABD"/>
    <w:rsid w:val="00A457C1"/>
    <w:rsid w:val="00A46650"/>
    <w:rsid w:val="00A47DDD"/>
    <w:rsid w:val="00A50A68"/>
    <w:rsid w:val="00A50D1F"/>
    <w:rsid w:val="00A52FF9"/>
    <w:rsid w:val="00A53708"/>
    <w:rsid w:val="00A53A8A"/>
    <w:rsid w:val="00A54009"/>
    <w:rsid w:val="00A54976"/>
    <w:rsid w:val="00A61CFF"/>
    <w:rsid w:val="00A62470"/>
    <w:rsid w:val="00A63B0E"/>
    <w:rsid w:val="00A63C4A"/>
    <w:rsid w:val="00A64A3B"/>
    <w:rsid w:val="00A652BE"/>
    <w:rsid w:val="00A664CE"/>
    <w:rsid w:val="00A66519"/>
    <w:rsid w:val="00A674EA"/>
    <w:rsid w:val="00A70442"/>
    <w:rsid w:val="00A74379"/>
    <w:rsid w:val="00A763EF"/>
    <w:rsid w:val="00A76583"/>
    <w:rsid w:val="00A77278"/>
    <w:rsid w:val="00A809EB"/>
    <w:rsid w:val="00A810AD"/>
    <w:rsid w:val="00A833ED"/>
    <w:rsid w:val="00A83677"/>
    <w:rsid w:val="00A84A9F"/>
    <w:rsid w:val="00A84F29"/>
    <w:rsid w:val="00A86160"/>
    <w:rsid w:val="00A862EC"/>
    <w:rsid w:val="00A86B44"/>
    <w:rsid w:val="00A872D1"/>
    <w:rsid w:val="00A9037D"/>
    <w:rsid w:val="00A903C6"/>
    <w:rsid w:val="00A90CC9"/>
    <w:rsid w:val="00A90EF0"/>
    <w:rsid w:val="00A92077"/>
    <w:rsid w:val="00A95403"/>
    <w:rsid w:val="00A967B3"/>
    <w:rsid w:val="00A9799C"/>
    <w:rsid w:val="00A97CEC"/>
    <w:rsid w:val="00AA18A6"/>
    <w:rsid w:val="00AA26BC"/>
    <w:rsid w:val="00AA2BC6"/>
    <w:rsid w:val="00AA667C"/>
    <w:rsid w:val="00AA6D2F"/>
    <w:rsid w:val="00AB0133"/>
    <w:rsid w:val="00AB1D89"/>
    <w:rsid w:val="00AB3B7D"/>
    <w:rsid w:val="00AB3C85"/>
    <w:rsid w:val="00AB48D3"/>
    <w:rsid w:val="00AB49C9"/>
    <w:rsid w:val="00AB6ED2"/>
    <w:rsid w:val="00AB781A"/>
    <w:rsid w:val="00AB7FA3"/>
    <w:rsid w:val="00AC0DA0"/>
    <w:rsid w:val="00AC1294"/>
    <w:rsid w:val="00AC14E6"/>
    <w:rsid w:val="00AC1D1B"/>
    <w:rsid w:val="00AC3F47"/>
    <w:rsid w:val="00AC3FEC"/>
    <w:rsid w:val="00AC4091"/>
    <w:rsid w:val="00AC5E0F"/>
    <w:rsid w:val="00AC5F55"/>
    <w:rsid w:val="00AC7B95"/>
    <w:rsid w:val="00AD004C"/>
    <w:rsid w:val="00AD00D7"/>
    <w:rsid w:val="00AD0EDC"/>
    <w:rsid w:val="00AD2A58"/>
    <w:rsid w:val="00AD2D7B"/>
    <w:rsid w:val="00AD2DF0"/>
    <w:rsid w:val="00AD378D"/>
    <w:rsid w:val="00AD4771"/>
    <w:rsid w:val="00AD5A2C"/>
    <w:rsid w:val="00AD769F"/>
    <w:rsid w:val="00AE0869"/>
    <w:rsid w:val="00AE0D64"/>
    <w:rsid w:val="00AE157E"/>
    <w:rsid w:val="00AE1A1B"/>
    <w:rsid w:val="00AE2EC1"/>
    <w:rsid w:val="00AE3593"/>
    <w:rsid w:val="00AE3DE4"/>
    <w:rsid w:val="00AE3F0F"/>
    <w:rsid w:val="00AE51DF"/>
    <w:rsid w:val="00AE551F"/>
    <w:rsid w:val="00AE5589"/>
    <w:rsid w:val="00AE55E7"/>
    <w:rsid w:val="00AE6B4B"/>
    <w:rsid w:val="00AF05BB"/>
    <w:rsid w:val="00AF233D"/>
    <w:rsid w:val="00AF38E3"/>
    <w:rsid w:val="00AF3CF2"/>
    <w:rsid w:val="00AF4468"/>
    <w:rsid w:val="00AF4AE8"/>
    <w:rsid w:val="00AF67C0"/>
    <w:rsid w:val="00AF76BD"/>
    <w:rsid w:val="00AF7C5F"/>
    <w:rsid w:val="00B01105"/>
    <w:rsid w:val="00B013A0"/>
    <w:rsid w:val="00B0261E"/>
    <w:rsid w:val="00B02793"/>
    <w:rsid w:val="00B05195"/>
    <w:rsid w:val="00B055DC"/>
    <w:rsid w:val="00B06EC7"/>
    <w:rsid w:val="00B0767F"/>
    <w:rsid w:val="00B07B4D"/>
    <w:rsid w:val="00B100F1"/>
    <w:rsid w:val="00B102A1"/>
    <w:rsid w:val="00B10956"/>
    <w:rsid w:val="00B11B5D"/>
    <w:rsid w:val="00B12E8B"/>
    <w:rsid w:val="00B143D5"/>
    <w:rsid w:val="00B145CC"/>
    <w:rsid w:val="00B154FF"/>
    <w:rsid w:val="00B16686"/>
    <w:rsid w:val="00B16AC9"/>
    <w:rsid w:val="00B200F4"/>
    <w:rsid w:val="00B20CA2"/>
    <w:rsid w:val="00B21C25"/>
    <w:rsid w:val="00B226FB"/>
    <w:rsid w:val="00B248AD"/>
    <w:rsid w:val="00B2718D"/>
    <w:rsid w:val="00B27E61"/>
    <w:rsid w:val="00B33719"/>
    <w:rsid w:val="00B35C90"/>
    <w:rsid w:val="00B3723E"/>
    <w:rsid w:val="00B372B1"/>
    <w:rsid w:val="00B373DD"/>
    <w:rsid w:val="00B375EE"/>
    <w:rsid w:val="00B37705"/>
    <w:rsid w:val="00B37C48"/>
    <w:rsid w:val="00B40601"/>
    <w:rsid w:val="00B40B98"/>
    <w:rsid w:val="00B41CF7"/>
    <w:rsid w:val="00B43288"/>
    <w:rsid w:val="00B43A88"/>
    <w:rsid w:val="00B44E6F"/>
    <w:rsid w:val="00B4649A"/>
    <w:rsid w:val="00B471C2"/>
    <w:rsid w:val="00B501E7"/>
    <w:rsid w:val="00B503AA"/>
    <w:rsid w:val="00B51330"/>
    <w:rsid w:val="00B53AA4"/>
    <w:rsid w:val="00B553F9"/>
    <w:rsid w:val="00B564FF"/>
    <w:rsid w:val="00B56AB5"/>
    <w:rsid w:val="00B61AC2"/>
    <w:rsid w:val="00B627FC"/>
    <w:rsid w:val="00B638E7"/>
    <w:rsid w:val="00B643DB"/>
    <w:rsid w:val="00B64E47"/>
    <w:rsid w:val="00B6610C"/>
    <w:rsid w:val="00B66279"/>
    <w:rsid w:val="00B66BDC"/>
    <w:rsid w:val="00B678B8"/>
    <w:rsid w:val="00B702B1"/>
    <w:rsid w:val="00B7107C"/>
    <w:rsid w:val="00B71BA2"/>
    <w:rsid w:val="00B71BFD"/>
    <w:rsid w:val="00B72F0A"/>
    <w:rsid w:val="00B7378F"/>
    <w:rsid w:val="00B75F66"/>
    <w:rsid w:val="00B7614A"/>
    <w:rsid w:val="00B76834"/>
    <w:rsid w:val="00B76D3B"/>
    <w:rsid w:val="00B76DE0"/>
    <w:rsid w:val="00B77308"/>
    <w:rsid w:val="00B80967"/>
    <w:rsid w:val="00B809ED"/>
    <w:rsid w:val="00B81A6A"/>
    <w:rsid w:val="00B82BB9"/>
    <w:rsid w:val="00B82FE9"/>
    <w:rsid w:val="00B8332F"/>
    <w:rsid w:val="00B84515"/>
    <w:rsid w:val="00B84BC6"/>
    <w:rsid w:val="00B85199"/>
    <w:rsid w:val="00B862AB"/>
    <w:rsid w:val="00B86AB5"/>
    <w:rsid w:val="00B877C6"/>
    <w:rsid w:val="00B87A5E"/>
    <w:rsid w:val="00B87E67"/>
    <w:rsid w:val="00B87F13"/>
    <w:rsid w:val="00B9083B"/>
    <w:rsid w:val="00B90F1F"/>
    <w:rsid w:val="00B915BC"/>
    <w:rsid w:val="00B93199"/>
    <w:rsid w:val="00B9353D"/>
    <w:rsid w:val="00B94213"/>
    <w:rsid w:val="00B94C13"/>
    <w:rsid w:val="00B9544E"/>
    <w:rsid w:val="00B95684"/>
    <w:rsid w:val="00B97A5B"/>
    <w:rsid w:val="00BA0B37"/>
    <w:rsid w:val="00BA11AD"/>
    <w:rsid w:val="00BA208D"/>
    <w:rsid w:val="00BA37A9"/>
    <w:rsid w:val="00BA4FBA"/>
    <w:rsid w:val="00BA696F"/>
    <w:rsid w:val="00BA69DA"/>
    <w:rsid w:val="00BA6CA8"/>
    <w:rsid w:val="00BA7591"/>
    <w:rsid w:val="00BA7CFC"/>
    <w:rsid w:val="00BB098F"/>
    <w:rsid w:val="00BB2C52"/>
    <w:rsid w:val="00BB2F10"/>
    <w:rsid w:val="00BB3A89"/>
    <w:rsid w:val="00BB5718"/>
    <w:rsid w:val="00BB5A54"/>
    <w:rsid w:val="00BB6334"/>
    <w:rsid w:val="00BB654D"/>
    <w:rsid w:val="00BB7756"/>
    <w:rsid w:val="00BB7CE4"/>
    <w:rsid w:val="00BC0AB9"/>
    <w:rsid w:val="00BC2CAD"/>
    <w:rsid w:val="00BC599E"/>
    <w:rsid w:val="00BC62EE"/>
    <w:rsid w:val="00BD2288"/>
    <w:rsid w:val="00BD3CFE"/>
    <w:rsid w:val="00BD4A17"/>
    <w:rsid w:val="00BD5F59"/>
    <w:rsid w:val="00BD640F"/>
    <w:rsid w:val="00BE0D5C"/>
    <w:rsid w:val="00BE11C0"/>
    <w:rsid w:val="00BE3140"/>
    <w:rsid w:val="00BE4BCA"/>
    <w:rsid w:val="00BE53C6"/>
    <w:rsid w:val="00BE6348"/>
    <w:rsid w:val="00BE6903"/>
    <w:rsid w:val="00BE69A4"/>
    <w:rsid w:val="00BE6B5D"/>
    <w:rsid w:val="00BF01CB"/>
    <w:rsid w:val="00BF14E1"/>
    <w:rsid w:val="00BF1B60"/>
    <w:rsid w:val="00BF267A"/>
    <w:rsid w:val="00BF34DF"/>
    <w:rsid w:val="00BF3D96"/>
    <w:rsid w:val="00BF41CA"/>
    <w:rsid w:val="00BF42A2"/>
    <w:rsid w:val="00BF451D"/>
    <w:rsid w:val="00BF58D7"/>
    <w:rsid w:val="00BF6680"/>
    <w:rsid w:val="00BF67FA"/>
    <w:rsid w:val="00BF728A"/>
    <w:rsid w:val="00C02917"/>
    <w:rsid w:val="00C02D46"/>
    <w:rsid w:val="00C03359"/>
    <w:rsid w:val="00C04B36"/>
    <w:rsid w:val="00C04F31"/>
    <w:rsid w:val="00C07B94"/>
    <w:rsid w:val="00C105F2"/>
    <w:rsid w:val="00C109F7"/>
    <w:rsid w:val="00C10DBA"/>
    <w:rsid w:val="00C11FB0"/>
    <w:rsid w:val="00C125CE"/>
    <w:rsid w:val="00C13B9F"/>
    <w:rsid w:val="00C13C44"/>
    <w:rsid w:val="00C14DA2"/>
    <w:rsid w:val="00C17129"/>
    <w:rsid w:val="00C17EA3"/>
    <w:rsid w:val="00C206B9"/>
    <w:rsid w:val="00C207C8"/>
    <w:rsid w:val="00C21A50"/>
    <w:rsid w:val="00C23801"/>
    <w:rsid w:val="00C23A70"/>
    <w:rsid w:val="00C248DC"/>
    <w:rsid w:val="00C25797"/>
    <w:rsid w:val="00C257E1"/>
    <w:rsid w:val="00C25A8E"/>
    <w:rsid w:val="00C25B17"/>
    <w:rsid w:val="00C32C7E"/>
    <w:rsid w:val="00C34739"/>
    <w:rsid w:val="00C404DA"/>
    <w:rsid w:val="00C42FA3"/>
    <w:rsid w:val="00C435A1"/>
    <w:rsid w:val="00C437FE"/>
    <w:rsid w:val="00C5030B"/>
    <w:rsid w:val="00C50415"/>
    <w:rsid w:val="00C554DD"/>
    <w:rsid w:val="00C568A9"/>
    <w:rsid w:val="00C573A3"/>
    <w:rsid w:val="00C6023D"/>
    <w:rsid w:val="00C60A25"/>
    <w:rsid w:val="00C6229D"/>
    <w:rsid w:val="00C62340"/>
    <w:rsid w:val="00C634A3"/>
    <w:rsid w:val="00C63E0F"/>
    <w:rsid w:val="00C65AFC"/>
    <w:rsid w:val="00C66A58"/>
    <w:rsid w:val="00C70421"/>
    <w:rsid w:val="00C70EE3"/>
    <w:rsid w:val="00C71046"/>
    <w:rsid w:val="00C72490"/>
    <w:rsid w:val="00C7270F"/>
    <w:rsid w:val="00C74DB0"/>
    <w:rsid w:val="00C750F7"/>
    <w:rsid w:val="00C75333"/>
    <w:rsid w:val="00C775D2"/>
    <w:rsid w:val="00C77646"/>
    <w:rsid w:val="00C809BA"/>
    <w:rsid w:val="00C80B01"/>
    <w:rsid w:val="00C80D55"/>
    <w:rsid w:val="00C813EB"/>
    <w:rsid w:val="00C81A83"/>
    <w:rsid w:val="00C82487"/>
    <w:rsid w:val="00C8259F"/>
    <w:rsid w:val="00C82AFA"/>
    <w:rsid w:val="00C82CC6"/>
    <w:rsid w:val="00C8388A"/>
    <w:rsid w:val="00C850D0"/>
    <w:rsid w:val="00C87844"/>
    <w:rsid w:val="00C90591"/>
    <w:rsid w:val="00C909CF"/>
    <w:rsid w:val="00C91132"/>
    <w:rsid w:val="00C92D4B"/>
    <w:rsid w:val="00C93140"/>
    <w:rsid w:val="00C93246"/>
    <w:rsid w:val="00C935BD"/>
    <w:rsid w:val="00C93BA8"/>
    <w:rsid w:val="00C96458"/>
    <w:rsid w:val="00C9705D"/>
    <w:rsid w:val="00CA0046"/>
    <w:rsid w:val="00CA2E49"/>
    <w:rsid w:val="00CA3550"/>
    <w:rsid w:val="00CA3F9B"/>
    <w:rsid w:val="00CA3FFC"/>
    <w:rsid w:val="00CA41D5"/>
    <w:rsid w:val="00CA440E"/>
    <w:rsid w:val="00CA5048"/>
    <w:rsid w:val="00CA5114"/>
    <w:rsid w:val="00CA6FE5"/>
    <w:rsid w:val="00CA748D"/>
    <w:rsid w:val="00CA7545"/>
    <w:rsid w:val="00CB04F2"/>
    <w:rsid w:val="00CB06EB"/>
    <w:rsid w:val="00CB0933"/>
    <w:rsid w:val="00CB2AB6"/>
    <w:rsid w:val="00CB2AFC"/>
    <w:rsid w:val="00CB3ECD"/>
    <w:rsid w:val="00CB5DA4"/>
    <w:rsid w:val="00CB61A4"/>
    <w:rsid w:val="00CB719F"/>
    <w:rsid w:val="00CB71EC"/>
    <w:rsid w:val="00CB73CF"/>
    <w:rsid w:val="00CC02E3"/>
    <w:rsid w:val="00CC1660"/>
    <w:rsid w:val="00CC16AA"/>
    <w:rsid w:val="00CC185D"/>
    <w:rsid w:val="00CC2230"/>
    <w:rsid w:val="00CC2BA2"/>
    <w:rsid w:val="00CC2EF0"/>
    <w:rsid w:val="00CC3234"/>
    <w:rsid w:val="00CC4783"/>
    <w:rsid w:val="00CC59E6"/>
    <w:rsid w:val="00CC6B29"/>
    <w:rsid w:val="00CC7759"/>
    <w:rsid w:val="00CD07CE"/>
    <w:rsid w:val="00CD1300"/>
    <w:rsid w:val="00CD2310"/>
    <w:rsid w:val="00CD35A2"/>
    <w:rsid w:val="00CD35EB"/>
    <w:rsid w:val="00CD705C"/>
    <w:rsid w:val="00CE01A0"/>
    <w:rsid w:val="00CE0C6B"/>
    <w:rsid w:val="00CE2048"/>
    <w:rsid w:val="00CE21C7"/>
    <w:rsid w:val="00CE2431"/>
    <w:rsid w:val="00CE4922"/>
    <w:rsid w:val="00CE55B4"/>
    <w:rsid w:val="00CE72D0"/>
    <w:rsid w:val="00CE7D7E"/>
    <w:rsid w:val="00CF0055"/>
    <w:rsid w:val="00CF0FE0"/>
    <w:rsid w:val="00CF1A7B"/>
    <w:rsid w:val="00CF1FB8"/>
    <w:rsid w:val="00CF4786"/>
    <w:rsid w:val="00CF66A3"/>
    <w:rsid w:val="00CF75DF"/>
    <w:rsid w:val="00CF7EA4"/>
    <w:rsid w:val="00D004DA"/>
    <w:rsid w:val="00D014A9"/>
    <w:rsid w:val="00D02F2F"/>
    <w:rsid w:val="00D06481"/>
    <w:rsid w:val="00D068BA"/>
    <w:rsid w:val="00D12C09"/>
    <w:rsid w:val="00D12CE0"/>
    <w:rsid w:val="00D161D4"/>
    <w:rsid w:val="00D213BD"/>
    <w:rsid w:val="00D23479"/>
    <w:rsid w:val="00D23B43"/>
    <w:rsid w:val="00D26EDF"/>
    <w:rsid w:val="00D312C7"/>
    <w:rsid w:val="00D31537"/>
    <w:rsid w:val="00D33797"/>
    <w:rsid w:val="00D35373"/>
    <w:rsid w:val="00D37001"/>
    <w:rsid w:val="00D37F19"/>
    <w:rsid w:val="00D439F0"/>
    <w:rsid w:val="00D44791"/>
    <w:rsid w:val="00D44C33"/>
    <w:rsid w:val="00D4587D"/>
    <w:rsid w:val="00D45A04"/>
    <w:rsid w:val="00D4633F"/>
    <w:rsid w:val="00D46A99"/>
    <w:rsid w:val="00D46E32"/>
    <w:rsid w:val="00D46F7B"/>
    <w:rsid w:val="00D474B2"/>
    <w:rsid w:val="00D50E5C"/>
    <w:rsid w:val="00D517FF"/>
    <w:rsid w:val="00D51EC0"/>
    <w:rsid w:val="00D52944"/>
    <w:rsid w:val="00D532BD"/>
    <w:rsid w:val="00D53DED"/>
    <w:rsid w:val="00D54E74"/>
    <w:rsid w:val="00D5619A"/>
    <w:rsid w:val="00D56C86"/>
    <w:rsid w:val="00D57E28"/>
    <w:rsid w:val="00D614AE"/>
    <w:rsid w:val="00D61E7C"/>
    <w:rsid w:val="00D61F13"/>
    <w:rsid w:val="00D67224"/>
    <w:rsid w:val="00D67EFD"/>
    <w:rsid w:val="00D703A5"/>
    <w:rsid w:val="00D70C4A"/>
    <w:rsid w:val="00D70D0D"/>
    <w:rsid w:val="00D72C97"/>
    <w:rsid w:val="00D72EAC"/>
    <w:rsid w:val="00D733D3"/>
    <w:rsid w:val="00D738B9"/>
    <w:rsid w:val="00D74896"/>
    <w:rsid w:val="00D74C4A"/>
    <w:rsid w:val="00D75CA0"/>
    <w:rsid w:val="00D75F0D"/>
    <w:rsid w:val="00D763FC"/>
    <w:rsid w:val="00D776EE"/>
    <w:rsid w:val="00D80FA5"/>
    <w:rsid w:val="00D816ED"/>
    <w:rsid w:val="00D81A93"/>
    <w:rsid w:val="00D81E18"/>
    <w:rsid w:val="00D825F7"/>
    <w:rsid w:val="00D829D2"/>
    <w:rsid w:val="00D82B76"/>
    <w:rsid w:val="00D83409"/>
    <w:rsid w:val="00D85481"/>
    <w:rsid w:val="00D86774"/>
    <w:rsid w:val="00D86F32"/>
    <w:rsid w:val="00D87000"/>
    <w:rsid w:val="00D9022A"/>
    <w:rsid w:val="00D91982"/>
    <w:rsid w:val="00D93C77"/>
    <w:rsid w:val="00D941D6"/>
    <w:rsid w:val="00D94639"/>
    <w:rsid w:val="00D95B70"/>
    <w:rsid w:val="00D96209"/>
    <w:rsid w:val="00D97095"/>
    <w:rsid w:val="00D97E6E"/>
    <w:rsid w:val="00DA126F"/>
    <w:rsid w:val="00DA2250"/>
    <w:rsid w:val="00DA25B9"/>
    <w:rsid w:val="00DA4108"/>
    <w:rsid w:val="00DA488D"/>
    <w:rsid w:val="00DA5B43"/>
    <w:rsid w:val="00DA6528"/>
    <w:rsid w:val="00DA69A0"/>
    <w:rsid w:val="00DB0789"/>
    <w:rsid w:val="00DB0FF3"/>
    <w:rsid w:val="00DB1CB9"/>
    <w:rsid w:val="00DB2241"/>
    <w:rsid w:val="00DB2B0D"/>
    <w:rsid w:val="00DB37AD"/>
    <w:rsid w:val="00DB3A6F"/>
    <w:rsid w:val="00DB4625"/>
    <w:rsid w:val="00DB4B5C"/>
    <w:rsid w:val="00DB4C4C"/>
    <w:rsid w:val="00DB4EFF"/>
    <w:rsid w:val="00DB60CC"/>
    <w:rsid w:val="00DB6CA0"/>
    <w:rsid w:val="00DB7538"/>
    <w:rsid w:val="00DB7DEB"/>
    <w:rsid w:val="00DC095E"/>
    <w:rsid w:val="00DC249D"/>
    <w:rsid w:val="00DC254E"/>
    <w:rsid w:val="00DC2D6A"/>
    <w:rsid w:val="00DC4BFF"/>
    <w:rsid w:val="00DC4E78"/>
    <w:rsid w:val="00DC54A4"/>
    <w:rsid w:val="00DC6B85"/>
    <w:rsid w:val="00DC72C8"/>
    <w:rsid w:val="00DD03A2"/>
    <w:rsid w:val="00DD1038"/>
    <w:rsid w:val="00DD1D33"/>
    <w:rsid w:val="00DD3A2C"/>
    <w:rsid w:val="00DD43E3"/>
    <w:rsid w:val="00DD4EEF"/>
    <w:rsid w:val="00DE0C05"/>
    <w:rsid w:val="00DE15F5"/>
    <w:rsid w:val="00DE214E"/>
    <w:rsid w:val="00DE2CDB"/>
    <w:rsid w:val="00DE32F0"/>
    <w:rsid w:val="00DE39F3"/>
    <w:rsid w:val="00DE487B"/>
    <w:rsid w:val="00DE5A29"/>
    <w:rsid w:val="00DE7EED"/>
    <w:rsid w:val="00DF06C3"/>
    <w:rsid w:val="00DF0B3B"/>
    <w:rsid w:val="00DF1666"/>
    <w:rsid w:val="00DF1ADE"/>
    <w:rsid w:val="00DF20CC"/>
    <w:rsid w:val="00DF3886"/>
    <w:rsid w:val="00DF406E"/>
    <w:rsid w:val="00DF49EF"/>
    <w:rsid w:val="00DF633B"/>
    <w:rsid w:val="00DF6611"/>
    <w:rsid w:val="00DF714A"/>
    <w:rsid w:val="00E00097"/>
    <w:rsid w:val="00E013F5"/>
    <w:rsid w:val="00E01E1F"/>
    <w:rsid w:val="00E02675"/>
    <w:rsid w:val="00E026EB"/>
    <w:rsid w:val="00E033F9"/>
    <w:rsid w:val="00E0346D"/>
    <w:rsid w:val="00E041D1"/>
    <w:rsid w:val="00E054CD"/>
    <w:rsid w:val="00E06359"/>
    <w:rsid w:val="00E066A4"/>
    <w:rsid w:val="00E07299"/>
    <w:rsid w:val="00E07D00"/>
    <w:rsid w:val="00E12041"/>
    <w:rsid w:val="00E1243C"/>
    <w:rsid w:val="00E12666"/>
    <w:rsid w:val="00E1427F"/>
    <w:rsid w:val="00E155D1"/>
    <w:rsid w:val="00E159D0"/>
    <w:rsid w:val="00E2039C"/>
    <w:rsid w:val="00E208D0"/>
    <w:rsid w:val="00E2161E"/>
    <w:rsid w:val="00E22218"/>
    <w:rsid w:val="00E22374"/>
    <w:rsid w:val="00E22E74"/>
    <w:rsid w:val="00E23E7C"/>
    <w:rsid w:val="00E25CBB"/>
    <w:rsid w:val="00E30011"/>
    <w:rsid w:val="00E309D8"/>
    <w:rsid w:val="00E30BE9"/>
    <w:rsid w:val="00E30FDF"/>
    <w:rsid w:val="00E31D8A"/>
    <w:rsid w:val="00E32031"/>
    <w:rsid w:val="00E33060"/>
    <w:rsid w:val="00E335CB"/>
    <w:rsid w:val="00E33988"/>
    <w:rsid w:val="00E346A2"/>
    <w:rsid w:val="00E35E4F"/>
    <w:rsid w:val="00E35F7E"/>
    <w:rsid w:val="00E35FAC"/>
    <w:rsid w:val="00E36473"/>
    <w:rsid w:val="00E43FF9"/>
    <w:rsid w:val="00E445E2"/>
    <w:rsid w:val="00E44F56"/>
    <w:rsid w:val="00E46B54"/>
    <w:rsid w:val="00E51450"/>
    <w:rsid w:val="00E51858"/>
    <w:rsid w:val="00E52ADB"/>
    <w:rsid w:val="00E536B4"/>
    <w:rsid w:val="00E53E43"/>
    <w:rsid w:val="00E559B4"/>
    <w:rsid w:val="00E572B2"/>
    <w:rsid w:val="00E57B67"/>
    <w:rsid w:val="00E62E59"/>
    <w:rsid w:val="00E63164"/>
    <w:rsid w:val="00E6329E"/>
    <w:rsid w:val="00E66618"/>
    <w:rsid w:val="00E66BA4"/>
    <w:rsid w:val="00E71379"/>
    <w:rsid w:val="00E72200"/>
    <w:rsid w:val="00E725E0"/>
    <w:rsid w:val="00E72E84"/>
    <w:rsid w:val="00E73FE9"/>
    <w:rsid w:val="00E73FFB"/>
    <w:rsid w:val="00E7503B"/>
    <w:rsid w:val="00E7659E"/>
    <w:rsid w:val="00E772A3"/>
    <w:rsid w:val="00E77738"/>
    <w:rsid w:val="00E8107C"/>
    <w:rsid w:val="00E822A7"/>
    <w:rsid w:val="00E84D3F"/>
    <w:rsid w:val="00E84F77"/>
    <w:rsid w:val="00E85164"/>
    <w:rsid w:val="00E853D9"/>
    <w:rsid w:val="00E85727"/>
    <w:rsid w:val="00E85FE4"/>
    <w:rsid w:val="00E86156"/>
    <w:rsid w:val="00E86779"/>
    <w:rsid w:val="00E9033A"/>
    <w:rsid w:val="00E90421"/>
    <w:rsid w:val="00E90B2A"/>
    <w:rsid w:val="00E92664"/>
    <w:rsid w:val="00E93230"/>
    <w:rsid w:val="00E941B6"/>
    <w:rsid w:val="00E95D66"/>
    <w:rsid w:val="00E9735C"/>
    <w:rsid w:val="00E97C62"/>
    <w:rsid w:val="00E97DD2"/>
    <w:rsid w:val="00EA05E1"/>
    <w:rsid w:val="00EA0902"/>
    <w:rsid w:val="00EA25F8"/>
    <w:rsid w:val="00EA319A"/>
    <w:rsid w:val="00EA31D5"/>
    <w:rsid w:val="00EA33DF"/>
    <w:rsid w:val="00EA3B3A"/>
    <w:rsid w:val="00EA4AA3"/>
    <w:rsid w:val="00EA78C9"/>
    <w:rsid w:val="00EB01CB"/>
    <w:rsid w:val="00EB1F56"/>
    <w:rsid w:val="00EB2B3E"/>
    <w:rsid w:val="00EB3DBC"/>
    <w:rsid w:val="00EB4150"/>
    <w:rsid w:val="00EB62FB"/>
    <w:rsid w:val="00EB7684"/>
    <w:rsid w:val="00EC04D1"/>
    <w:rsid w:val="00EC0F9D"/>
    <w:rsid w:val="00EC11C4"/>
    <w:rsid w:val="00EC1238"/>
    <w:rsid w:val="00EC1A18"/>
    <w:rsid w:val="00EC1F34"/>
    <w:rsid w:val="00EC27C6"/>
    <w:rsid w:val="00EC339A"/>
    <w:rsid w:val="00EC3966"/>
    <w:rsid w:val="00EC3CB2"/>
    <w:rsid w:val="00EC431E"/>
    <w:rsid w:val="00EC4C52"/>
    <w:rsid w:val="00EC59F4"/>
    <w:rsid w:val="00EC6058"/>
    <w:rsid w:val="00EC646F"/>
    <w:rsid w:val="00EC64DF"/>
    <w:rsid w:val="00EC672B"/>
    <w:rsid w:val="00EC69F4"/>
    <w:rsid w:val="00EC78DD"/>
    <w:rsid w:val="00ED67D2"/>
    <w:rsid w:val="00ED6C5D"/>
    <w:rsid w:val="00EE06A1"/>
    <w:rsid w:val="00EE3881"/>
    <w:rsid w:val="00EE38FB"/>
    <w:rsid w:val="00EE4F93"/>
    <w:rsid w:val="00EE5784"/>
    <w:rsid w:val="00EE68C8"/>
    <w:rsid w:val="00EE7B6E"/>
    <w:rsid w:val="00EF0CD1"/>
    <w:rsid w:val="00EF1A40"/>
    <w:rsid w:val="00EF27D8"/>
    <w:rsid w:val="00EF552A"/>
    <w:rsid w:val="00EF6368"/>
    <w:rsid w:val="00F0186C"/>
    <w:rsid w:val="00F01931"/>
    <w:rsid w:val="00F01A6D"/>
    <w:rsid w:val="00F02114"/>
    <w:rsid w:val="00F021F2"/>
    <w:rsid w:val="00F023C1"/>
    <w:rsid w:val="00F0327A"/>
    <w:rsid w:val="00F03AB4"/>
    <w:rsid w:val="00F04996"/>
    <w:rsid w:val="00F04B52"/>
    <w:rsid w:val="00F055DD"/>
    <w:rsid w:val="00F06873"/>
    <w:rsid w:val="00F070AE"/>
    <w:rsid w:val="00F07B74"/>
    <w:rsid w:val="00F106FB"/>
    <w:rsid w:val="00F110F1"/>
    <w:rsid w:val="00F13B99"/>
    <w:rsid w:val="00F144B5"/>
    <w:rsid w:val="00F155EE"/>
    <w:rsid w:val="00F156E7"/>
    <w:rsid w:val="00F1659C"/>
    <w:rsid w:val="00F17CFE"/>
    <w:rsid w:val="00F20991"/>
    <w:rsid w:val="00F22A6C"/>
    <w:rsid w:val="00F2312E"/>
    <w:rsid w:val="00F2471A"/>
    <w:rsid w:val="00F26332"/>
    <w:rsid w:val="00F27971"/>
    <w:rsid w:val="00F3059E"/>
    <w:rsid w:val="00F3076B"/>
    <w:rsid w:val="00F3125E"/>
    <w:rsid w:val="00F31B7D"/>
    <w:rsid w:val="00F31CD9"/>
    <w:rsid w:val="00F325E9"/>
    <w:rsid w:val="00F32FC4"/>
    <w:rsid w:val="00F358D0"/>
    <w:rsid w:val="00F375AB"/>
    <w:rsid w:val="00F406C7"/>
    <w:rsid w:val="00F41095"/>
    <w:rsid w:val="00F41232"/>
    <w:rsid w:val="00F42841"/>
    <w:rsid w:val="00F434BE"/>
    <w:rsid w:val="00F435A4"/>
    <w:rsid w:val="00F437C1"/>
    <w:rsid w:val="00F442CA"/>
    <w:rsid w:val="00F44BC5"/>
    <w:rsid w:val="00F46AA0"/>
    <w:rsid w:val="00F46B96"/>
    <w:rsid w:val="00F47808"/>
    <w:rsid w:val="00F479A1"/>
    <w:rsid w:val="00F508EC"/>
    <w:rsid w:val="00F51677"/>
    <w:rsid w:val="00F52690"/>
    <w:rsid w:val="00F52916"/>
    <w:rsid w:val="00F53CAE"/>
    <w:rsid w:val="00F54020"/>
    <w:rsid w:val="00F558C8"/>
    <w:rsid w:val="00F56670"/>
    <w:rsid w:val="00F5703B"/>
    <w:rsid w:val="00F6150C"/>
    <w:rsid w:val="00F622D9"/>
    <w:rsid w:val="00F6271D"/>
    <w:rsid w:val="00F633AD"/>
    <w:rsid w:val="00F64C82"/>
    <w:rsid w:val="00F6532C"/>
    <w:rsid w:val="00F65FAC"/>
    <w:rsid w:val="00F66214"/>
    <w:rsid w:val="00F70211"/>
    <w:rsid w:val="00F709F6"/>
    <w:rsid w:val="00F71FB2"/>
    <w:rsid w:val="00F73C7A"/>
    <w:rsid w:val="00F7480B"/>
    <w:rsid w:val="00F75DE1"/>
    <w:rsid w:val="00F75E3C"/>
    <w:rsid w:val="00F76441"/>
    <w:rsid w:val="00F77590"/>
    <w:rsid w:val="00F77D9B"/>
    <w:rsid w:val="00F8329F"/>
    <w:rsid w:val="00F851FD"/>
    <w:rsid w:val="00F85261"/>
    <w:rsid w:val="00F86F7F"/>
    <w:rsid w:val="00F90954"/>
    <w:rsid w:val="00F910DB"/>
    <w:rsid w:val="00F918C8"/>
    <w:rsid w:val="00F93B0E"/>
    <w:rsid w:val="00F942B0"/>
    <w:rsid w:val="00F96D7E"/>
    <w:rsid w:val="00F97DD1"/>
    <w:rsid w:val="00FA04C7"/>
    <w:rsid w:val="00FA12F9"/>
    <w:rsid w:val="00FA1755"/>
    <w:rsid w:val="00FA225E"/>
    <w:rsid w:val="00FA2487"/>
    <w:rsid w:val="00FA25F7"/>
    <w:rsid w:val="00FA2839"/>
    <w:rsid w:val="00FA2F2E"/>
    <w:rsid w:val="00FA3579"/>
    <w:rsid w:val="00FA3E0A"/>
    <w:rsid w:val="00FA46EC"/>
    <w:rsid w:val="00FA5D30"/>
    <w:rsid w:val="00FA7EFB"/>
    <w:rsid w:val="00FB01A7"/>
    <w:rsid w:val="00FB0C6C"/>
    <w:rsid w:val="00FB0FA6"/>
    <w:rsid w:val="00FB1178"/>
    <w:rsid w:val="00FB25DF"/>
    <w:rsid w:val="00FB2F1A"/>
    <w:rsid w:val="00FB313C"/>
    <w:rsid w:val="00FB3ACF"/>
    <w:rsid w:val="00FB3C41"/>
    <w:rsid w:val="00FB5918"/>
    <w:rsid w:val="00FB6DE9"/>
    <w:rsid w:val="00FB794A"/>
    <w:rsid w:val="00FB7AA3"/>
    <w:rsid w:val="00FC557E"/>
    <w:rsid w:val="00FC63A3"/>
    <w:rsid w:val="00FC695E"/>
    <w:rsid w:val="00FC71FE"/>
    <w:rsid w:val="00FC7A99"/>
    <w:rsid w:val="00FD0840"/>
    <w:rsid w:val="00FD09CF"/>
    <w:rsid w:val="00FD278C"/>
    <w:rsid w:val="00FD41C4"/>
    <w:rsid w:val="00FD5B78"/>
    <w:rsid w:val="00FD5D8E"/>
    <w:rsid w:val="00FD68C6"/>
    <w:rsid w:val="00FD7860"/>
    <w:rsid w:val="00FD7D26"/>
    <w:rsid w:val="00FE0483"/>
    <w:rsid w:val="00FE07EA"/>
    <w:rsid w:val="00FE0DA2"/>
    <w:rsid w:val="00FE0DA5"/>
    <w:rsid w:val="00FE0E11"/>
    <w:rsid w:val="00FE130E"/>
    <w:rsid w:val="00FE1F93"/>
    <w:rsid w:val="00FE202D"/>
    <w:rsid w:val="00FE219D"/>
    <w:rsid w:val="00FE272C"/>
    <w:rsid w:val="00FE29FC"/>
    <w:rsid w:val="00FE3AD4"/>
    <w:rsid w:val="00FE4B20"/>
    <w:rsid w:val="00FE6718"/>
    <w:rsid w:val="00FF01CF"/>
    <w:rsid w:val="00FF1BFF"/>
    <w:rsid w:val="00FF346F"/>
    <w:rsid w:val="00FF4665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95F8D"/>
  <w15:docId w15:val="{86D1DABD-5D4F-4871-A1BD-9BBDF220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1CB"/>
    <w:pPr>
      <w:bidi/>
      <w:jc w:val="both"/>
    </w:pPr>
    <w:rPr>
      <w:rFonts w:ascii="Times New Roman" w:eastAsia="Times New Roman" w:hAnsi="Times New Roman" w:cs="B Nazanin"/>
      <w:sz w:val="24"/>
      <w:szCs w:val="28"/>
    </w:rPr>
  </w:style>
  <w:style w:type="paragraph" w:styleId="Heading1">
    <w:name w:val="heading 1"/>
    <w:aliases w:val="Heading 1فصل"/>
    <w:basedOn w:val="Normal"/>
    <w:next w:val="Normal"/>
    <w:link w:val="Heading1Char"/>
    <w:uiPriority w:val="9"/>
    <w:qFormat/>
    <w:rsid w:val="002B430E"/>
    <w:pPr>
      <w:keepNext/>
      <w:pageBreakBefore/>
      <w:numPr>
        <w:numId w:val="48"/>
      </w:numPr>
      <w:spacing w:before="240" w:after="240"/>
      <w:jc w:val="left"/>
      <w:outlineLvl w:val="0"/>
    </w:pPr>
    <w:rPr>
      <w:rFonts w:cs="B Titr"/>
      <w:b/>
      <w:bCs/>
      <w:kern w:val="32"/>
      <w:sz w:val="36"/>
      <w:szCs w:val="36"/>
    </w:rPr>
  </w:style>
  <w:style w:type="paragraph" w:styleId="Heading2">
    <w:name w:val="heading 2"/>
    <w:basedOn w:val="Normal"/>
    <w:next w:val="NewParagraph"/>
    <w:link w:val="Heading2Char"/>
    <w:autoRedefine/>
    <w:uiPriority w:val="9"/>
    <w:qFormat/>
    <w:rsid w:val="003E7B71"/>
    <w:pPr>
      <w:keepNext/>
      <w:keepLines/>
      <w:numPr>
        <w:ilvl w:val="1"/>
        <w:numId w:val="48"/>
      </w:numPr>
      <w:spacing w:before="200" w:after="240" w:line="276" w:lineRule="auto"/>
      <w:outlineLvl w:val="1"/>
    </w:pPr>
    <w:rPr>
      <w:rFonts w:asciiTheme="majorHAnsi" w:hAnsiTheme="majorHAnsi" w:cstheme="majorHAnsi"/>
      <w:b/>
      <w:szCs w:val="24"/>
      <w:lang w:bidi="fa-IR"/>
    </w:rPr>
  </w:style>
  <w:style w:type="paragraph" w:styleId="Heading3">
    <w:name w:val="heading 3"/>
    <w:basedOn w:val="Normal"/>
    <w:next w:val="NewParagraph"/>
    <w:link w:val="Heading3Char"/>
    <w:uiPriority w:val="9"/>
    <w:qFormat/>
    <w:rsid w:val="002B430E"/>
    <w:pPr>
      <w:keepNext/>
      <w:numPr>
        <w:ilvl w:val="2"/>
        <w:numId w:val="48"/>
      </w:numPr>
      <w:tabs>
        <w:tab w:val="left" w:pos="1274"/>
      </w:tabs>
      <w:spacing w:before="240" w:after="60"/>
      <w:jc w:val="left"/>
      <w:outlineLvl w:val="2"/>
    </w:pPr>
    <w:rPr>
      <w:rFonts w:cs="B Titr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91126F"/>
    <w:pPr>
      <w:keepNext/>
      <w:numPr>
        <w:ilvl w:val="3"/>
        <w:numId w:val="48"/>
      </w:numPr>
      <w:spacing w:before="240" w:after="6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2C55E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E5784"/>
    <w:pPr>
      <w:pageBreakBefore/>
      <w:spacing w:before="360" w:after="240"/>
      <w:jc w:val="center"/>
      <w:outlineLvl w:val="5"/>
    </w:pPr>
    <w:rPr>
      <w:rFonts w:cs="Titr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6E55A3"/>
    <w:pPr>
      <w:numPr>
        <w:ilvl w:val="6"/>
        <w:numId w:val="48"/>
      </w:num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6E55A3"/>
    <w:pPr>
      <w:numPr>
        <w:ilvl w:val="7"/>
        <w:numId w:val="48"/>
      </w:num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6E55A3"/>
    <w:pPr>
      <w:numPr>
        <w:ilvl w:val="8"/>
        <w:numId w:val="4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فصل Char"/>
    <w:basedOn w:val="DefaultParagraphFont"/>
    <w:link w:val="Heading1"/>
    <w:uiPriority w:val="9"/>
    <w:rsid w:val="002B430E"/>
    <w:rPr>
      <w:rFonts w:ascii="Times New Roman" w:eastAsia="Times New Roman" w:hAnsi="Times New Roman" w:cs="B Titr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E7B71"/>
    <w:rPr>
      <w:rFonts w:asciiTheme="majorHAnsi" w:eastAsia="Times New Roman" w:hAnsiTheme="majorHAnsi" w:cstheme="majorHAnsi"/>
      <w:b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2B430E"/>
    <w:rPr>
      <w:rFonts w:ascii="Times New Roman" w:eastAsia="Times New Roman" w:hAnsi="Times New Roman" w:cs="B Titr"/>
      <w:b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1126F"/>
    <w:rPr>
      <w:rFonts w:ascii="Times New Roman" w:eastAsia="Times New Roman" w:hAnsi="Times New Roman" w:cs="B Nazani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E55A3"/>
    <w:rPr>
      <w:rFonts w:cs="Nazanin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BA69DA"/>
    <w:rPr>
      <w:rFonts w:ascii="Times New Roman" w:eastAsia="Times New Roman" w:hAnsi="Times New Roman" w:cs="Titr"/>
      <w:b/>
      <w:b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A52FF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52FF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52FF9"/>
    <w:rPr>
      <w:rFonts w:ascii="Arial" w:eastAsia="Times New Roman" w:hAnsi="Arial"/>
      <w:sz w:val="22"/>
      <w:szCs w:val="22"/>
    </w:rPr>
  </w:style>
  <w:style w:type="paragraph" w:customStyle="1" w:styleId="TitlePage">
    <w:name w:val="Title Page"/>
    <w:basedOn w:val="Normal"/>
    <w:uiPriority w:val="99"/>
    <w:qFormat/>
    <w:rsid w:val="00BB2C52"/>
    <w:pPr>
      <w:spacing w:line="360" w:lineRule="auto"/>
      <w:jc w:val="center"/>
    </w:pPr>
    <w:rPr>
      <w:rFonts w:cs="B Titr"/>
      <w:bCs/>
      <w:szCs w:val="24"/>
    </w:rPr>
  </w:style>
  <w:style w:type="paragraph" w:customStyle="1" w:styleId="TitlePageNames">
    <w:name w:val="Title Page Names"/>
    <w:basedOn w:val="TitlePage"/>
    <w:uiPriority w:val="99"/>
    <w:qFormat/>
    <w:rsid w:val="0046663A"/>
    <w:rPr>
      <w:rFonts w:cs="Titr"/>
      <w:b/>
      <w:bCs w:val="0"/>
      <w:sz w:val="28"/>
      <w:szCs w:val="28"/>
    </w:rPr>
  </w:style>
  <w:style w:type="paragraph" w:customStyle="1" w:styleId="CaptionFigure">
    <w:name w:val="Caption_Figure"/>
    <w:basedOn w:val="Normal"/>
    <w:next w:val="Normal"/>
    <w:uiPriority w:val="99"/>
    <w:qFormat/>
    <w:rsid w:val="00E23E7C"/>
    <w:pPr>
      <w:spacing w:after="240"/>
      <w:jc w:val="center"/>
    </w:pPr>
    <w:rPr>
      <w:b/>
      <w:bCs/>
      <w:sz w:val="20"/>
      <w:szCs w:val="24"/>
      <w:lang w:bidi="fa-IR"/>
    </w:rPr>
  </w:style>
  <w:style w:type="paragraph" w:customStyle="1" w:styleId="Figures">
    <w:name w:val="Figures"/>
    <w:next w:val="CaptionFigure"/>
    <w:uiPriority w:val="99"/>
    <w:qFormat/>
    <w:rsid w:val="00BB2C52"/>
    <w:pPr>
      <w:keepNext/>
      <w:bidi/>
      <w:spacing w:before="360" w:after="120"/>
      <w:jc w:val="center"/>
    </w:pPr>
    <w:rPr>
      <w:rFonts w:ascii="Times New Roman" w:eastAsia="Times New Roman" w:hAnsi="Times New Roman" w:cs="B Nazanin"/>
      <w:noProof/>
      <w:sz w:val="24"/>
      <w:szCs w:val="28"/>
    </w:rPr>
  </w:style>
  <w:style w:type="paragraph" w:customStyle="1" w:styleId="NewParagraph">
    <w:name w:val="NewParagraph"/>
    <w:basedOn w:val="Normal"/>
    <w:link w:val="NewParagraphChar"/>
    <w:uiPriority w:val="99"/>
    <w:qFormat/>
    <w:rsid w:val="00A155D4"/>
    <w:pPr>
      <w:spacing w:before="120"/>
      <w:ind w:firstLine="289"/>
    </w:pPr>
  </w:style>
  <w:style w:type="paragraph" w:customStyle="1" w:styleId="CaptionTable">
    <w:name w:val="Caption_Table"/>
    <w:basedOn w:val="Normal"/>
    <w:next w:val="Normal"/>
    <w:uiPriority w:val="99"/>
    <w:qFormat/>
    <w:rsid w:val="00900A8A"/>
    <w:pPr>
      <w:keepNext/>
      <w:spacing w:before="240"/>
      <w:jc w:val="center"/>
    </w:pPr>
    <w:rPr>
      <w:b/>
      <w:bCs/>
      <w:sz w:val="20"/>
      <w:szCs w:val="24"/>
      <w:lang w:bidi="fa-IR"/>
    </w:rPr>
  </w:style>
  <w:style w:type="paragraph" w:customStyle="1" w:styleId="Label">
    <w:name w:val="Label"/>
    <w:basedOn w:val="Normal"/>
    <w:next w:val="Normal"/>
    <w:link w:val="LabelCharChar"/>
    <w:rsid w:val="00F055DD"/>
    <w:pPr>
      <w:spacing w:before="120"/>
      <w:jc w:val="center"/>
    </w:pPr>
    <w:rPr>
      <w:b/>
      <w:bCs/>
      <w:lang w:bidi="fa-IR"/>
    </w:rPr>
  </w:style>
  <w:style w:type="paragraph" w:customStyle="1" w:styleId="Tables">
    <w:name w:val="Tables"/>
    <w:basedOn w:val="Normal"/>
    <w:uiPriority w:val="99"/>
    <w:rsid w:val="00AA2BC6"/>
    <w:pPr>
      <w:jc w:val="center"/>
    </w:pPr>
  </w:style>
  <w:style w:type="paragraph" w:styleId="Revision">
    <w:name w:val="Revision"/>
    <w:hidden/>
    <w:uiPriority w:val="99"/>
    <w:semiHidden/>
    <w:rsid w:val="007126AD"/>
    <w:pPr>
      <w:spacing w:before="60"/>
      <w:ind w:left="851" w:hanging="567"/>
    </w:pPr>
    <w:rPr>
      <w:rFonts w:ascii="Times New Roman" w:eastAsia="Times New Roman" w:hAnsi="Times New Roman" w:cs="Nazanin"/>
      <w:sz w:val="24"/>
      <w:szCs w:val="28"/>
    </w:rPr>
  </w:style>
  <w:style w:type="character" w:customStyle="1" w:styleId="LabelCharChar">
    <w:name w:val="Label Char Char"/>
    <w:basedOn w:val="DefaultParagraphFont"/>
    <w:link w:val="Label"/>
    <w:rsid w:val="00F055DD"/>
    <w:rPr>
      <w:rFonts w:ascii="Times New Roman" w:eastAsia="Times New Roman" w:hAnsi="Times New Roman" w:cs="Nazanin"/>
      <w:b/>
      <w:bCs/>
      <w:sz w:val="24"/>
      <w:szCs w:val="28"/>
      <w:lang w:bidi="fa-IR"/>
    </w:rPr>
  </w:style>
  <w:style w:type="paragraph" w:customStyle="1" w:styleId="Theoremstyle">
    <w:name w:val="Theorem_style"/>
    <w:basedOn w:val="Normal"/>
    <w:next w:val="Normal"/>
    <w:link w:val="TheoremstyleChar"/>
    <w:rsid w:val="00C8259F"/>
    <w:pPr>
      <w:spacing w:before="60"/>
    </w:pPr>
    <w:rPr>
      <w:b/>
      <w:bCs/>
      <w:sz w:val="22"/>
      <w:szCs w:val="26"/>
      <w:lang w:bidi="fa-IR"/>
    </w:rPr>
  </w:style>
  <w:style w:type="character" w:customStyle="1" w:styleId="TheoremstyleChar">
    <w:name w:val="Theorem_style Char"/>
    <w:basedOn w:val="DefaultParagraphFont"/>
    <w:link w:val="Theoremstyle"/>
    <w:rsid w:val="00C8259F"/>
    <w:rPr>
      <w:rFonts w:cs="Nazanin"/>
      <w:b/>
      <w:bCs/>
      <w:sz w:val="22"/>
      <w:szCs w:val="26"/>
      <w:lang w:val="en-US" w:eastAsia="en-US" w:bidi="fa-IR"/>
    </w:rPr>
  </w:style>
  <w:style w:type="character" w:styleId="EndnoteReference">
    <w:name w:val="endnote reference"/>
    <w:basedOn w:val="DefaultParagraphFont"/>
    <w:semiHidden/>
    <w:rsid w:val="009A7F4F"/>
    <w:rPr>
      <w:vertAlign w:val="baseline"/>
    </w:rPr>
  </w:style>
  <w:style w:type="paragraph" w:customStyle="1" w:styleId="HeadingRef">
    <w:name w:val="Heading_Ref"/>
    <w:basedOn w:val="Heading1"/>
    <w:uiPriority w:val="99"/>
    <w:rsid w:val="00C8259F"/>
    <w:pPr>
      <w:numPr>
        <w:numId w:val="0"/>
      </w:numPr>
    </w:pPr>
    <w:rPr>
      <w:lang w:bidi="fa-IR"/>
    </w:rPr>
  </w:style>
  <w:style w:type="paragraph" w:styleId="Header">
    <w:name w:val="header"/>
    <w:basedOn w:val="Normal"/>
    <w:link w:val="HeaderChar"/>
    <w:uiPriority w:val="99"/>
    <w:rsid w:val="00C825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BC5"/>
    <w:rPr>
      <w:rFonts w:cs="Nazanin"/>
      <w:sz w:val="24"/>
      <w:szCs w:val="28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C825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BC5"/>
    <w:rPr>
      <w:rFonts w:cs="Nazanin"/>
      <w:sz w:val="24"/>
      <w:szCs w:val="28"/>
      <w:lang w:val="en-US" w:eastAsia="en-US" w:bidi="ar-SA"/>
    </w:rPr>
  </w:style>
  <w:style w:type="paragraph" w:customStyle="1" w:styleId="a0">
    <w:name w:val="معادله"/>
    <w:basedOn w:val="Normal"/>
    <w:uiPriority w:val="99"/>
    <w:rsid w:val="00E53E43"/>
    <w:pPr>
      <w:bidi w:val="0"/>
      <w:spacing w:after="120"/>
      <w:jc w:val="left"/>
    </w:pPr>
    <w:rPr>
      <w:lang w:bidi="fa-IR"/>
    </w:rPr>
  </w:style>
  <w:style w:type="paragraph" w:styleId="TOC2">
    <w:name w:val="toc 2"/>
    <w:basedOn w:val="Normal"/>
    <w:next w:val="Normal"/>
    <w:uiPriority w:val="39"/>
    <w:qFormat/>
    <w:rsid w:val="00B12E8B"/>
    <w:pPr>
      <w:tabs>
        <w:tab w:val="left" w:pos="1132"/>
        <w:tab w:val="right" w:leader="dot" w:pos="8787"/>
      </w:tabs>
      <w:ind w:left="990" w:hanging="706"/>
      <w:jc w:val="left"/>
    </w:pPr>
    <w:rPr>
      <w:noProof/>
      <w:lang w:bidi="fa-IR"/>
    </w:rPr>
  </w:style>
  <w:style w:type="paragraph" w:styleId="TOC3">
    <w:name w:val="toc 3"/>
    <w:basedOn w:val="Normal"/>
    <w:next w:val="Normal"/>
    <w:uiPriority w:val="39"/>
    <w:qFormat/>
    <w:rsid w:val="00502B39"/>
    <w:pPr>
      <w:tabs>
        <w:tab w:val="left" w:pos="1557"/>
        <w:tab w:val="left" w:pos="1699"/>
        <w:tab w:val="right" w:leader="dot" w:pos="8787"/>
      </w:tabs>
      <w:ind w:left="1418" w:hanging="936"/>
      <w:jc w:val="left"/>
    </w:pPr>
    <w:rPr>
      <w:noProof/>
      <w:sz w:val="22"/>
      <w:szCs w:val="26"/>
    </w:rPr>
  </w:style>
  <w:style w:type="character" w:styleId="Hyperlink">
    <w:name w:val="Hyperlink"/>
    <w:basedOn w:val="DefaultParagraphFont"/>
    <w:uiPriority w:val="99"/>
    <w:rsid w:val="00C8259F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C8259F"/>
  </w:style>
  <w:style w:type="character" w:styleId="CommentReference">
    <w:name w:val="annotation reference"/>
    <w:basedOn w:val="DefaultParagraphFont"/>
    <w:semiHidden/>
    <w:rsid w:val="00397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97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7E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97E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C2CAD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rmalNumbered">
    <w:name w:val="Normal_Numbered"/>
    <w:basedOn w:val="NoList"/>
    <w:rsid w:val="00DF714A"/>
    <w:pPr>
      <w:numPr>
        <w:numId w:val="2"/>
      </w:numPr>
    </w:pPr>
  </w:style>
  <w:style w:type="paragraph" w:styleId="EndnoteText">
    <w:name w:val="endnote text"/>
    <w:basedOn w:val="Normal"/>
    <w:link w:val="EndnoteTextChar"/>
    <w:uiPriority w:val="99"/>
    <w:unhideWhenUsed/>
    <w:rsid w:val="00BF3D96"/>
    <w:pPr>
      <w:bidi w:val="0"/>
      <w:spacing w:after="120"/>
      <w:ind w:left="425" w:hanging="425"/>
    </w:pPr>
    <w:rPr>
      <w:sz w:val="20"/>
      <w:szCs w:val="20"/>
      <w:lang w:bidi="fa-IR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F3D96"/>
    <w:rPr>
      <w:rFonts w:ascii="Times New Roman" w:eastAsia="Times New Roman" w:hAnsi="Times New Roman" w:cs="Nazanin"/>
      <w:lang w:bidi="fa-IR"/>
    </w:rPr>
  </w:style>
  <w:style w:type="paragraph" w:customStyle="1" w:styleId="ListParagraph1">
    <w:name w:val="List Paragraph1"/>
    <w:aliases w:val="Numbered Items"/>
    <w:basedOn w:val="Normal"/>
    <w:uiPriority w:val="34"/>
    <w:qFormat/>
    <w:rsid w:val="00695FD2"/>
    <w:pPr>
      <w:numPr>
        <w:numId w:val="4"/>
      </w:numPr>
      <w:tabs>
        <w:tab w:val="left" w:pos="849"/>
      </w:tabs>
      <w:contextualSpacing/>
    </w:pPr>
  </w:style>
  <w:style w:type="paragraph" w:styleId="TOC1">
    <w:name w:val="toc 1"/>
    <w:basedOn w:val="Normal"/>
    <w:next w:val="Normal"/>
    <w:uiPriority w:val="39"/>
    <w:qFormat/>
    <w:rsid w:val="00F01A6D"/>
    <w:pPr>
      <w:tabs>
        <w:tab w:val="left" w:pos="990"/>
        <w:tab w:val="left" w:pos="1132"/>
        <w:tab w:val="left" w:pos="1274"/>
        <w:tab w:val="right" w:leader="dot" w:pos="8787"/>
      </w:tabs>
      <w:spacing w:before="120"/>
      <w:ind w:left="1132" w:hanging="1132"/>
      <w:jc w:val="left"/>
    </w:pPr>
    <w:rPr>
      <w:b/>
      <w:bCs/>
      <w:noProof/>
      <w:lang w:bidi="fa-IR"/>
    </w:rPr>
  </w:style>
  <w:style w:type="paragraph" w:styleId="TOC4">
    <w:name w:val="toc 4"/>
    <w:basedOn w:val="Normal"/>
    <w:next w:val="Normal"/>
    <w:uiPriority w:val="39"/>
    <w:rsid w:val="00502B39"/>
    <w:pPr>
      <w:tabs>
        <w:tab w:val="left" w:pos="1841"/>
        <w:tab w:val="left" w:pos="1983"/>
        <w:tab w:val="left" w:pos="2124"/>
        <w:tab w:val="left" w:pos="3106"/>
        <w:tab w:val="right" w:leader="dot" w:pos="8787"/>
      </w:tabs>
      <w:ind w:left="1701" w:hanging="981"/>
      <w:jc w:val="left"/>
    </w:pPr>
    <w:rPr>
      <w:noProof/>
      <w:sz w:val="20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rsid w:val="00A009FD"/>
    <w:pPr>
      <w:bidi w:val="0"/>
      <w:ind w:left="170" w:hanging="170"/>
    </w:pPr>
    <w:rPr>
      <w:sz w:val="20"/>
      <w:szCs w:val="20"/>
      <w:lang w:bidi="fa-IR"/>
    </w:rPr>
  </w:style>
  <w:style w:type="character" w:styleId="FootnoteReference">
    <w:name w:val="footnote reference"/>
    <w:basedOn w:val="DefaultParagraphFont"/>
    <w:rsid w:val="00C90591"/>
    <w:rPr>
      <w:vertAlign w:val="superscript"/>
    </w:rPr>
  </w:style>
  <w:style w:type="paragraph" w:customStyle="1" w:styleId="EquationNumber">
    <w:name w:val="Equation_Number"/>
    <w:basedOn w:val="Normal"/>
    <w:uiPriority w:val="99"/>
    <w:qFormat/>
    <w:rsid w:val="00C8259F"/>
    <w:pPr>
      <w:jc w:val="left"/>
    </w:pPr>
  </w:style>
  <w:style w:type="paragraph" w:customStyle="1" w:styleId="HeadingAppendix">
    <w:name w:val="Heading_Appendix"/>
    <w:basedOn w:val="Heading1"/>
    <w:next w:val="NewParagraph"/>
    <w:uiPriority w:val="99"/>
    <w:rsid w:val="0091126F"/>
    <w:pPr>
      <w:numPr>
        <w:numId w:val="1"/>
      </w:numPr>
      <w:tabs>
        <w:tab w:val="clear" w:pos="1418"/>
        <w:tab w:val="num" w:pos="1557"/>
      </w:tabs>
      <w:ind w:left="1559" w:hanging="1559"/>
    </w:pPr>
    <w:rPr>
      <w:lang w:bidi="fa-IR"/>
    </w:rPr>
  </w:style>
  <w:style w:type="paragraph" w:customStyle="1" w:styleId="Notation">
    <w:name w:val="Notation"/>
    <w:basedOn w:val="Normal"/>
    <w:uiPriority w:val="99"/>
    <w:rsid w:val="005E579E"/>
    <w:pPr>
      <w:tabs>
        <w:tab w:val="right" w:pos="8787"/>
      </w:tabs>
    </w:pPr>
  </w:style>
  <w:style w:type="paragraph" w:customStyle="1" w:styleId="Headingcentered">
    <w:name w:val="Heading_centered"/>
    <w:basedOn w:val="Heading2"/>
    <w:uiPriority w:val="99"/>
    <w:qFormat/>
    <w:rsid w:val="00D97E6E"/>
    <w:pPr>
      <w:pageBreakBefore/>
      <w:numPr>
        <w:ilvl w:val="0"/>
        <w:numId w:val="0"/>
      </w:numPr>
      <w:jc w:val="center"/>
    </w:pPr>
  </w:style>
  <w:style w:type="paragraph" w:customStyle="1" w:styleId="TOCTable">
    <w:name w:val="TOC_Table"/>
    <w:basedOn w:val="Normal"/>
    <w:uiPriority w:val="99"/>
    <w:rsid w:val="005E579E"/>
    <w:pPr>
      <w:pBdr>
        <w:bottom w:val="single" w:sz="12" w:space="1" w:color="auto"/>
      </w:pBdr>
      <w:tabs>
        <w:tab w:val="right" w:pos="8787"/>
      </w:tabs>
      <w:spacing w:after="120"/>
    </w:pPr>
    <w:rPr>
      <w:b/>
      <w:bCs/>
      <w:sz w:val="28"/>
    </w:rPr>
  </w:style>
  <w:style w:type="paragraph" w:styleId="Caption">
    <w:name w:val="caption"/>
    <w:basedOn w:val="CaptionFigure"/>
    <w:next w:val="Normal"/>
    <w:link w:val="CaptionChar"/>
    <w:uiPriority w:val="35"/>
    <w:qFormat/>
    <w:rsid w:val="001F1EFD"/>
  </w:style>
  <w:style w:type="paragraph" w:styleId="DocumentMap">
    <w:name w:val="Document Map"/>
    <w:basedOn w:val="Normal"/>
    <w:link w:val="DocumentMapChar"/>
    <w:uiPriority w:val="99"/>
    <w:semiHidden/>
    <w:unhideWhenUsed/>
    <w:rsid w:val="0075718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718F"/>
    <w:rPr>
      <w:rFonts w:ascii="Tahoma" w:eastAsia="Times New Roman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718F"/>
    <w:rPr>
      <w:rFonts w:ascii="Times New Roman" w:eastAsia="Times New Roman" w:hAnsi="Times New Roman" w:cs="Nazanin"/>
      <w:lang w:bidi="fa-IR"/>
    </w:rPr>
  </w:style>
  <w:style w:type="paragraph" w:customStyle="1" w:styleId="Glossary">
    <w:name w:val="Glossary"/>
    <w:basedOn w:val="Normal"/>
    <w:uiPriority w:val="99"/>
    <w:rsid w:val="00344927"/>
    <w:pPr>
      <w:ind w:left="129" w:hanging="129"/>
    </w:pPr>
  </w:style>
  <w:style w:type="character" w:customStyle="1" w:styleId="CaptionChar">
    <w:name w:val="Caption Char"/>
    <w:basedOn w:val="DefaultParagraphFont"/>
    <w:link w:val="Caption"/>
    <w:uiPriority w:val="35"/>
    <w:rsid w:val="00930254"/>
    <w:rPr>
      <w:rFonts w:ascii="Times New Roman" w:eastAsia="Times New Roman" w:hAnsi="Times New Roman" w:cs="Nazanin"/>
      <w:b/>
      <w:bCs/>
      <w:szCs w:val="24"/>
      <w:lang w:bidi="fa-IR"/>
    </w:rPr>
  </w:style>
  <w:style w:type="paragraph" w:customStyle="1" w:styleId="Authors">
    <w:name w:val="Authors"/>
    <w:basedOn w:val="Normal"/>
    <w:next w:val="Normal"/>
    <w:uiPriority w:val="99"/>
    <w:rsid w:val="00930254"/>
    <w:pPr>
      <w:framePr w:w="9072" w:hSpace="187" w:vSpace="187" w:wrap="notBeside" w:vAnchor="text" w:hAnchor="page" w:xAlign="center" w:y="1"/>
      <w:bidi w:val="0"/>
      <w:spacing w:after="320"/>
      <w:jc w:val="center"/>
    </w:pPr>
    <w:rPr>
      <w:rFonts w:cs="Times New Roman"/>
      <w:sz w:val="22"/>
      <w:szCs w:val="22"/>
      <w:lang w:bidi="fa-IR"/>
    </w:rPr>
  </w:style>
  <w:style w:type="paragraph" w:styleId="BlockText">
    <w:name w:val="Block Text"/>
    <w:basedOn w:val="Normal"/>
    <w:uiPriority w:val="99"/>
    <w:rsid w:val="00930254"/>
    <w:pPr>
      <w:spacing w:after="120"/>
      <w:ind w:left="1440" w:right="1440"/>
      <w:jc w:val="left"/>
    </w:pPr>
    <w:rPr>
      <w:rFonts w:ascii="Verdana" w:hAnsi="Verdana"/>
      <w:sz w:val="18"/>
      <w:lang w:bidi="fa-IR"/>
    </w:rPr>
  </w:style>
  <w:style w:type="paragraph" w:styleId="BodyText">
    <w:name w:val="Body Text"/>
    <w:basedOn w:val="Normal"/>
    <w:link w:val="BodyTextChar"/>
    <w:uiPriority w:val="99"/>
    <w:rsid w:val="00930254"/>
    <w:pPr>
      <w:spacing w:after="120"/>
      <w:jc w:val="left"/>
    </w:pPr>
    <w:rPr>
      <w:rFonts w:ascii="Verdana" w:hAnsi="Verdana" w:cs="Traditional Arabic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0254"/>
    <w:rPr>
      <w:rFonts w:ascii="Verdana" w:eastAsia="Times New Roman" w:hAnsi="Verdana" w:cs="Traditional Arabic"/>
    </w:rPr>
  </w:style>
  <w:style w:type="paragraph" w:styleId="BodyText2">
    <w:name w:val="Body Text 2"/>
    <w:basedOn w:val="Normal"/>
    <w:link w:val="BodyText2Char"/>
    <w:uiPriority w:val="99"/>
    <w:rsid w:val="00930254"/>
    <w:pPr>
      <w:spacing w:after="120" w:line="480" w:lineRule="auto"/>
      <w:jc w:val="left"/>
    </w:pPr>
    <w:rPr>
      <w:rFonts w:ascii="Verdana" w:hAnsi="Verdana"/>
      <w:sz w:val="18"/>
      <w:lang w:bidi="fa-IR"/>
    </w:rPr>
  </w:style>
  <w:style w:type="character" w:customStyle="1" w:styleId="BodyText2Char">
    <w:name w:val="Body Text 2 Char"/>
    <w:basedOn w:val="DefaultParagraphFont"/>
    <w:link w:val="BodyText2"/>
    <w:uiPriority w:val="99"/>
    <w:rsid w:val="00930254"/>
    <w:rPr>
      <w:rFonts w:ascii="Verdana" w:eastAsia="Times New Roman" w:hAnsi="Verdana" w:cs="Nazanin"/>
      <w:sz w:val="18"/>
      <w:szCs w:val="28"/>
      <w:lang w:bidi="fa-IR"/>
    </w:rPr>
  </w:style>
  <w:style w:type="paragraph" w:styleId="BodyText3">
    <w:name w:val="Body Text 3"/>
    <w:basedOn w:val="Normal"/>
    <w:link w:val="BodyText3Char"/>
    <w:uiPriority w:val="99"/>
    <w:rsid w:val="00930254"/>
    <w:pPr>
      <w:spacing w:after="120"/>
      <w:jc w:val="left"/>
    </w:pPr>
    <w:rPr>
      <w:rFonts w:ascii="Verdana" w:hAnsi="Verdana"/>
      <w:sz w:val="16"/>
      <w:szCs w:val="16"/>
      <w:lang w:bidi="fa-IR"/>
    </w:rPr>
  </w:style>
  <w:style w:type="character" w:customStyle="1" w:styleId="BodyText3Char">
    <w:name w:val="Body Text 3 Char"/>
    <w:basedOn w:val="DefaultParagraphFont"/>
    <w:link w:val="BodyText3"/>
    <w:uiPriority w:val="99"/>
    <w:rsid w:val="00930254"/>
    <w:rPr>
      <w:rFonts w:ascii="Verdana" w:eastAsia="Times New Roman" w:hAnsi="Verdana" w:cs="Nazanin"/>
      <w:sz w:val="16"/>
      <w:szCs w:val="16"/>
      <w:lang w:bidi="fa-IR"/>
    </w:rPr>
  </w:style>
  <w:style w:type="paragraph" w:styleId="BodyTextIndent">
    <w:name w:val="Body Text Indent"/>
    <w:basedOn w:val="Normal"/>
    <w:link w:val="BodyTextIndentChar"/>
    <w:uiPriority w:val="99"/>
    <w:rsid w:val="00930254"/>
    <w:pPr>
      <w:spacing w:after="120"/>
      <w:ind w:left="360"/>
      <w:jc w:val="left"/>
    </w:pPr>
    <w:rPr>
      <w:rFonts w:ascii="Verdana" w:hAnsi="Verdana"/>
      <w:sz w:val="18"/>
      <w:lang w:bidi="fa-IR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30254"/>
    <w:rPr>
      <w:rFonts w:ascii="Verdana" w:eastAsia="Times New Roman" w:hAnsi="Verdana" w:cs="Nazanin"/>
      <w:sz w:val="18"/>
      <w:szCs w:val="28"/>
      <w:lang w:bidi="fa-IR"/>
    </w:rPr>
  </w:style>
  <w:style w:type="paragraph" w:styleId="BodyTextIndent2">
    <w:name w:val="Body Text Indent 2"/>
    <w:basedOn w:val="Normal"/>
    <w:link w:val="BodyTextIndent2Char"/>
    <w:uiPriority w:val="99"/>
    <w:rsid w:val="00930254"/>
    <w:pPr>
      <w:spacing w:after="120" w:line="480" w:lineRule="auto"/>
      <w:ind w:left="360"/>
      <w:jc w:val="left"/>
    </w:pPr>
    <w:rPr>
      <w:rFonts w:ascii="Verdana" w:hAnsi="Verdana"/>
      <w:sz w:val="18"/>
      <w:lang w:bidi="fa-IR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30254"/>
    <w:rPr>
      <w:rFonts w:ascii="Verdana" w:eastAsia="Times New Roman" w:hAnsi="Verdana" w:cs="Nazanin"/>
      <w:sz w:val="18"/>
      <w:szCs w:val="28"/>
      <w:lang w:bidi="fa-IR"/>
    </w:rPr>
  </w:style>
  <w:style w:type="character" w:customStyle="1" w:styleId="comment">
    <w:name w:val="comment"/>
    <w:basedOn w:val="DefaultParagraphFont"/>
    <w:rsid w:val="00930254"/>
  </w:style>
  <w:style w:type="character" w:styleId="Emphasis">
    <w:name w:val="Emphasis"/>
    <w:basedOn w:val="DefaultParagraphFont"/>
    <w:uiPriority w:val="20"/>
    <w:qFormat/>
    <w:rsid w:val="00930254"/>
    <w:rPr>
      <w:i/>
      <w:iCs/>
    </w:rPr>
  </w:style>
  <w:style w:type="character" w:styleId="FollowedHyperlink">
    <w:name w:val="FollowedHyperlink"/>
    <w:basedOn w:val="DefaultParagraphFont"/>
    <w:rsid w:val="00930254"/>
    <w:rPr>
      <w:color w:val="800080"/>
      <w:u w:val="single"/>
    </w:rPr>
  </w:style>
  <w:style w:type="paragraph" w:customStyle="1" w:styleId="formula">
    <w:name w:val="formula"/>
    <w:basedOn w:val="BlockText"/>
    <w:uiPriority w:val="99"/>
    <w:rsid w:val="00930254"/>
    <w:pPr>
      <w:numPr>
        <w:numId w:val="7"/>
      </w:numPr>
      <w:tabs>
        <w:tab w:val="clear" w:pos="721"/>
        <w:tab w:val="num" w:pos="1080"/>
        <w:tab w:val="center" w:pos="4156"/>
      </w:tabs>
      <w:spacing w:before="120"/>
      <w:ind w:left="1080" w:right="0" w:hanging="360"/>
    </w:pPr>
    <w:rPr>
      <w:lang w:bidi="ar-SA"/>
    </w:rPr>
  </w:style>
  <w:style w:type="paragraph" w:customStyle="1" w:styleId="StyleStyleStyleHeading2Char">
    <w:name w:val="Style Style Style Heading 2Char + + +"/>
    <w:basedOn w:val="Normal"/>
    <w:uiPriority w:val="99"/>
    <w:rsid w:val="00930254"/>
    <w:pPr>
      <w:keepNext/>
      <w:bidi w:val="0"/>
      <w:spacing w:before="280" w:after="240"/>
      <w:jc w:val="lowKashida"/>
      <w:outlineLvl w:val="1"/>
    </w:pPr>
    <w:rPr>
      <w:rFonts w:ascii="Verdana" w:hAnsi="Verdana" w:cs="Zar"/>
      <w:b/>
      <w:bCs/>
      <w:i/>
      <w:sz w:val="28"/>
      <w:lang w:bidi="fa-IR"/>
    </w:rPr>
  </w:style>
  <w:style w:type="paragraph" w:customStyle="1" w:styleId="Style2CharCharNotLatinItalicChar">
    <w:name w:val="Style متن 2 Char Char + Not (Latin) Italic Char"/>
    <w:basedOn w:val="2CharChar"/>
    <w:link w:val="Style2CharCharNotLatinItalicCharChar"/>
    <w:rsid w:val="00930254"/>
    <w:pPr>
      <w:jc w:val="both"/>
    </w:pPr>
    <w:rPr>
      <w:szCs w:val="26"/>
    </w:rPr>
  </w:style>
  <w:style w:type="character" w:styleId="HTMLCite">
    <w:name w:val="HTML Cite"/>
    <w:basedOn w:val="DefaultParagraphFont"/>
    <w:rsid w:val="0093025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3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254"/>
    <w:rPr>
      <w:rFonts w:ascii="Courier New" w:eastAsia="Times New Roman" w:hAnsi="Courier New" w:cs="Courier New"/>
    </w:rPr>
  </w:style>
  <w:style w:type="paragraph" w:customStyle="1" w:styleId="CharCharChar">
    <w:name w:val="شکل Char Char Char"/>
    <w:basedOn w:val="Normal"/>
    <w:next w:val="Normal"/>
    <w:link w:val="CharCharCharChar"/>
    <w:autoRedefine/>
    <w:rsid w:val="00930254"/>
    <w:pPr>
      <w:spacing w:after="480"/>
      <w:ind w:left="1188" w:hanging="1008"/>
      <w:jc w:val="center"/>
    </w:pPr>
    <w:rPr>
      <w:sz w:val="20"/>
      <w:szCs w:val="24"/>
      <w:lang w:bidi="fa-IR"/>
    </w:rPr>
  </w:style>
  <w:style w:type="paragraph" w:customStyle="1" w:styleId="ljk">
    <w:name w:val="ljk"/>
    <w:basedOn w:val="CharCharChar"/>
    <w:uiPriority w:val="99"/>
    <w:rsid w:val="00930254"/>
    <w:pPr>
      <w:ind w:left="0" w:firstLine="0"/>
      <w:jc w:val="left"/>
    </w:pPr>
  </w:style>
  <w:style w:type="paragraph" w:customStyle="1" w:styleId="mymmpbestnr">
    <w:name w:val="mymmp_bestnr"/>
    <w:basedOn w:val="Normal"/>
    <w:uiPriority w:val="99"/>
    <w:rsid w:val="00930254"/>
    <w:pPr>
      <w:bidi w:val="0"/>
      <w:spacing w:before="100" w:beforeAutospacing="1" w:after="100" w:afterAutospacing="1"/>
      <w:jc w:val="left"/>
    </w:pPr>
    <w:rPr>
      <w:rFonts w:eastAsia="MS Mincho" w:cs="Times New Roman"/>
      <w:szCs w:val="24"/>
      <w:lang w:eastAsia="ja-JP"/>
    </w:rPr>
  </w:style>
  <w:style w:type="paragraph" w:styleId="NormalWeb">
    <w:name w:val="Normal (Web)"/>
    <w:basedOn w:val="Normal"/>
    <w:uiPriority w:val="99"/>
    <w:rsid w:val="00930254"/>
    <w:pPr>
      <w:bidi w:val="0"/>
      <w:spacing w:before="100" w:beforeAutospacing="1" w:after="100" w:afterAutospacing="1"/>
      <w:jc w:val="left"/>
    </w:pPr>
    <w:rPr>
      <w:rFonts w:cs="Times New Roman"/>
      <w:lang w:bidi="fa-IR"/>
    </w:rPr>
  </w:style>
  <w:style w:type="character" w:styleId="PageNumber">
    <w:name w:val="page number"/>
    <w:basedOn w:val="DefaultParagraphFont"/>
    <w:rsid w:val="00930254"/>
  </w:style>
  <w:style w:type="paragraph" w:customStyle="1" w:styleId="section">
    <w:name w:val="section"/>
    <w:basedOn w:val="Normal"/>
    <w:uiPriority w:val="99"/>
    <w:rsid w:val="00930254"/>
    <w:pPr>
      <w:ind w:left="375" w:hanging="432"/>
      <w:jc w:val="left"/>
    </w:pPr>
    <w:rPr>
      <w:rFonts w:ascii="Verdana" w:hAnsi="Verdana"/>
      <w:sz w:val="18"/>
      <w:lang w:bidi="fa-IR"/>
    </w:rPr>
  </w:style>
  <w:style w:type="character" w:customStyle="1" w:styleId="StyleComplexTraditionalArabic">
    <w:name w:val="Style (Complex) Traditional Arabic"/>
    <w:basedOn w:val="DefaultParagraphFont"/>
    <w:rsid w:val="00930254"/>
    <w:rPr>
      <w:rFonts w:cs="Nazanin"/>
    </w:rPr>
  </w:style>
  <w:style w:type="paragraph" w:customStyle="1" w:styleId="StyleComplexZarJustified">
    <w:name w:val="Style (Complex) Zar Justified"/>
    <w:basedOn w:val="Normal"/>
    <w:uiPriority w:val="99"/>
    <w:rsid w:val="00930254"/>
    <w:rPr>
      <w:rFonts w:ascii="Verdana" w:hAnsi="Verdana" w:cs="Zar"/>
      <w:sz w:val="18"/>
      <w:lang w:bidi="fa-IR"/>
    </w:rPr>
  </w:style>
  <w:style w:type="paragraph" w:customStyle="1" w:styleId="StyleCaptionCentered">
    <w:name w:val="Style Caption + Centered"/>
    <w:basedOn w:val="Caption"/>
    <w:autoRedefine/>
    <w:uiPriority w:val="99"/>
    <w:rsid w:val="00930254"/>
    <w:pPr>
      <w:spacing w:before="120" w:after="120" w:line="360" w:lineRule="auto"/>
    </w:pPr>
    <w:rPr>
      <w:rFonts w:ascii="Verdana" w:hAnsi="Verdana"/>
      <w:sz w:val="18"/>
      <w:szCs w:val="22"/>
    </w:rPr>
  </w:style>
  <w:style w:type="paragraph" w:customStyle="1" w:styleId="StyleCaptionCentered1">
    <w:name w:val="Style Caption + Centered1"/>
    <w:basedOn w:val="Caption"/>
    <w:autoRedefine/>
    <w:uiPriority w:val="99"/>
    <w:rsid w:val="00930254"/>
    <w:pPr>
      <w:spacing w:before="120" w:after="120" w:line="360" w:lineRule="auto"/>
    </w:pPr>
    <w:rPr>
      <w:rFonts w:ascii="Verdana" w:hAnsi="Verdana"/>
      <w:sz w:val="18"/>
      <w:szCs w:val="22"/>
    </w:rPr>
  </w:style>
  <w:style w:type="paragraph" w:customStyle="1" w:styleId="StyleformulaComplexNazanin">
    <w:name w:val="Style formula + (Complex) Nazanin"/>
    <w:basedOn w:val="formula"/>
    <w:uiPriority w:val="99"/>
    <w:rsid w:val="00930254"/>
    <w:pPr>
      <w:numPr>
        <w:numId w:val="0"/>
      </w:numPr>
    </w:pPr>
  </w:style>
  <w:style w:type="paragraph" w:customStyle="1" w:styleId="StyleHeading2ComplexZarJustified">
    <w:name w:val="Style Heading 2 + (Complex) Zar Justified"/>
    <w:basedOn w:val="Heading2"/>
    <w:uiPriority w:val="99"/>
    <w:rsid w:val="00930254"/>
    <w:pPr>
      <w:numPr>
        <w:ilvl w:val="0"/>
        <w:numId w:val="0"/>
      </w:numPr>
      <w:spacing w:before="280"/>
    </w:pPr>
    <w:rPr>
      <w:rFonts w:cs="Zar"/>
      <w:sz w:val="28"/>
    </w:rPr>
  </w:style>
  <w:style w:type="paragraph" w:customStyle="1" w:styleId="StyleHeading4ComplexNazaninNotBold">
    <w:name w:val="Style Heading 4 + (Complex) Nazanin Not Bold"/>
    <w:basedOn w:val="Heading4"/>
    <w:uiPriority w:val="99"/>
    <w:rsid w:val="00930254"/>
    <w:pPr>
      <w:numPr>
        <w:ilvl w:val="0"/>
        <w:numId w:val="0"/>
      </w:numPr>
      <w:spacing w:before="120" w:after="80"/>
      <w:jc w:val="center"/>
    </w:pPr>
    <w:rPr>
      <w:rFonts w:cs="Zar"/>
      <w:b w:val="0"/>
      <w:sz w:val="26"/>
      <w:szCs w:val="36"/>
      <w:lang w:bidi="fa-IR"/>
    </w:rPr>
  </w:style>
  <w:style w:type="paragraph" w:customStyle="1" w:styleId="a1">
    <w:name w:val="متن"/>
    <w:basedOn w:val="Normal"/>
    <w:link w:val="Char2"/>
    <w:rsid w:val="00930254"/>
    <w:pPr>
      <w:spacing w:line="360" w:lineRule="auto"/>
      <w:ind w:left="57" w:right="57" w:firstLine="340"/>
      <w:jc w:val="lowKashida"/>
    </w:pPr>
    <w:rPr>
      <w:lang w:bidi="fa-IR"/>
    </w:rPr>
  </w:style>
  <w:style w:type="paragraph" w:customStyle="1" w:styleId="StyleJustifiedLinespacing15lines">
    <w:name w:val="Style Justified Line spacing:  1.5 lines"/>
    <w:basedOn w:val="a1"/>
    <w:uiPriority w:val="99"/>
    <w:rsid w:val="00930254"/>
    <w:pPr>
      <w:jc w:val="both"/>
    </w:pPr>
  </w:style>
  <w:style w:type="paragraph" w:customStyle="1" w:styleId="StyleStyleHeading3UCS">
    <w:name w:val="Style Style Heading 3 UCS + +"/>
    <w:basedOn w:val="Normal"/>
    <w:uiPriority w:val="99"/>
    <w:rsid w:val="00930254"/>
    <w:pPr>
      <w:keepNext/>
      <w:bidi w:val="0"/>
      <w:spacing w:before="280" w:after="200"/>
      <w:ind w:left="144" w:hanging="144"/>
      <w:outlineLvl w:val="2"/>
    </w:pPr>
    <w:rPr>
      <w:rFonts w:ascii="Verdana" w:hAnsi="Verdana" w:cs="B Zar"/>
      <w:b/>
      <w:bCs/>
      <w:sz w:val="28"/>
      <w:lang w:bidi="fa-IR"/>
    </w:rPr>
  </w:style>
  <w:style w:type="paragraph" w:customStyle="1" w:styleId="Char">
    <w:name w:val="متن Char"/>
    <w:basedOn w:val="Normal"/>
    <w:link w:val="CharChar"/>
    <w:rsid w:val="00930254"/>
    <w:pPr>
      <w:spacing w:line="360" w:lineRule="auto"/>
      <w:ind w:left="57" w:right="57" w:firstLine="340"/>
      <w:jc w:val="lowKashida"/>
    </w:pPr>
    <w:rPr>
      <w:lang w:bidi="fa-IR"/>
    </w:rPr>
  </w:style>
  <w:style w:type="paragraph" w:customStyle="1" w:styleId="Style1">
    <w:name w:val="Style1"/>
    <w:basedOn w:val="Char"/>
    <w:next w:val="CharCharChar"/>
    <w:uiPriority w:val="99"/>
    <w:rsid w:val="00930254"/>
  </w:style>
  <w:style w:type="paragraph" w:customStyle="1" w:styleId="Style2">
    <w:name w:val="Style2"/>
    <w:basedOn w:val="Normal"/>
    <w:uiPriority w:val="99"/>
    <w:rsid w:val="00930254"/>
    <w:pPr>
      <w:spacing w:after="480"/>
      <w:jc w:val="center"/>
    </w:pPr>
    <w:rPr>
      <w:sz w:val="18"/>
      <w:szCs w:val="20"/>
      <w:lang w:bidi="fa-IR"/>
    </w:rPr>
  </w:style>
  <w:style w:type="table" w:styleId="TableElegant">
    <w:name w:val="Table Elegant"/>
    <w:basedOn w:val="TableNormal"/>
    <w:rsid w:val="00930254"/>
    <w:rPr>
      <w:rFonts w:ascii="Times New Roman" w:eastAsia="Times New Roma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5">
    <w:name w:val="toc 5"/>
    <w:basedOn w:val="Normal"/>
    <w:next w:val="Normal"/>
    <w:autoRedefine/>
    <w:uiPriority w:val="39"/>
    <w:rsid w:val="00930254"/>
    <w:pPr>
      <w:ind w:left="540"/>
      <w:jc w:val="left"/>
    </w:pPr>
    <w:rPr>
      <w:rFonts w:cs="Times New Roman"/>
      <w:sz w:val="20"/>
      <w:szCs w:val="24"/>
      <w:lang w:bidi="fa-IR"/>
    </w:rPr>
  </w:style>
  <w:style w:type="paragraph" w:styleId="TOC6">
    <w:name w:val="toc 6"/>
    <w:basedOn w:val="Normal"/>
    <w:next w:val="Normal"/>
    <w:autoRedefine/>
    <w:uiPriority w:val="39"/>
    <w:rsid w:val="00930254"/>
    <w:pPr>
      <w:ind w:left="720"/>
      <w:jc w:val="left"/>
    </w:pPr>
    <w:rPr>
      <w:rFonts w:cs="Times New Roman"/>
      <w:sz w:val="20"/>
      <w:szCs w:val="24"/>
      <w:lang w:bidi="fa-IR"/>
    </w:rPr>
  </w:style>
  <w:style w:type="paragraph" w:styleId="TOC7">
    <w:name w:val="toc 7"/>
    <w:basedOn w:val="Normal"/>
    <w:next w:val="Normal"/>
    <w:autoRedefine/>
    <w:uiPriority w:val="39"/>
    <w:rsid w:val="00930254"/>
    <w:pPr>
      <w:ind w:left="900"/>
      <w:jc w:val="left"/>
    </w:pPr>
    <w:rPr>
      <w:rFonts w:cs="Times New Roman"/>
      <w:sz w:val="20"/>
      <w:szCs w:val="24"/>
      <w:lang w:bidi="fa-IR"/>
    </w:rPr>
  </w:style>
  <w:style w:type="paragraph" w:styleId="TOC8">
    <w:name w:val="toc 8"/>
    <w:basedOn w:val="Normal"/>
    <w:next w:val="Normal"/>
    <w:autoRedefine/>
    <w:uiPriority w:val="39"/>
    <w:rsid w:val="00930254"/>
    <w:pPr>
      <w:ind w:left="1080"/>
      <w:jc w:val="left"/>
    </w:pPr>
    <w:rPr>
      <w:rFonts w:cs="Times New Roman"/>
      <w:sz w:val="20"/>
      <w:szCs w:val="24"/>
      <w:lang w:bidi="fa-IR"/>
    </w:rPr>
  </w:style>
  <w:style w:type="paragraph" w:styleId="TOC9">
    <w:name w:val="toc 9"/>
    <w:basedOn w:val="Normal"/>
    <w:next w:val="Normal"/>
    <w:autoRedefine/>
    <w:uiPriority w:val="39"/>
    <w:rsid w:val="00930254"/>
    <w:pPr>
      <w:ind w:left="1260"/>
      <w:jc w:val="left"/>
    </w:pPr>
    <w:rPr>
      <w:rFonts w:cs="Times New Roman"/>
      <w:sz w:val="20"/>
      <w:szCs w:val="24"/>
      <w:lang w:bidi="fa-IR"/>
    </w:rPr>
  </w:style>
  <w:style w:type="paragraph" w:customStyle="1" w:styleId="UCSHeading2">
    <w:name w:val="UCS Heading 2"/>
    <w:basedOn w:val="Heading2"/>
    <w:next w:val="a1"/>
    <w:uiPriority w:val="99"/>
    <w:rsid w:val="00930254"/>
    <w:pPr>
      <w:numPr>
        <w:ilvl w:val="0"/>
        <w:numId w:val="0"/>
      </w:numPr>
      <w:spacing w:before="280"/>
      <w:ind w:left="180"/>
    </w:pPr>
    <w:rPr>
      <w:rFonts w:cs="Zar"/>
      <w:i/>
      <w:sz w:val="28"/>
    </w:rPr>
  </w:style>
  <w:style w:type="paragraph" w:customStyle="1" w:styleId="a2">
    <w:name w:val="بلد"/>
    <w:basedOn w:val="Char"/>
    <w:link w:val="Char0"/>
    <w:rsid w:val="00930254"/>
    <w:pPr>
      <w:keepNext/>
      <w:ind w:left="58" w:right="58" w:firstLine="346"/>
    </w:pPr>
    <w:rPr>
      <w:b/>
      <w:bCs/>
    </w:rPr>
  </w:style>
  <w:style w:type="character" w:customStyle="1" w:styleId="CharChar">
    <w:name w:val="متن Char Char"/>
    <w:basedOn w:val="DefaultParagraphFont"/>
    <w:link w:val="Char"/>
    <w:rsid w:val="00930254"/>
    <w:rPr>
      <w:rFonts w:ascii="Times New Roman" w:eastAsia="Times New Roman" w:hAnsi="Times New Roman" w:cs="Nazanin"/>
      <w:sz w:val="24"/>
      <w:szCs w:val="28"/>
      <w:lang w:bidi="fa-IR"/>
    </w:rPr>
  </w:style>
  <w:style w:type="character" w:customStyle="1" w:styleId="Char0">
    <w:name w:val="بلد Char"/>
    <w:basedOn w:val="CharChar"/>
    <w:link w:val="a2"/>
    <w:rsid w:val="00930254"/>
    <w:rPr>
      <w:rFonts w:ascii="Times New Roman" w:eastAsia="Times New Roman" w:hAnsi="Times New Roman" w:cs="Nazanin"/>
      <w:b/>
      <w:bCs/>
      <w:sz w:val="24"/>
      <w:szCs w:val="28"/>
      <w:lang w:bidi="fa-IR"/>
    </w:rPr>
  </w:style>
  <w:style w:type="paragraph" w:customStyle="1" w:styleId="a3">
    <w:name w:val="جدول"/>
    <w:basedOn w:val="Caption"/>
    <w:autoRedefine/>
    <w:uiPriority w:val="99"/>
    <w:rsid w:val="00930254"/>
    <w:pPr>
      <w:spacing w:after="0" w:line="360" w:lineRule="auto"/>
      <w:ind w:left="2592" w:hanging="1152"/>
    </w:pPr>
    <w:rPr>
      <w:b w:val="0"/>
      <w:bCs w:val="0"/>
    </w:rPr>
  </w:style>
  <w:style w:type="paragraph" w:customStyle="1" w:styleId="Char1">
    <w:name w:val="جدول Char"/>
    <w:basedOn w:val="Caption"/>
    <w:link w:val="CharChar0"/>
    <w:autoRedefine/>
    <w:rsid w:val="00930254"/>
    <w:pPr>
      <w:spacing w:after="0" w:line="360" w:lineRule="auto"/>
      <w:ind w:left="2772" w:hanging="1152"/>
    </w:pPr>
    <w:rPr>
      <w:b w:val="0"/>
      <w:bCs w:val="0"/>
    </w:rPr>
  </w:style>
  <w:style w:type="character" w:customStyle="1" w:styleId="CharChar0">
    <w:name w:val="جدول Char Char"/>
    <w:basedOn w:val="CaptionChar"/>
    <w:link w:val="Char1"/>
    <w:rsid w:val="00930254"/>
    <w:rPr>
      <w:rFonts w:ascii="Times New Roman" w:eastAsia="Times New Roman" w:hAnsi="Times New Roman" w:cs="Nazanin"/>
      <w:b/>
      <w:bCs/>
      <w:szCs w:val="24"/>
      <w:lang w:bidi="fa-IR"/>
    </w:rPr>
  </w:style>
  <w:style w:type="paragraph" w:customStyle="1" w:styleId="a4">
    <w:name w:val="سرفصل"/>
    <w:basedOn w:val="Heading1"/>
    <w:uiPriority w:val="99"/>
    <w:rsid w:val="00930254"/>
    <w:pPr>
      <w:pageBreakBefore w:val="0"/>
      <w:numPr>
        <w:numId w:val="0"/>
      </w:numPr>
      <w:spacing w:before="1440" w:after="2040"/>
      <w:jc w:val="center"/>
    </w:pPr>
    <w:rPr>
      <w:rFonts w:cs="B Nazanin"/>
      <w:sz w:val="52"/>
      <w:szCs w:val="60"/>
      <w:lang w:bidi="fa-IR"/>
    </w:rPr>
  </w:style>
  <w:style w:type="paragraph" w:customStyle="1" w:styleId="a">
    <w:name w:val="شکل"/>
    <w:basedOn w:val="Normal"/>
    <w:autoRedefine/>
    <w:uiPriority w:val="99"/>
    <w:rsid w:val="00930254"/>
    <w:pPr>
      <w:numPr>
        <w:numId w:val="8"/>
      </w:numPr>
      <w:tabs>
        <w:tab w:val="num" w:pos="1080"/>
      </w:tabs>
      <w:spacing w:line="360" w:lineRule="auto"/>
      <w:ind w:left="1080"/>
      <w:jc w:val="center"/>
    </w:pPr>
    <w:rPr>
      <w:sz w:val="20"/>
      <w:szCs w:val="24"/>
      <w:lang w:bidi="fa-IR"/>
    </w:rPr>
  </w:style>
  <w:style w:type="paragraph" w:customStyle="1" w:styleId="CharChar1">
    <w:name w:val="شکل Char Char"/>
    <w:basedOn w:val="Normal"/>
    <w:next w:val="Normal"/>
    <w:autoRedefine/>
    <w:uiPriority w:val="99"/>
    <w:rsid w:val="00930254"/>
    <w:pPr>
      <w:spacing w:after="480"/>
      <w:ind w:left="1008" w:hanging="1008"/>
      <w:jc w:val="center"/>
    </w:pPr>
    <w:rPr>
      <w:rFonts w:ascii="Verdana" w:hAnsi="Verdana"/>
      <w:sz w:val="18"/>
      <w:szCs w:val="24"/>
      <w:lang w:bidi="fa-IR"/>
    </w:rPr>
  </w:style>
  <w:style w:type="character" w:customStyle="1" w:styleId="CharCharCharChar">
    <w:name w:val="شکل Char Char Char Char"/>
    <w:basedOn w:val="DefaultParagraphFont"/>
    <w:link w:val="CharCharChar"/>
    <w:rsid w:val="00930254"/>
    <w:rPr>
      <w:rFonts w:ascii="Times New Roman" w:eastAsia="Times New Roman" w:hAnsi="Times New Roman" w:cs="Nazanin"/>
      <w:szCs w:val="24"/>
      <w:lang w:bidi="fa-IR"/>
    </w:rPr>
  </w:style>
  <w:style w:type="paragraph" w:customStyle="1" w:styleId="Char3">
    <w:name w:val="فرمول Char"/>
    <w:basedOn w:val="Normal"/>
    <w:link w:val="CharChar2"/>
    <w:autoRedefine/>
    <w:rsid w:val="00930254"/>
    <w:pPr>
      <w:tabs>
        <w:tab w:val="right" w:pos="8222"/>
      </w:tabs>
      <w:spacing w:before="120" w:after="120" w:line="360" w:lineRule="auto"/>
      <w:ind w:left="180" w:firstLine="170"/>
      <w:jc w:val="left"/>
    </w:pPr>
    <w:rPr>
      <w:rFonts w:ascii="Verdana" w:hAnsi="Verdana"/>
      <w:i/>
      <w:sz w:val="18"/>
      <w:lang w:bidi="fa-IR"/>
    </w:rPr>
  </w:style>
  <w:style w:type="paragraph" w:customStyle="1" w:styleId="a5">
    <w:name w:val="فرمول بدون شماره"/>
    <w:basedOn w:val="a1"/>
    <w:next w:val="a1"/>
    <w:uiPriority w:val="99"/>
    <w:rsid w:val="00930254"/>
    <w:pPr>
      <w:tabs>
        <w:tab w:val="right" w:pos="57"/>
        <w:tab w:val="right" w:pos="8222"/>
      </w:tabs>
    </w:pPr>
  </w:style>
  <w:style w:type="paragraph" w:customStyle="1" w:styleId="2">
    <w:name w:val="متن 2"/>
    <w:basedOn w:val="Normal"/>
    <w:uiPriority w:val="99"/>
    <w:rsid w:val="00930254"/>
    <w:pPr>
      <w:spacing w:line="360" w:lineRule="auto"/>
      <w:ind w:left="72"/>
      <w:jc w:val="lowKashida"/>
    </w:pPr>
    <w:rPr>
      <w:rFonts w:cs="Zar"/>
      <w:i/>
      <w:szCs w:val="24"/>
      <w:lang w:bidi="fa-IR"/>
    </w:rPr>
  </w:style>
  <w:style w:type="paragraph" w:customStyle="1" w:styleId="2CharChar">
    <w:name w:val="متن 2 Char Char"/>
    <w:basedOn w:val="Normal"/>
    <w:link w:val="2CharCharChar"/>
    <w:rsid w:val="00930254"/>
    <w:pPr>
      <w:spacing w:line="360" w:lineRule="auto"/>
      <w:ind w:left="72"/>
      <w:jc w:val="lowKashida"/>
    </w:pPr>
    <w:rPr>
      <w:i/>
      <w:szCs w:val="24"/>
      <w:lang w:bidi="fa-IR"/>
    </w:rPr>
  </w:style>
  <w:style w:type="character" w:customStyle="1" w:styleId="2CharCharChar">
    <w:name w:val="متن 2 Char Char Char"/>
    <w:basedOn w:val="DefaultParagraphFont"/>
    <w:link w:val="2CharChar"/>
    <w:rsid w:val="00930254"/>
    <w:rPr>
      <w:rFonts w:ascii="Times New Roman" w:eastAsia="Times New Roman" w:hAnsi="Times New Roman" w:cs="Nazanin"/>
      <w:i/>
      <w:sz w:val="24"/>
      <w:szCs w:val="24"/>
      <w:lang w:bidi="fa-IR"/>
    </w:rPr>
  </w:style>
  <w:style w:type="character" w:customStyle="1" w:styleId="CharChar10">
    <w:name w:val="متن Char Char1"/>
    <w:basedOn w:val="DefaultParagraphFont"/>
    <w:rsid w:val="00930254"/>
    <w:rPr>
      <w:rFonts w:cs="Nazanin"/>
      <w:szCs w:val="28"/>
      <w:lang w:val="en-US" w:eastAsia="en-US" w:bidi="ar-SA"/>
    </w:rPr>
  </w:style>
  <w:style w:type="character" w:customStyle="1" w:styleId="Char10">
    <w:name w:val="متن Char1"/>
    <w:basedOn w:val="DefaultParagraphFont"/>
    <w:rsid w:val="00930254"/>
    <w:rPr>
      <w:rFonts w:ascii="Verdana" w:hAnsi="Verdana" w:cs="B Lotus"/>
      <w:sz w:val="18"/>
      <w:szCs w:val="28"/>
      <w:lang w:val="en-US" w:eastAsia="en-US" w:bidi="fa-IR"/>
    </w:rPr>
  </w:style>
  <w:style w:type="character" w:customStyle="1" w:styleId="Char2">
    <w:name w:val="متن Char2"/>
    <w:basedOn w:val="DefaultParagraphFont"/>
    <w:link w:val="a1"/>
    <w:rsid w:val="00930254"/>
    <w:rPr>
      <w:rFonts w:ascii="Times New Roman" w:eastAsia="Times New Roman" w:hAnsi="Times New Roman" w:cs="Nazanin"/>
      <w:sz w:val="24"/>
      <w:szCs w:val="28"/>
      <w:lang w:bidi="fa-IR"/>
    </w:rPr>
  </w:style>
  <w:style w:type="paragraph" w:customStyle="1" w:styleId="a6">
    <w:name w:val="منابع"/>
    <w:basedOn w:val="Normal"/>
    <w:link w:val="CharChar11"/>
    <w:autoRedefine/>
    <w:rsid w:val="00930254"/>
    <w:pPr>
      <w:bidi w:val="0"/>
      <w:spacing w:after="60"/>
      <w:ind w:left="540"/>
      <w:jc w:val="lowKashida"/>
    </w:pPr>
    <w:rPr>
      <w:rFonts w:ascii="Arial" w:hAnsi="Arial"/>
    </w:rPr>
  </w:style>
  <w:style w:type="character" w:customStyle="1" w:styleId="CharChar3">
    <w:name w:val="منابع Char Char"/>
    <w:basedOn w:val="DefaultParagraphFont"/>
    <w:rsid w:val="00930254"/>
    <w:rPr>
      <w:rFonts w:cs="Nazanin"/>
      <w:sz w:val="24"/>
      <w:szCs w:val="28"/>
      <w:lang w:val="en-US" w:eastAsia="en-US" w:bidi="fa-IR"/>
    </w:rPr>
  </w:style>
  <w:style w:type="character" w:customStyle="1" w:styleId="CharChar11">
    <w:name w:val="منابع Char Char1"/>
    <w:basedOn w:val="DefaultParagraphFont"/>
    <w:link w:val="a6"/>
    <w:rsid w:val="00930254"/>
    <w:rPr>
      <w:rFonts w:ascii="Arial" w:eastAsia="Times New Roman" w:hAnsi="Arial" w:cs="Nazanin"/>
      <w:sz w:val="24"/>
      <w:szCs w:val="28"/>
    </w:rPr>
  </w:style>
  <w:style w:type="character" w:customStyle="1" w:styleId="Style2CharCharNotLatinItalicCharChar">
    <w:name w:val="Style متن 2 Char Char + Not (Latin) Italic Char Char"/>
    <w:basedOn w:val="2CharCharChar"/>
    <w:link w:val="Style2CharCharNotLatinItalicChar"/>
    <w:rsid w:val="00930254"/>
    <w:rPr>
      <w:rFonts w:ascii="Times New Roman" w:eastAsia="Times New Roman" w:hAnsi="Times New Roman" w:cs="B Nazanin"/>
      <w:i/>
      <w:sz w:val="24"/>
      <w:szCs w:val="26"/>
      <w:lang w:bidi="fa-IR"/>
    </w:rPr>
  </w:style>
  <w:style w:type="paragraph" w:customStyle="1" w:styleId="StyleUCSHeading2NotLatinItalic">
    <w:name w:val="Style UCS Heading 2 + Not (Latin) Italic"/>
    <w:basedOn w:val="UCSHeading2"/>
    <w:uiPriority w:val="99"/>
    <w:rsid w:val="00930254"/>
    <w:pPr>
      <w:numPr>
        <w:ilvl w:val="1"/>
        <w:numId w:val="3"/>
      </w:numPr>
      <w:tabs>
        <w:tab w:val="clear" w:pos="576"/>
      </w:tabs>
      <w:ind w:left="180" w:firstLine="0"/>
    </w:pPr>
    <w:rPr>
      <w:rFonts w:cs="B Nazanin"/>
      <w:i w:val="0"/>
    </w:rPr>
  </w:style>
  <w:style w:type="paragraph" w:customStyle="1" w:styleId="StyleNotLatinItalic">
    <w:name w:val="Style فرمول + Not (Latin) Italic"/>
    <w:basedOn w:val="Char3"/>
    <w:link w:val="StyleNotLatinItalicChar"/>
    <w:rsid w:val="00930254"/>
    <w:rPr>
      <w:i w:val="0"/>
    </w:rPr>
  </w:style>
  <w:style w:type="character" w:customStyle="1" w:styleId="CharChar2">
    <w:name w:val="فرمول Char Char"/>
    <w:basedOn w:val="DefaultParagraphFont"/>
    <w:link w:val="Char3"/>
    <w:rsid w:val="00930254"/>
    <w:rPr>
      <w:rFonts w:ascii="Verdana" w:eastAsia="Times New Roman" w:hAnsi="Verdana" w:cs="B Nazanin"/>
      <w:i/>
      <w:sz w:val="18"/>
      <w:szCs w:val="28"/>
      <w:lang w:bidi="fa-IR"/>
    </w:rPr>
  </w:style>
  <w:style w:type="character" w:customStyle="1" w:styleId="StyleNotLatinItalicChar">
    <w:name w:val="Style فرمول + Not (Latin) Italic Char"/>
    <w:basedOn w:val="CharChar2"/>
    <w:link w:val="StyleNotLatinItalic"/>
    <w:rsid w:val="00930254"/>
    <w:rPr>
      <w:rFonts w:ascii="Verdana" w:eastAsia="Times New Roman" w:hAnsi="Verdana" w:cs="B Nazanin"/>
      <w:i/>
      <w:sz w:val="18"/>
      <w:szCs w:val="28"/>
      <w:lang w:bidi="fa-IR"/>
    </w:rPr>
  </w:style>
  <w:style w:type="character" w:customStyle="1" w:styleId="MTEquationSection">
    <w:name w:val="MTEquationSection"/>
    <w:basedOn w:val="DefaultParagraphFont"/>
    <w:rsid w:val="00930254"/>
    <w:rPr>
      <w:rFonts w:cs="B Nazanin"/>
      <w:vanish w:val="0"/>
      <w:color w:val="FF0000"/>
      <w:sz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930254"/>
    <w:pPr>
      <w:tabs>
        <w:tab w:val="center" w:pos="4320"/>
        <w:tab w:val="right" w:pos="8640"/>
      </w:tabs>
      <w:jc w:val="center"/>
    </w:pPr>
    <w:rPr>
      <w:rFonts w:ascii="Verdana" w:hAnsi="Verdana"/>
      <w:position w:val="-28"/>
      <w:sz w:val="28"/>
      <w:lang w:bidi="fa-IR"/>
    </w:rPr>
  </w:style>
  <w:style w:type="character" w:customStyle="1" w:styleId="MTDisplayEquationChar">
    <w:name w:val="MTDisplayEquation Char"/>
    <w:basedOn w:val="DefaultParagraphFont"/>
    <w:link w:val="MTDisplayEquation"/>
    <w:rsid w:val="00930254"/>
    <w:rPr>
      <w:rFonts w:ascii="Verdana" w:eastAsia="Times New Roman" w:hAnsi="Verdana" w:cs="B Nazanin"/>
      <w:position w:val="-28"/>
      <w:sz w:val="28"/>
      <w:szCs w:val="28"/>
      <w:lang w:bidi="fa-IR"/>
    </w:rPr>
  </w:style>
  <w:style w:type="paragraph" w:styleId="NoSpacing">
    <w:name w:val="No Spacing"/>
    <w:uiPriority w:val="1"/>
    <w:qFormat/>
    <w:rsid w:val="00930254"/>
    <w:rPr>
      <w:rFonts w:eastAsia="Times New Roman"/>
      <w:sz w:val="22"/>
      <w:szCs w:val="22"/>
    </w:rPr>
  </w:style>
  <w:style w:type="character" w:customStyle="1" w:styleId="m">
    <w:name w:val="m"/>
    <w:basedOn w:val="DefaultParagraphFont"/>
    <w:rsid w:val="00930254"/>
  </w:style>
  <w:style w:type="paragraph" w:styleId="TOCHeading">
    <w:name w:val="TOC Heading"/>
    <w:basedOn w:val="Heading1"/>
    <w:next w:val="Normal"/>
    <w:uiPriority w:val="39"/>
    <w:unhideWhenUsed/>
    <w:qFormat/>
    <w:rsid w:val="00930254"/>
    <w:pPr>
      <w:keepLines/>
      <w:pageBreakBefore w:val="0"/>
      <w:numPr>
        <w:numId w:val="0"/>
      </w:numPr>
      <w:bidi w:val="0"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246274"/>
    <w:pPr>
      <w:tabs>
        <w:tab w:val="left" w:pos="849"/>
      </w:tabs>
      <w:ind w:left="720" w:hanging="360"/>
      <w:contextualSpacing/>
    </w:pPr>
    <w:rPr>
      <w:lang w:bidi="fa-IR"/>
    </w:rPr>
  </w:style>
  <w:style w:type="character" w:customStyle="1" w:styleId="NewParagraphChar">
    <w:name w:val="NewParagraph Char"/>
    <w:basedOn w:val="DefaultParagraphFont"/>
    <w:link w:val="NewParagraph"/>
    <w:uiPriority w:val="99"/>
    <w:rsid w:val="00A155D4"/>
    <w:rPr>
      <w:rFonts w:ascii="Times New Roman" w:eastAsia="Times New Roman" w:hAnsi="Times New Roman" w:cs="B Nazanin"/>
      <w:sz w:val="24"/>
      <w:szCs w:val="28"/>
    </w:rPr>
  </w:style>
  <w:style w:type="paragraph" w:customStyle="1" w:styleId="rtejustify">
    <w:name w:val="rtejustify"/>
    <w:basedOn w:val="Normal"/>
    <w:uiPriority w:val="99"/>
    <w:rsid w:val="0059293F"/>
    <w:pPr>
      <w:bidi w:val="0"/>
      <w:spacing w:before="100" w:beforeAutospacing="1" w:after="100" w:afterAutospacing="1"/>
      <w:jc w:val="left"/>
    </w:pPr>
    <w:rPr>
      <w:rFonts w:cs="Times New Roman"/>
      <w:szCs w:val="24"/>
      <w:lang w:bidi="fa-IR"/>
    </w:rPr>
  </w:style>
  <w:style w:type="character" w:customStyle="1" w:styleId="Heading1Char1">
    <w:name w:val="Heading 1 Char1"/>
    <w:aliases w:val="Heading 1فصل Char1"/>
    <w:basedOn w:val="DefaultParagraphFont"/>
    <w:uiPriority w:val="9"/>
    <w:rsid w:val="005446D0"/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msonormal0">
    <w:name w:val="msonormal"/>
    <w:basedOn w:val="Normal"/>
    <w:uiPriority w:val="99"/>
    <w:rsid w:val="005446D0"/>
    <w:pPr>
      <w:bidi w:val="0"/>
      <w:spacing w:before="100" w:beforeAutospacing="1" w:after="100" w:afterAutospacing="1"/>
      <w:jc w:val="left"/>
    </w:pPr>
    <w:rPr>
      <w:rFonts w:cs="Times New Roman"/>
      <w:lang w:bidi="fa-I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6D0"/>
    <w:rPr>
      <w:rFonts w:ascii="Times New Roman" w:eastAsia="Times New Roman" w:hAnsi="Times New Roman" w:cs="B Nazan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6D0"/>
    <w:rPr>
      <w:rFonts w:ascii="Times New Roman" w:eastAsia="Times New Roman" w:hAnsi="Times New Roman" w:cs="B Nazanin"/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6D0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6A58"/>
    <w:pPr>
      <w:pBdr>
        <w:bottom w:val="single" w:sz="8" w:space="4" w:color="4F81BD" w:themeColor="accent1"/>
      </w:pBdr>
      <w:bidi w:val="0"/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66A58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8"/>
    <w:pPr>
      <w:numPr>
        <w:ilvl w:val="1"/>
      </w:numPr>
      <w:bidi w:val="0"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bidi="fa-IR"/>
    </w:rPr>
  </w:style>
  <w:style w:type="character" w:customStyle="1" w:styleId="SubtitleChar">
    <w:name w:val="Subtitle Char"/>
    <w:basedOn w:val="DefaultParagraphFont"/>
    <w:link w:val="Subtitle"/>
    <w:uiPriority w:val="11"/>
    <w:rsid w:val="00C66A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C66A5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66A58"/>
    <w:pPr>
      <w:bidi w:val="0"/>
      <w:spacing w:after="200" w:line="276" w:lineRule="auto"/>
      <w:jc w:val="left"/>
    </w:pPr>
    <w:rPr>
      <w:rFonts w:asciiTheme="minorHAnsi" w:eastAsiaTheme="minorEastAsia" w:hAnsiTheme="minorHAnsi" w:cstheme="majorBidi"/>
      <w:i/>
      <w:iCs/>
      <w:color w:val="000000" w:themeColor="text1"/>
      <w:sz w:val="22"/>
      <w:szCs w:val="22"/>
      <w:lang w:bidi="fa-IR"/>
    </w:rPr>
  </w:style>
  <w:style w:type="character" w:customStyle="1" w:styleId="QuoteChar">
    <w:name w:val="Quote Char"/>
    <w:basedOn w:val="DefaultParagraphFont"/>
    <w:link w:val="Quote"/>
    <w:uiPriority w:val="29"/>
    <w:rsid w:val="00C66A58"/>
    <w:rPr>
      <w:rFonts w:asciiTheme="minorHAnsi" w:eastAsiaTheme="minorEastAsia" w:hAnsiTheme="minorHAnsi" w:cstheme="majorBidi"/>
      <w:i/>
      <w:iCs/>
      <w:color w:val="000000" w:themeColor="text1"/>
      <w:sz w:val="22"/>
      <w:szCs w:val="22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8"/>
    <w:pPr>
      <w:pBdr>
        <w:bottom w:val="single" w:sz="4" w:space="4" w:color="4F81BD" w:themeColor="accent1"/>
      </w:pBdr>
      <w:bidi w:val="0"/>
      <w:spacing w:before="200" w:after="280" w:line="276" w:lineRule="auto"/>
      <w:ind w:left="936" w:right="936"/>
      <w:jc w:val="left"/>
    </w:pPr>
    <w:rPr>
      <w:rFonts w:asciiTheme="minorHAnsi" w:eastAsiaTheme="minorEastAsia" w:hAnsiTheme="minorHAnsi" w:cstheme="majorBidi"/>
      <w:b/>
      <w:bCs/>
      <w:i/>
      <w:iCs/>
      <w:color w:val="4F81BD" w:themeColor="accent1"/>
      <w:sz w:val="22"/>
      <w:szCs w:val="22"/>
      <w:lang w:bidi="fa-I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58"/>
    <w:rPr>
      <w:rFonts w:asciiTheme="minorHAnsi" w:eastAsiaTheme="minorEastAsia" w:hAnsiTheme="minorHAnsi" w:cstheme="majorBidi"/>
      <w:b/>
      <w:bCs/>
      <w:i/>
      <w:iCs/>
      <w:color w:val="4F81BD" w:themeColor="accent1"/>
      <w:sz w:val="22"/>
      <w:szCs w:val="22"/>
      <w:lang w:bidi="fa-IR"/>
    </w:rPr>
  </w:style>
  <w:style w:type="character" w:styleId="SubtleEmphasis">
    <w:name w:val="Subtle Emphasis"/>
    <w:basedOn w:val="DefaultParagraphFont"/>
    <w:uiPriority w:val="19"/>
    <w:qFormat/>
    <w:rsid w:val="00C66A5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66A5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66A5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66A5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6A58"/>
    <w:rPr>
      <w:b/>
      <w:bCs/>
      <w:smallCaps/>
      <w:spacing w:val="5"/>
    </w:rPr>
  </w:style>
  <w:style w:type="character" w:customStyle="1" w:styleId="fontstyle01">
    <w:name w:val="fontstyle01"/>
    <w:basedOn w:val="DefaultParagraphFont"/>
    <w:rsid w:val="00C66A58"/>
    <w:rPr>
      <w:rFonts w:ascii="BNazanin" w:hAnsi="BNazanin" w:hint="default"/>
      <w:b w:val="0"/>
      <w:bCs w:val="0"/>
      <w:i w:val="0"/>
      <w:iCs w:val="0"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84F29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C337D"/>
  </w:style>
  <w:style w:type="table" w:styleId="GridTable4-Accent2">
    <w:name w:val="Grid Table 4 Accent 2"/>
    <w:basedOn w:val="TableNormal"/>
    <w:uiPriority w:val="49"/>
    <w:rsid w:val="00F1659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F165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ListTable7Colorful">
    <w:name w:val="List Table 7 Colorful"/>
    <w:basedOn w:val="TableNormal"/>
    <w:uiPriority w:val="52"/>
    <w:rsid w:val="00C775D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C775D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C42FA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42FA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42FA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jx-char">
    <w:name w:val="mjx-char"/>
    <w:basedOn w:val="DefaultParagraphFont"/>
    <w:rsid w:val="009551BB"/>
  </w:style>
  <w:style w:type="character" w:customStyle="1" w:styleId="mathtext">
    <w:name w:val="mathtext"/>
    <w:basedOn w:val="DefaultParagraphFont"/>
    <w:rsid w:val="004A6D04"/>
  </w:style>
  <w:style w:type="character" w:customStyle="1" w:styleId="mathtextbox">
    <w:name w:val="mathtextbox"/>
    <w:basedOn w:val="DefaultParagraphFont"/>
    <w:rsid w:val="004A6D04"/>
  </w:style>
  <w:style w:type="character" w:styleId="UnresolvedMention">
    <w:name w:val="Unresolved Mention"/>
    <w:basedOn w:val="DefaultParagraphFont"/>
    <w:uiPriority w:val="99"/>
    <w:semiHidden/>
    <w:unhideWhenUsed/>
    <w:rsid w:val="00094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\Desktop\PaperTemplate_f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imes New Roman"/>
        <a:ea typeface=""/>
        <a:cs typeface="B Nazanin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رتینوپاتیدیابتی</b:Tag>
    <b:SourceType>InternetSite</b:SourceType>
    <b:Guid>{28549BB9-2658-49CA-B6DA-99B4C1D62476}</b:Guid>
    <b:LCID>fa-IR</b:LCID>
    <b:Title>رتینوپاتی دیابتی چیست؟</b:Title>
    <b:InternetSiteTitle>رتینوپاتی دیابتی</b:InternetSiteTitle>
    <b:URL>https://retinclinic.com/blog/رتینوپاتی-دیابتی-چیست؟</b:URL>
    <b:RefOrder>1</b:RefOrder>
  </b:Source>
  <b:Source>
    <b:Tag>رگ</b:Tag>
    <b:SourceType>InternetSite</b:SourceType>
    <b:Guid>{CC0A2D6A-97B0-4A4C-97B5-BDE0F1D4BAAB}</b:Guid>
    <b:LCID>fa-IR</b:LCID>
    <b:Title>رگ ها</b:Title>
    <b:URL>https://www.sid.ir/fa/journal/ViewPaper.aspx?id=348289</b:URL>
    <b:RefOrder>3</b:RefOrder>
  </b:Source>
  <b:Source>
    <b:Tag>اگزودا</b:Tag>
    <b:SourceType>InternetSite</b:SourceType>
    <b:Guid>{82D3B367-2357-408C-B752-ADE93B6A01C9}</b:Guid>
    <b:LCID>fa-IR</b:LCID>
    <b:Title>اگزودا</b:Title>
    <b:URL>http://aban-eyeclinic.com/رتینوپاتی-دیابتی</b:URL>
    <b:RefOrder>4</b:RefOrder>
  </b:Source>
  <b:Source>
    <b:Tag>بیش</b:Tag>
    <b:SourceType>InternetSite</b:SourceType>
    <b:Guid>{2CED78CB-B52B-475A-B702-FA7F5B33D98A}</b:Guid>
    <b:LCID>fa-IR</b:LCID>
    <b:Title>بیش-برازش</b:Title>
    <b:URL>https://fa.wikipedia.org/بیش-برازش</b:URL>
    <b:RefOrder>17</b:RefOrder>
  </b:Source>
  <b:Source>
    <b:Tag>رتینوپاتی</b:Tag>
    <b:SourceType>InternetSite</b:SourceType>
    <b:Guid>{AED647E6-6ED7-4A21-852C-F402D7ABB4DF}</b:Guid>
    <b:Title>رتینوپاتی دیابتی</b:Title>
    <b:URL>https://fa.wikipedia.org/wiki/رتینوپاتی_دیابتی</b:URL>
    <b:LCID>fa-IR</b:LCID>
    <b:RefOrder>2</b:RefOrder>
  </b:Source>
  <b:Source>
    <b:Tag>مقد</b:Tag>
    <b:SourceType>InternetSite</b:SourceType>
    <b:Guid>{436710AD-4F7E-41F7-8FEE-2453E8A5FC79}</b:Guid>
    <b:Title>مقدمه-ای-بر-شبکه-عصبی</b:Title>
    <b:URL>http://statp.ir/مقدمه-ای-بر-شبکه-عصبی</b:URL>
    <b:LCID>fa-IR</b:LCID>
    <b:RefOrder>10</b:RefOrder>
  </b:Source>
  <b:Source>
    <b:Tag>معی</b:Tag>
    <b:SourceType>InternetSite</b:SourceType>
    <b:Guid>{5C825EEA-E0B4-4DD2-9083-C93A1F97333F}</b:Guid>
    <b:Title>معیار</b:Title>
    <b:URL>https://bigdata-ir.com/روش-ها-و-معیار%E2%80%8Cهای-ارزیابی-الگوریتم-ه</b:URL>
    <b:LCID>fa-IR</b:LCID>
    <b:RefOrder>22</b:RefOrder>
  </b:Source>
  <b:Source>
    <b:Tag>irntez</b:Tag>
    <b:SourceType>InternetSite</b:SourceType>
    <b:Guid>{3C1F2BFE-33DB-41E3-8A1E-9C02FE0CDEED}</b:Guid>
    <b:Title>irntez</b:Title>
    <b:URL>https://irntez.ir/?p=253</b:URL>
    <b:LCID>fa-IR</b:LCID>
    <b:RefOrder>19</b:RefOrder>
  </b:Source>
  <b:Source>
    <b:Tag>اعتبارسنجی</b:Tag>
    <b:SourceType>InternetSite</b:SourceType>
    <b:Guid>{38AA8A8B-0C2D-4DCE-AE33-1F4201B141D5}</b:Guid>
    <b:Title>اعتبارسنجی</b:Title>
    <b:URL>https://fa.wikipedia.org/wiki/روش_اعتبارسنجی_متقابل</b:URL>
    <b:LCID>fa-IR</b:LCID>
    <b:RefOrder>18</b:RefOrder>
  </b:Source>
  <b:Source>
    <b:Tag>اصطلاح</b:Tag>
    <b:SourceType>InternetSite</b:SourceType>
    <b:Guid>{352444DF-632B-4449-AA7C-8916C2739467}</b:Guid>
    <b:Title>اصطلاح-و-مفهوم-در-یادگیری-عمیق</b:Title>
    <b:URL>https://blog.faradars.org/اصطلاح-و-مفهوم-در-یادگیری-عمیق/</b:URL>
    <b:LCID>fa-IR</b:LCID>
    <b:RefOrder>11</b:RefOrder>
  </b:Source>
  <b:Source>
    <b:Tag>یادگیری_عمیق</b:Tag>
    <b:SourceType>InternetSite</b:SourceType>
    <b:Guid>{B899BCB1-BB3F-4B05-9BC3-198119AE9585}</b:Guid>
    <b:Title>یادگیری_عمیق</b:Title>
    <b:LCID>fa-IR</b:LCID>
    <b:URL>https://fa.wikipedia.org/wiki/یادگیری_عمیق</b:URL>
    <b:RefOrder>14</b:RefOrder>
  </b:Source>
  <b:Source>
    <b:Tag>پیشینه</b:Tag>
    <b:SourceType>InternetSite</b:SourceType>
    <b:Guid>{24651E86-5BDC-4FDE-A89E-94330E301F6F}</b:Guid>
    <b:LCID>fa-IR</b:LCID>
    <b:Title>پیشینه-و-مروری-بر-روشهای-مختلف-یادگیری/</b:Title>
    <b:URL>https://deeplearning.ir/پیشینه-و-مروری-بر-روشهای-مختلف-یادگیری/</b:URL>
    <b:RefOrder>13</b:RefOrder>
  </b:Source>
  <b:Source>
    <b:Tag>Exudatedetection</b:Tag>
    <b:SourceType>JournalArticle</b:SourceType>
    <b:Guid>{D9E0CA12-341E-4B8D-9044-2466282AA1B8}</b:Guid>
    <b:Title>Exudate detection in fundus images using deeply-learnable features</b:Title>
    <b:LCID>fa-IR</b:LCID>
    <b:RefOrder>8</b:RefOrder>
  </b:Source>
  <b:Source>
    <b:Tag>bio</b:Tag>
    <b:SourceType>InternetSite</b:SourceType>
    <b:Guid>{5D57BF03-CDE4-4D3D-B144-7A10784D440B}</b:Guid>
    <b:Title>biomedical-image-segmentation-u-net</b:Title>
    <b:URL>https://jinglescode.github.io/2019/11/07/biomedical-image-segmentation-u-net</b:URL>
    <b:LCID>fa-IR</b:LCID>
    <b:RefOrder>23</b:RefOrder>
  </b:Source>
  <b:Source>
    <b:Tag>datasetidrid</b:Tag>
    <b:SourceType>InternetSite</b:SourceType>
    <b:Guid>{23259C60-EF16-473B-ABA2-4A62C4823726}</b:Guid>
    <b:Title>dataset-idrid</b:Title>
    <b:URL>https://ieee-dataport.org/open-access/indian-diabetic-retinopathy-image-dataset-idrid</b:URL>
    <b:LCID>fa-IR</b:LCID>
    <b:RefOrder>27</b:RefOrder>
  </b:Source>
  <b:Source>
    <b:Tag>ophtha</b:Tag>
    <b:SourceType>InternetSite</b:SourceType>
    <b:Guid>{0E2A32C1-E674-4062-9DC9-1C5CE450A010}</b:Guid>
    <b:Title>e-ophtha</b:Title>
    <b:URL>https://www.adcis.net/en/third-party/e-ophtha/</b:URL>
    <b:LCID>fa-IR</b:LCID>
    <b:RefOrder>28</b:RefOrder>
  </b:Source>
  <b:Source>
    <b:Tag>idrid</b:Tag>
    <b:SourceType>InternetSite</b:SourceType>
    <b:Guid>{2D3DAEA3-D21A-48B1-827C-2E3B22D11D7F}</b:Guid>
    <b:LCID>fa-IR</b:LCID>
    <b:Title>idrid</b:Title>
    <b:URL>https://idrid.grand-challenge.org/</b:URL>
    <b:RefOrder>26</b:RefOrder>
  </b:Source>
  <b:Source>
    <b:Tag>IndianDiabeticRetinopathyImage</b:Tag>
    <b:SourceType>InternetSite</b:SourceType>
    <b:Guid>{9C9CC25C-D7E2-4DEB-A6D4-94FADEF61E2D}</b:Guid>
    <b:LCID>fa-IR</b:LCID>
    <b:URL>https://www.mdpi.com/2306-5729/3/3/25/htm</b:URL>
    <b:Title>Indian Diabetic Retinopathy Image Dataset (IDRiD): A Database for Diabetic Retinopathy Screening Research</b:Title>
    <b:RefOrder>25</b:RefOrder>
  </b:Source>
  <b:Source>
    <b:Tag>machinelearningmastery</b:Tag>
    <b:SourceType>InternetSite</b:SourceType>
    <b:Guid>{D1251A3C-8102-4FB9-BC70-C99FA1C5D25E}</b:Guid>
    <b:Title>machinelearningmastery</b:Title>
    <b:LCID>fa-IR</b:LCID>
    <b:URL>https://machinelearningmastery.com/learning-curves-for-diagnosing-machine-learning-model-performance/</b:URL>
    <b:RefOrder>16</b:RefOrder>
  </b:Source>
  <b:Source>
    <b:Tag>ove</b:Tag>
    <b:SourceType>InternetSite</b:SourceType>
    <b:Guid>{98F29898-ECCA-4C78-BDAF-0C7D6A3E7B83}</b:Guid>
    <b:Title>overfitting-in-machine-learning</b:Title>
    <b:URL>https://elitedatascience.com/overfitting-in-machine-learning</b:URL>
    <b:LCID>fa-IR</b:LCID>
    <b:RefOrder>15</b:RefOrder>
  </b:Source>
  <b:Source>
    <b:Tag>BCDUNet</b:Tag>
    <b:SourceType>ArticleInAPeriodical</b:SourceType>
    <b:Guid>{9963F549-F143-42EF-992E-3E37088C869E}</b:Guid>
    <b:Title>Bi Directional ConvLSTM U_Net with Densely Connected Convolutions</b:Title>
    <b:Author>
      <b:Author>
        <b:NameList>
          <b:Person>
            <b:Last>Reza Azad</b:Last>
            <b:First>Maryam</b:First>
            <b:Middle>Asadi-Aghbolaghi, Mahmood Fathy</b:Middle>
          </b:Person>
        </b:NameList>
      </b:Author>
    </b:Author>
    <b:LCID>fa-IR</b:LCID>
    <b:RefOrder>21</b:RefOrder>
  </b:Source>
  <b:Source>
    <b:Tag>confusionmatrix</b:Tag>
    <b:SourceType>InternetSite</b:SourceType>
    <b:Guid>{5DC7DD33-5338-4E24-8940-38C6A09F639A}</b:Guid>
    <b:Title>confusion-matrix</b:Title>
    <b:LCID>fa-IR</b:LCID>
    <b:URL>https://blog.faradars.org/confusion-matrix-from-zero-to-hero/</b:URL>
    <b:RefOrder>20</b:RefOrder>
  </b:Source>
  <b:Source>
    <b:Tag>DeepImageMining</b:Tag>
    <b:SourceType>JournalArticle</b:SourceType>
    <b:Guid>{FAA300FA-9214-4161-A79D-6ECE2A12424F}</b:Guid>
    <b:Title>Deep Image Mining for Diabetic Retinopathy Screening</b:Title>
    <b:LCID>fa-IR</b:LCID>
    <b:RefOrder>9</b:RefOrder>
  </b:Source>
  <b:Source>
    <b:Tag>بهینه_سازی</b:Tag>
    <b:SourceType>InternetSite</b:SourceType>
    <b:Guid>{3E07A3E6-A67A-4C88-AA7C-F618D9F62AF7}</b:Guid>
    <b:Title>روش-های-بهینه-سازی-در-یادگیری-ماشین</b:Title>
    <b:LCID>fa-IR</b:LCID>
    <b:URL>https://blog.faradars.org/روش-های-بهینه-سازی-در-یادگیری-ماشین</b:URL>
    <b:RefOrder>12</b:RefOrder>
  </b:Source>
  <b:Source>
    <b:Tag>cheatsheet</b:Tag>
    <b:SourceType>InternetSite</b:SourceType>
    <b:Guid>{87E179BD-16D4-48FC-B3FD-DA70B40EB7FD}</b:Guid>
    <b:LCID>fa-IR</b:LCID>
    <b:Title>cheatsheet-deep-learning-tips-and-tricks</b:Title>
    <b:URL>https://stanford.edu/~shervine/l/fa/teaching/cs-230/cheatsheet-deep-learning-tips-and-tricks</b:URL>
    <b:RefOrder>24</b:RefOrder>
  </b:Source>
  <b:Source>
    <b:Tag>Detectionofexudates</b:Tag>
    <b:SourceType>JournalArticle</b:SourceType>
    <b:Guid>{8507DA20-3344-4FE0-B620-C26D1F0D6BE4}</b:Guid>
    <b:LCID>fa-IR</b:LCID>
    <b:Title>Detection of exudates in fundus photographs with imbalanced learning using conditional generative adversarial network</b:Title>
    <b:RefOrder>5</b:RefOrder>
  </b:Source>
  <b:Source>
    <b:Tag>Retinallesionssegmentatio</b:Tag>
    <b:SourceType>JournalArticle</b:SourceType>
    <b:Guid>{CD80F3C6-1FC7-46A0-A100-0F42649F138C}</b:Guid>
    <b:LCID>fa-IR</b:LCID>
    <b:Title>Retinal lesions segmentation using CNNs and adversarial training</b:Title>
    <b:RefOrder>6</b:RefOrder>
  </b:Source>
  <b:Source>
    <b:Tag>Ane</b:Tag>
    <b:SourceType>Report</b:SourceType>
    <b:Guid>{3463F7CC-EC82-4F96-99EB-840CE72F244C}</b:Guid>
    <b:Title>A new deep learning approach for the retinal hard exudates detection based on superpixel multi feature extraction and patch-based CNN</b:Title>
    <b:JournalName>A new deep learning approach for the retinal hard exudates detection based on superpixel multi-feature extraction and patch-based CNN</b:JournalName>
    <b:PeriodicalTitle>A new deep learning approach for the retinal hard exudates detection based on superpixel multi-feature extraction and patch-based CNN</b:PeriodicalTitle>
    <b:LCID>fa-IR</b:LCID>
    <b:RefOrder>7</b:RefOrder>
  </b:Source>
</b:Sources>
</file>

<file path=customXml/itemProps1.xml><?xml version="1.0" encoding="utf-8"?>
<ds:datastoreItem xmlns:ds="http://schemas.openxmlformats.org/officeDocument/2006/customXml" ds:itemID="{E889F874-E4F0-498F-A001-947989196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PaperTemplate_fa.dot</Template>
  <TotalTime>66155</TotalTime>
  <Pages>8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Econ</Company>
  <LinksUpToDate>false</LinksUpToDate>
  <CharactersWithSpaces>8998</CharactersWithSpaces>
  <SharedDoc>false</SharedDoc>
  <HLinks>
    <vt:vector size="378" baseType="variant">
      <vt:variant>
        <vt:i4>8323199</vt:i4>
      </vt:variant>
      <vt:variant>
        <vt:i4>495</vt:i4>
      </vt:variant>
      <vt:variant>
        <vt:i4>0</vt:i4>
      </vt:variant>
      <vt:variant>
        <vt:i4>5</vt:i4>
      </vt:variant>
      <vt:variant>
        <vt:lpwstr>http://www.ep.ph.bham.ac.uk/general/printing/winsetup.html</vt:lpwstr>
      </vt:variant>
      <vt:variant>
        <vt:lpwstr/>
      </vt:variant>
      <vt:variant>
        <vt:i4>2883692</vt:i4>
      </vt:variant>
      <vt:variant>
        <vt:i4>492</vt:i4>
      </vt:variant>
      <vt:variant>
        <vt:i4>0</vt:i4>
      </vt:variant>
      <vt:variant>
        <vt:i4>5</vt:i4>
      </vt:variant>
      <vt:variant>
        <vt:lpwstr>http://www.adobe.com/support/downloads/product.jsp?product=44&amp;platform=Windows</vt:lpwstr>
      </vt:variant>
      <vt:variant>
        <vt:lpwstr/>
      </vt:variant>
      <vt:variant>
        <vt:i4>1179701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_Toc170547005</vt:lpwstr>
      </vt:variant>
      <vt:variant>
        <vt:i4>1179701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_Toc170547004</vt:lpwstr>
      </vt:variant>
      <vt:variant>
        <vt:i4>1179701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_Toc170547003</vt:lpwstr>
      </vt:variant>
      <vt:variant>
        <vt:i4>1179701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_Toc170547002</vt:lpwstr>
      </vt:variant>
      <vt:variant>
        <vt:i4>1179701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_Toc170547001</vt:lpwstr>
      </vt:variant>
      <vt:variant>
        <vt:i4>1179701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_Toc170547000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_Toc170546999</vt:lpwstr>
      </vt:variant>
      <vt:variant>
        <vt:i4>1703996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_Toc170546998</vt:lpwstr>
      </vt:variant>
      <vt:variant>
        <vt:i4>1703996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_Toc170546997</vt:lpwstr>
      </vt:variant>
      <vt:variant>
        <vt:i4>1703996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_Toc170546996</vt:lpwstr>
      </vt:variant>
      <vt:variant>
        <vt:i4>1703996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_Toc170546995</vt:lpwstr>
      </vt:variant>
      <vt:variant>
        <vt:i4>1703996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_Toc170546994</vt:lpwstr>
      </vt:variant>
      <vt:variant>
        <vt:i4>1703996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_Toc170546993</vt:lpwstr>
      </vt:variant>
      <vt:variant>
        <vt:i4>1703996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_Toc170546992</vt:lpwstr>
      </vt:variant>
      <vt:variant>
        <vt:i4>1703996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_Toc170546991</vt:lpwstr>
      </vt:variant>
      <vt:variant>
        <vt:i4>1703996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_Toc170546990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_Toc170546989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_Toc170546988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_Toc170546987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_Toc170546986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_Toc170546985</vt:lpwstr>
      </vt:variant>
      <vt:variant>
        <vt:i4>1769532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_Toc170546984</vt:lpwstr>
      </vt:variant>
      <vt:variant>
        <vt:i4>1769532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_Toc170546983</vt:lpwstr>
      </vt:variant>
      <vt:variant>
        <vt:i4>1769532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_Toc170546982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_Toc170546981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_Toc170546980</vt:lpwstr>
      </vt:variant>
      <vt:variant>
        <vt:i4>1310780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_Toc170546979</vt:lpwstr>
      </vt:variant>
      <vt:variant>
        <vt:i4>1310780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_Toc170546978</vt:lpwstr>
      </vt:variant>
      <vt:variant>
        <vt:i4>1310780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_Toc170546977</vt:lpwstr>
      </vt:variant>
      <vt:variant>
        <vt:i4>1310780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_Toc170546976</vt:lpwstr>
      </vt:variant>
      <vt:variant>
        <vt:i4>1310780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_Toc170546975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_Toc170546974</vt:lpwstr>
      </vt:variant>
      <vt:variant>
        <vt:i4>1310780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_Toc170546973</vt:lpwstr>
      </vt:variant>
      <vt:variant>
        <vt:i4>1310780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_Toc170546972</vt:lpwstr>
      </vt:variant>
      <vt:variant>
        <vt:i4>1310780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_Toc170546971</vt:lpwstr>
      </vt:variant>
      <vt:variant>
        <vt:i4>1310780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_Toc170546970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_Toc170546969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_Toc170546968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_Toc170546967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_Toc170546966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_Toc170546965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_Toc170546964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_Toc170546963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_Toc170546962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_Toc170546961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_Toc170546960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_Toc170546959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_Toc170546958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_Toc170546957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_Toc170546956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_Toc170546955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_Toc170546954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_Toc170546953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_Toc170546952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_Toc170546951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_Toc170546950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_Toc170546949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_Toc170546948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_Toc170546947</vt:lpwstr>
      </vt:variant>
      <vt:variant>
        <vt:i4>1310813</vt:i4>
      </vt:variant>
      <vt:variant>
        <vt:i4>3</vt:i4>
      </vt:variant>
      <vt:variant>
        <vt:i4>0</vt:i4>
      </vt:variant>
      <vt:variant>
        <vt:i4>5</vt:i4>
      </vt:variant>
      <vt:variant>
        <vt:lpwstr>http://www.halcyon.com/pub/journals/21ps03-vidmar</vt:lpwstr>
      </vt:variant>
      <vt:variant>
        <vt:lpwstr/>
      </vt:variant>
      <vt:variant>
        <vt:i4>2687077</vt:i4>
      </vt:variant>
      <vt:variant>
        <vt:i4>0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دستور العمل تهيه سمينار و پايان‌نامه كارشناسي ارشد</dc:subject>
  <dc:creator>Nafas Ameri</dc:creator>
  <cp:keywords/>
  <dc:description/>
  <cp:lastModifiedBy>Nafas Ameri</cp:lastModifiedBy>
  <cp:revision>329</cp:revision>
  <cp:lastPrinted>2023-04-08T15:37:00Z</cp:lastPrinted>
  <dcterms:created xsi:type="dcterms:W3CDTF">2010-10-15T17:52:00Z</dcterms:created>
  <dcterms:modified xsi:type="dcterms:W3CDTF">2023-05-11T19:45:00Z</dcterms:modified>
</cp:coreProperties>
</file>